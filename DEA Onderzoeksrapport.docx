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lang w:val="nl-NL"/>
        </w:rPr>
        <w:id w:val="-1290352585"/>
        <w:docPartObj>
          <w:docPartGallery w:val="Cover Pages"/>
          <w:docPartUnique/>
        </w:docPartObj>
      </w:sdtPr>
      <w:sdtEndPr>
        <w:rPr>
          <w:sz w:val="20"/>
        </w:rPr>
      </w:sdtEndPr>
      <w:sdtContent>
        <w:p w:rsidR="002163EE" w:rsidRDefault="002163EE">
          <w:pPr>
            <w:pStyle w:val="Geenafstand"/>
            <w:rPr>
              <w:sz w:val="24"/>
            </w:rPr>
          </w:pPr>
        </w:p>
        <w:p w:rsidR="002163EE" w:rsidRDefault="00E32732">
          <w:r>
            <w:rPr>
              <w:noProof/>
              <w:lang w:eastAsia="nl-NL"/>
            </w:rPr>
            <mc:AlternateContent>
              <mc:Choice Requires="wps">
                <w:drawing>
                  <wp:anchor distT="0" distB="0" distL="114300" distR="114300" simplePos="0" relativeHeight="251660288" behindDoc="0" locked="0" layoutInCell="1" allowOverlap="0" wp14:anchorId="0BD8CFAD" wp14:editId="17A3D62C">
                    <wp:simplePos x="0" y="0"/>
                    <wp:positionH relativeFrom="margin">
                      <wp:align>center</wp:align>
                    </wp:positionH>
                    <wp:positionV relativeFrom="margin">
                      <wp:posOffset>7558743</wp:posOffset>
                    </wp:positionV>
                    <wp:extent cx="6543675" cy="361950"/>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65436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C134B6" w:rsidP="00F80058">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F80058">
                                      <w:t>Sander Karsten 568999| Ege Saraydar 547873|Niels Kooij 579211|Ruben Jansen 540427</w:t>
                                    </w:r>
                                  </w:sdtContent>
                                </w:sdt>
                                <w:r w:rsidR="00F80058">
                                  <w:t>|Pasa Uzun 570974</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8CFAD" id="_x0000_t202" coordsize="21600,21600" o:spt="202" path="m,l,21600r21600,l21600,xe">
                    <v:stroke joinstyle="miter"/>
                    <v:path gradientshapeok="t" o:connecttype="rect"/>
                  </v:shapetype>
                  <v:shape id="Text Box 20" o:spid="_x0000_s1026" type="#_x0000_t202" style="position:absolute;margin-left:0;margin-top:595.2pt;width:515.25pt;height:2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" o:allowoverlap="f" filled="f" stroked="f" strokeweight=".5pt">
                    <v:textbox inset="0,,0">
                      <w:txbxContent>
                        <w:p w:rsidR="002163EE" w:rsidRDefault="002221EF" w:rsidP="00F80058">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F80058">
                                <w:t>Sander Karsten 568999| Ege Saraydar 547873|Niels Kooij 579211|Ruben Jansen 540427</w:t>
                              </w:r>
                            </w:sdtContent>
                          </w:sdt>
                          <w:r w:rsidR="00F80058">
                            <w:t>|Pasa Uzun 570974</w:t>
                          </w:r>
                        </w:p>
                      </w:txbxContent>
                    </v:textbox>
                    <w10:wrap type="square" anchorx="margin" anchory="margin"/>
                  </v:shape>
                </w:pict>
              </mc:Fallback>
            </mc:AlternateContent>
          </w:r>
          <w:r>
            <w:rPr>
              <w:noProof/>
              <w:lang w:eastAsia="nl-NL"/>
            </w:rPr>
            <mc:AlternateContent>
              <mc:Choice Requires="wps">
                <w:drawing>
                  <wp:anchor distT="91440" distB="91440" distL="114300" distR="114300" simplePos="0" relativeHeight="251663360" behindDoc="0" locked="0" layoutInCell="1" allowOverlap="1" wp14:anchorId="262EBAF0" wp14:editId="69C64940">
                    <wp:simplePos x="0" y="0"/>
                    <wp:positionH relativeFrom="margin">
                      <wp:align>center</wp:align>
                    </wp:positionH>
                    <wp:positionV relativeFrom="paragraph">
                      <wp:posOffset>4760527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Docent: Peter Cornelissen (CNLP)</w:t>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Klas: i1tb</w:t>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Locatie: HAN-Arnhem</w:t>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 xml:space="preserve">Datum: </w:t>
                                </w:r>
                                <w:r w:rsidR="007F21A1">
                                  <w:rPr>
                                    <w:i/>
                                    <w:iCs/>
                                    <w:sz w:val="24"/>
                                    <w:szCs w:val="24"/>
                                  </w:rPr>
                                  <w:fldChar w:fldCharType="begin"/>
                                </w:r>
                                <w:r w:rsidR="007F21A1">
                                  <w:rPr>
                                    <w:i/>
                                    <w:iCs/>
                                    <w:sz w:val="24"/>
                                    <w:szCs w:val="24"/>
                                  </w:rPr>
                                  <w:instrText xml:space="preserve"> DATE  \@ "d-M-yyyy" </w:instrText>
                                </w:r>
                                <w:r w:rsidR="007F21A1">
                                  <w:rPr>
                                    <w:i/>
                                    <w:iCs/>
                                    <w:sz w:val="24"/>
                                    <w:szCs w:val="24"/>
                                  </w:rPr>
                                  <w:fldChar w:fldCharType="separate"/>
                                </w:r>
                                <w:r w:rsidR="006A22B5">
                                  <w:rPr>
                                    <w:i/>
                                    <w:iCs/>
                                    <w:noProof/>
                                    <w:sz w:val="24"/>
                                    <w:szCs w:val="24"/>
                                  </w:rPr>
                                  <w:t>7-11-2016</w:t>
                                </w:r>
                                <w:r w:rsidR="007F21A1">
                                  <w:rPr>
                                    <w:i/>
                                    <w:iCs/>
                                    <w:sz w:val="24"/>
                                    <w:szCs w:val="24"/>
                                  </w:rPr>
                                  <w:fldChar w:fldCharType="end"/>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 xml:space="preserve">Versie: </w:t>
                                </w:r>
                                <w:r w:rsidR="005D6012">
                                  <w:rPr>
                                    <w:i/>
                                    <w:iCs/>
                                    <w:sz w:val="24"/>
                                    <w:szCs w:val="24"/>
                                  </w:rPr>
                                  <w:t>1.</w:t>
                                </w:r>
                                <w:r w:rsidR="00CC0F75">
                                  <w:rPr>
                                    <w:i/>
                                    <w:iCs/>
                                    <w:sz w:val="24"/>
                                    <w:szCs w:val="24"/>
                                  </w:rPr>
                                  <w:t>10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62EBAF0" id="_x0000_t202" coordsize="21600,21600" o:spt="202" path="m,l,21600r21600,l21600,xe">
                    <v:stroke joinstyle="miter"/>
                    <v:path gradientshapeok="t" o:connecttype="rect"/>
                  </v:shapetype>
                  <v:shape id="Text Box 2" o:spid="_x0000_s1027" type="#_x0000_t202" style="position:absolute;margin-left:0;margin-top:374.85pt;width:273.6pt;height:110.55pt;z-index:251663360;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" filled="f" stroked="f">
                    <v:textbox style="mso-fit-shape-to-text:t">
                      <w:txbxContent>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Docent: Peter Cornelissen (CNLP)</w:t>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Klas: i1tb</w:t>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Locatie: HAN-Arnhem</w:t>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 xml:space="preserve">Datum: </w:t>
                          </w:r>
                          <w:r w:rsidR="007F21A1">
                            <w:rPr>
                              <w:i/>
                              <w:iCs/>
                              <w:sz w:val="24"/>
                              <w:szCs w:val="24"/>
                            </w:rPr>
                            <w:fldChar w:fldCharType="begin"/>
                          </w:r>
                          <w:r w:rsidR="007F21A1">
                            <w:rPr>
                              <w:i/>
                              <w:iCs/>
                              <w:sz w:val="24"/>
                              <w:szCs w:val="24"/>
                            </w:rPr>
                            <w:instrText xml:space="preserve"> DATE  \@ "d-M-yyyy" </w:instrText>
                          </w:r>
                          <w:r w:rsidR="007F21A1">
                            <w:rPr>
                              <w:i/>
                              <w:iCs/>
                              <w:sz w:val="24"/>
                              <w:szCs w:val="24"/>
                            </w:rPr>
                            <w:fldChar w:fldCharType="separate"/>
                          </w:r>
                          <w:r w:rsidR="006A22B5">
                            <w:rPr>
                              <w:i/>
                              <w:iCs/>
                              <w:noProof/>
                              <w:sz w:val="24"/>
                              <w:szCs w:val="24"/>
                            </w:rPr>
                            <w:t>7-11-2016</w:t>
                          </w:r>
                          <w:r w:rsidR="007F21A1">
                            <w:rPr>
                              <w:i/>
                              <w:iCs/>
                              <w:sz w:val="24"/>
                              <w:szCs w:val="24"/>
                            </w:rPr>
                            <w:fldChar w:fldCharType="end"/>
                          </w:r>
                        </w:p>
                        <w:p w:rsidR="00E32732" w:rsidRPr="00E32732" w:rsidRDefault="00E32732" w:rsidP="00E32732">
                          <w:pPr>
                            <w:pBdr>
                              <w:top w:val="single" w:sz="24" w:space="8" w:color="00A0B8" w:themeColor="accent1"/>
                              <w:bottom w:val="single" w:sz="24" w:space="8" w:color="00A0B8" w:themeColor="accent1"/>
                            </w:pBdr>
                            <w:spacing w:after="0"/>
                            <w:jc w:val="center"/>
                            <w:rPr>
                              <w:i/>
                              <w:iCs/>
                              <w:sz w:val="24"/>
                              <w:szCs w:val="24"/>
                            </w:rPr>
                          </w:pPr>
                          <w:r w:rsidRPr="00E32732">
                            <w:rPr>
                              <w:i/>
                              <w:iCs/>
                              <w:sz w:val="24"/>
                              <w:szCs w:val="24"/>
                            </w:rPr>
                            <w:t xml:space="preserve">Versie: </w:t>
                          </w:r>
                          <w:r w:rsidR="005D6012">
                            <w:rPr>
                              <w:i/>
                              <w:iCs/>
                              <w:sz w:val="24"/>
                              <w:szCs w:val="24"/>
                            </w:rPr>
                            <w:t>1.</w:t>
                          </w:r>
                          <w:r w:rsidR="00CC0F75">
                            <w:rPr>
                              <w:i/>
                              <w:iCs/>
                              <w:sz w:val="24"/>
                              <w:szCs w:val="24"/>
                            </w:rPr>
                            <w:t>10</w:t>
                          </w:r>
                        </w:p>
                      </w:txbxContent>
                    </v:textbox>
                    <w10:wrap type="topAndBottom" anchorx="margin"/>
                  </v:shape>
                </w:pict>
              </mc:Fallback>
            </mc:AlternateContent>
          </w:r>
          <w:r>
            <w:rPr>
              <w:noProof/>
              <w:lang w:eastAsia="nl-NL"/>
            </w:rPr>
            <mc:AlternateContent>
              <mc:Choice Requires="wps">
                <w:drawing>
                  <wp:anchor distT="0" distB="0" distL="114300" distR="114300" simplePos="0" relativeHeight="251661312" behindDoc="0" locked="0" layoutInCell="1" allowOverlap="0" wp14:anchorId="657C4FE8" wp14:editId="6D127409">
                    <wp:simplePos x="0" y="0"/>
                    <wp:positionH relativeFrom="margin">
                      <wp:align>center</wp:align>
                    </wp:positionH>
                    <wp:positionV relativeFrom="margin">
                      <wp:posOffset>3885227</wp:posOffset>
                    </wp:positionV>
                    <wp:extent cx="3943350" cy="1325880"/>
                    <wp:effectExtent l="0" t="0" r="762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lang w:eastAsia="nl-NL"/>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F80058">
                                    <w:pPr>
                                      <w:pStyle w:val="Titel"/>
                                    </w:pPr>
                                    <w:r>
                                      <w:rPr>
                                        <w:sz w:val="32"/>
                                        <w:szCs w:val="32"/>
                                        <w:lang w:eastAsia="nl-NL"/>
                                      </w:rPr>
                                      <w:t>Onderzoeksrapport CSS-Preprocessors</w:t>
                                    </w:r>
                                  </w:p>
                                </w:sdtContent>
                              </w:sdt>
                              <w:p w:rsidR="002163EE" w:rsidRDefault="00C134B6">
                                <w:pPr>
                                  <w:pStyle w:val="Ondertitel"/>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F80058">
                                      <w:t>Webdevs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57C4FE8" id="Text Box 21" o:spid="_x0000_s1028" type="#_x0000_t202" style="position:absolute;margin-left:0;margin-top:305.9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22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" o:allowoverlap="f" filled="f" stroked="f" strokeweight=".5pt">
                    <v:textbox style="mso-fit-shape-to-text:t" inset="0,0,0,0">
                      <w:txbxContent>
                        <w:sdt>
                          <w:sdtPr>
                            <w:rPr>
                              <w:sz w:val="32"/>
                              <w:szCs w:val="32"/>
                              <w:lang w:eastAsia="nl-NL"/>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F80058">
                              <w:pPr>
                                <w:pStyle w:val="Title"/>
                              </w:pPr>
                              <w:r>
                                <w:rPr>
                                  <w:sz w:val="32"/>
                                  <w:szCs w:val="32"/>
                                  <w:lang w:eastAsia="nl-NL"/>
                                </w:rPr>
                                <w:t>Onderzoeksrapport CSS-Preprocessors</w:t>
                              </w:r>
                            </w:p>
                          </w:sdtContent>
                        </w:sdt>
                        <w:p w:rsidR="002163EE" w:rsidRDefault="002221EF">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F80058">
                                <w:t>Webdevs</w:t>
                              </w:r>
                            </w:sdtContent>
                          </w:sdt>
                        </w:p>
                      </w:txbxContent>
                    </v:textbox>
                    <w10:wrap type="square" anchorx="margin" anchory="margin"/>
                  </v:shape>
                </w:pict>
              </mc:Fallback>
            </mc:AlternateContent>
          </w:r>
          <w:r w:rsidR="003806E6">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HAnsi" w:hAnsiTheme="minorHAnsi" w:cstheme="minorBidi"/>
          <w:color w:val="595959" w:themeColor="text1" w:themeTint="A6"/>
          <w:sz w:val="20"/>
        </w:rPr>
        <w:id w:val="1959441603"/>
        <w:docPartObj>
          <w:docPartGallery w:val="Table of Contents"/>
          <w:docPartUnique/>
        </w:docPartObj>
      </w:sdtPr>
      <w:sdtEndPr>
        <w:rPr>
          <w:b/>
          <w:bCs/>
          <w:noProof/>
        </w:rPr>
      </w:sdtEndPr>
      <w:sdtContent>
        <w:p w:rsidR="00212E3E" w:rsidRPr="00590DAE" w:rsidRDefault="00212E3E" w:rsidP="00590DAE">
          <w:pPr>
            <w:pStyle w:val="Kopvaninhoudsopgave"/>
            <w:rPr>
              <w:sz w:val="28"/>
            </w:rPr>
          </w:pPr>
          <w:r w:rsidRPr="00590DAE">
            <w:rPr>
              <w:sz w:val="28"/>
            </w:rPr>
            <w:t>Inhoudsopgave:</w:t>
          </w:r>
        </w:p>
        <w:p w:rsidR="007E7247" w:rsidRDefault="00212E3E">
          <w:pPr>
            <w:pStyle w:val="Inhopg1"/>
            <w:tabs>
              <w:tab w:val="right" w:leader="dot" w:pos="8630"/>
            </w:tabs>
            <w:rPr>
              <w:rFonts w:eastAsiaTheme="minorEastAsia"/>
              <w:noProof/>
              <w:color w:val="auto"/>
              <w:sz w:val="22"/>
              <w:szCs w:val="22"/>
              <w:lang w:eastAsia="nl-NL"/>
            </w:rPr>
          </w:pPr>
          <w:r w:rsidRPr="00590DAE">
            <w:rPr>
              <w:sz w:val="18"/>
            </w:rPr>
            <w:fldChar w:fldCharType="begin"/>
          </w:r>
          <w:r w:rsidRPr="00590DAE">
            <w:rPr>
              <w:sz w:val="18"/>
            </w:rPr>
            <w:instrText xml:space="preserve"> TOC \o "1-3" \h \z \u </w:instrText>
          </w:r>
          <w:r w:rsidRPr="00590DAE">
            <w:rPr>
              <w:sz w:val="18"/>
            </w:rPr>
            <w:fldChar w:fldCharType="separate"/>
          </w:r>
          <w:hyperlink w:anchor="_Toc447189886" w:history="1">
            <w:r w:rsidR="007E7247" w:rsidRPr="00ED069D">
              <w:rPr>
                <w:rStyle w:val="Hyperlink"/>
                <w:noProof/>
              </w:rPr>
              <w:t>Hoofdstuk 1 inleiding</w:t>
            </w:r>
            <w:r w:rsidR="007E7247">
              <w:rPr>
                <w:noProof/>
                <w:webHidden/>
              </w:rPr>
              <w:tab/>
            </w:r>
            <w:r w:rsidR="007E7247">
              <w:rPr>
                <w:noProof/>
                <w:webHidden/>
              </w:rPr>
              <w:fldChar w:fldCharType="begin"/>
            </w:r>
            <w:r w:rsidR="007E7247">
              <w:rPr>
                <w:noProof/>
                <w:webHidden/>
              </w:rPr>
              <w:instrText xml:space="preserve"> PAGEREF _Toc447189886 \h </w:instrText>
            </w:r>
            <w:r w:rsidR="007E7247">
              <w:rPr>
                <w:noProof/>
                <w:webHidden/>
              </w:rPr>
            </w:r>
            <w:r w:rsidR="007E7247">
              <w:rPr>
                <w:noProof/>
                <w:webHidden/>
              </w:rPr>
              <w:fldChar w:fldCharType="separate"/>
            </w:r>
            <w:r w:rsidR="007E7247">
              <w:rPr>
                <w:noProof/>
                <w:webHidden/>
              </w:rPr>
              <w:t>4</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87" w:history="1">
            <w:r w:rsidR="007E7247" w:rsidRPr="00ED069D">
              <w:rPr>
                <w:rStyle w:val="Hyperlink"/>
                <w:noProof/>
              </w:rPr>
              <w:t>Hoofdstuk 2 Wat is een CSS Preprocessor?</w:t>
            </w:r>
            <w:r w:rsidR="007E7247">
              <w:rPr>
                <w:noProof/>
                <w:webHidden/>
              </w:rPr>
              <w:tab/>
            </w:r>
            <w:r w:rsidR="007E7247">
              <w:rPr>
                <w:noProof/>
                <w:webHidden/>
              </w:rPr>
              <w:fldChar w:fldCharType="begin"/>
            </w:r>
            <w:r w:rsidR="007E7247">
              <w:rPr>
                <w:noProof/>
                <w:webHidden/>
              </w:rPr>
              <w:instrText xml:space="preserve"> PAGEREF _Toc447189887 \h </w:instrText>
            </w:r>
            <w:r w:rsidR="007E7247">
              <w:rPr>
                <w:noProof/>
                <w:webHidden/>
              </w:rPr>
            </w:r>
            <w:r w:rsidR="007E7247">
              <w:rPr>
                <w:noProof/>
                <w:webHidden/>
              </w:rPr>
              <w:fldChar w:fldCharType="separate"/>
            </w:r>
            <w:r w:rsidR="007E7247">
              <w:rPr>
                <w:noProof/>
                <w:webHidden/>
              </w:rPr>
              <w:t>5</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88" w:history="1">
            <w:r w:rsidR="007E7247" w:rsidRPr="00ED069D">
              <w:rPr>
                <w:rStyle w:val="Hyperlink"/>
                <w:noProof/>
              </w:rPr>
              <w:t>Hoofdstuk 3 Welke elementen bij Front End Development zijn arbeidsintensief / herhalend / complex?</w:t>
            </w:r>
            <w:r w:rsidR="007E7247">
              <w:rPr>
                <w:noProof/>
                <w:webHidden/>
              </w:rPr>
              <w:tab/>
            </w:r>
            <w:r w:rsidR="007E7247">
              <w:rPr>
                <w:noProof/>
                <w:webHidden/>
              </w:rPr>
              <w:fldChar w:fldCharType="begin"/>
            </w:r>
            <w:r w:rsidR="007E7247">
              <w:rPr>
                <w:noProof/>
                <w:webHidden/>
              </w:rPr>
              <w:instrText xml:space="preserve"> PAGEREF _Toc447189888 \h </w:instrText>
            </w:r>
            <w:r w:rsidR="007E7247">
              <w:rPr>
                <w:noProof/>
                <w:webHidden/>
              </w:rPr>
            </w:r>
            <w:r w:rsidR="007E7247">
              <w:rPr>
                <w:noProof/>
                <w:webHidden/>
              </w:rPr>
              <w:fldChar w:fldCharType="separate"/>
            </w:r>
            <w:r w:rsidR="007E7247">
              <w:rPr>
                <w:noProof/>
                <w:webHidden/>
              </w:rPr>
              <w:t>6</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89" w:history="1">
            <w:r w:rsidR="007E7247" w:rsidRPr="00ED069D">
              <w:rPr>
                <w:rStyle w:val="Hyperlink"/>
                <w:noProof/>
              </w:rPr>
              <w:t>Hoofdstuk 4 Voor welk probleem is een CSS preprocessor een oplossing?</w:t>
            </w:r>
            <w:r w:rsidR="007E7247">
              <w:rPr>
                <w:noProof/>
                <w:webHidden/>
              </w:rPr>
              <w:tab/>
            </w:r>
            <w:r w:rsidR="007E7247">
              <w:rPr>
                <w:noProof/>
                <w:webHidden/>
              </w:rPr>
              <w:fldChar w:fldCharType="begin"/>
            </w:r>
            <w:r w:rsidR="007E7247">
              <w:rPr>
                <w:noProof/>
                <w:webHidden/>
              </w:rPr>
              <w:instrText xml:space="preserve"> PAGEREF _Toc447189889 \h </w:instrText>
            </w:r>
            <w:r w:rsidR="007E7247">
              <w:rPr>
                <w:noProof/>
                <w:webHidden/>
              </w:rPr>
            </w:r>
            <w:r w:rsidR="007E7247">
              <w:rPr>
                <w:noProof/>
                <w:webHidden/>
              </w:rPr>
              <w:fldChar w:fldCharType="separate"/>
            </w:r>
            <w:r w:rsidR="007E7247">
              <w:rPr>
                <w:noProof/>
                <w:webHidden/>
              </w:rPr>
              <w:t>7</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92" w:history="1">
            <w:r w:rsidR="007E7247" w:rsidRPr="00ED069D">
              <w:rPr>
                <w:rStyle w:val="Hyperlink"/>
                <w:noProof/>
              </w:rPr>
              <w:t>Hoofdstuk 5 Wat is het verschil tussen een CSS preprocessor en CSS?</w:t>
            </w:r>
            <w:r w:rsidR="007E7247">
              <w:rPr>
                <w:noProof/>
                <w:webHidden/>
              </w:rPr>
              <w:tab/>
            </w:r>
            <w:r w:rsidR="007E7247">
              <w:rPr>
                <w:noProof/>
                <w:webHidden/>
              </w:rPr>
              <w:fldChar w:fldCharType="begin"/>
            </w:r>
            <w:r w:rsidR="007E7247">
              <w:rPr>
                <w:noProof/>
                <w:webHidden/>
              </w:rPr>
              <w:instrText xml:space="preserve"> PAGEREF _Toc447189892 \h </w:instrText>
            </w:r>
            <w:r w:rsidR="007E7247">
              <w:rPr>
                <w:noProof/>
                <w:webHidden/>
              </w:rPr>
            </w:r>
            <w:r w:rsidR="007E7247">
              <w:rPr>
                <w:noProof/>
                <w:webHidden/>
              </w:rPr>
              <w:fldChar w:fldCharType="separate"/>
            </w:r>
            <w:r w:rsidR="007E7247">
              <w:rPr>
                <w:noProof/>
                <w:webHidden/>
              </w:rPr>
              <w:t>8</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93" w:history="1">
            <w:r w:rsidR="007E7247" w:rsidRPr="00ED069D">
              <w:rPr>
                <w:rStyle w:val="Hyperlink"/>
                <w:noProof/>
              </w:rPr>
              <w:t>Hoofdstuk 6 Welke CSS preprocessoren zijn er te verkrijgen?</w:t>
            </w:r>
            <w:r w:rsidR="007E7247">
              <w:rPr>
                <w:noProof/>
                <w:webHidden/>
              </w:rPr>
              <w:tab/>
            </w:r>
            <w:r w:rsidR="007E7247">
              <w:rPr>
                <w:noProof/>
                <w:webHidden/>
              </w:rPr>
              <w:fldChar w:fldCharType="begin"/>
            </w:r>
            <w:r w:rsidR="007E7247">
              <w:rPr>
                <w:noProof/>
                <w:webHidden/>
              </w:rPr>
              <w:instrText xml:space="preserve"> PAGEREF _Toc447189893 \h </w:instrText>
            </w:r>
            <w:r w:rsidR="007E7247">
              <w:rPr>
                <w:noProof/>
                <w:webHidden/>
              </w:rPr>
            </w:r>
            <w:r w:rsidR="007E7247">
              <w:rPr>
                <w:noProof/>
                <w:webHidden/>
              </w:rPr>
              <w:fldChar w:fldCharType="separate"/>
            </w:r>
            <w:r w:rsidR="007E7247">
              <w:rPr>
                <w:noProof/>
                <w:webHidden/>
              </w:rPr>
              <w:t>9</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95" w:history="1">
            <w:r w:rsidR="007E7247" w:rsidRPr="00ED069D">
              <w:rPr>
                <w:rStyle w:val="Hyperlink"/>
                <w:noProof/>
              </w:rPr>
              <w:t>Hoofdstuk 7 Welke criteria zijn er te stellen aan CSS preprocessors?</w:t>
            </w:r>
            <w:r w:rsidR="007E7247">
              <w:rPr>
                <w:noProof/>
                <w:webHidden/>
              </w:rPr>
              <w:tab/>
            </w:r>
            <w:r w:rsidR="007E7247">
              <w:rPr>
                <w:noProof/>
                <w:webHidden/>
              </w:rPr>
              <w:fldChar w:fldCharType="begin"/>
            </w:r>
            <w:r w:rsidR="007E7247">
              <w:rPr>
                <w:noProof/>
                <w:webHidden/>
              </w:rPr>
              <w:instrText xml:space="preserve"> PAGEREF _Toc447189895 \h </w:instrText>
            </w:r>
            <w:r w:rsidR="007E7247">
              <w:rPr>
                <w:noProof/>
                <w:webHidden/>
              </w:rPr>
            </w:r>
            <w:r w:rsidR="007E7247">
              <w:rPr>
                <w:noProof/>
                <w:webHidden/>
              </w:rPr>
              <w:fldChar w:fldCharType="separate"/>
            </w:r>
            <w:r w:rsidR="007E7247">
              <w:rPr>
                <w:noProof/>
                <w:webHidden/>
              </w:rPr>
              <w:t>10</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96" w:history="1">
            <w:r w:rsidR="007E7247" w:rsidRPr="00ED069D">
              <w:rPr>
                <w:rStyle w:val="Hyperlink"/>
                <w:noProof/>
              </w:rPr>
              <w:t>Hoofdstuk 8 Welke werkwijze wordt er verondersteld/vereist?</w:t>
            </w:r>
            <w:r w:rsidR="007E7247">
              <w:rPr>
                <w:noProof/>
                <w:webHidden/>
              </w:rPr>
              <w:tab/>
            </w:r>
            <w:r w:rsidR="007E7247">
              <w:rPr>
                <w:noProof/>
                <w:webHidden/>
              </w:rPr>
              <w:fldChar w:fldCharType="begin"/>
            </w:r>
            <w:r w:rsidR="007E7247">
              <w:rPr>
                <w:noProof/>
                <w:webHidden/>
              </w:rPr>
              <w:instrText xml:space="preserve"> PAGEREF _Toc447189896 \h </w:instrText>
            </w:r>
            <w:r w:rsidR="007E7247">
              <w:rPr>
                <w:noProof/>
                <w:webHidden/>
              </w:rPr>
            </w:r>
            <w:r w:rsidR="007E7247">
              <w:rPr>
                <w:noProof/>
                <w:webHidden/>
              </w:rPr>
              <w:fldChar w:fldCharType="separate"/>
            </w:r>
            <w:r w:rsidR="007E7247">
              <w:rPr>
                <w:noProof/>
                <w:webHidden/>
              </w:rPr>
              <w:t>12</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97" w:history="1">
            <w:r w:rsidR="007E7247" w:rsidRPr="00ED069D">
              <w:rPr>
                <w:rStyle w:val="Hyperlink"/>
                <w:noProof/>
              </w:rPr>
              <w:t>Hoofdstuk 9 Wat zijn de tekortkomingen van de huidige CSS preprocessor?</w:t>
            </w:r>
            <w:r w:rsidR="007E7247">
              <w:rPr>
                <w:noProof/>
                <w:webHidden/>
              </w:rPr>
              <w:tab/>
            </w:r>
            <w:r w:rsidR="007E7247">
              <w:rPr>
                <w:noProof/>
                <w:webHidden/>
              </w:rPr>
              <w:fldChar w:fldCharType="begin"/>
            </w:r>
            <w:r w:rsidR="007E7247">
              <w:rPr>
                <w:noProof/>
                <w:webHidden/>
              </w:rPr>
              <w:instrText xml:space="preserve"> PAGEREF _Toc447189897 \h </w:instrText>
            </w:r>
            <w:r w:rsidR="007E7247">
              <w:rPr>
                <w:noProof/>
                <w:webHidden/>
              </w:rPr>
            </w:r>
            <w:r w:rsidR="007E7247">
              <w:rPr>
                <w:noProof/>
                <w:webHidden/>
              </w:rPr>
              <w:fldChar w:fldCharType="separate"/>
            </w:r>
            <w:r w:rsidR="007E7247">
              <w:rPr>
                <w:noProof/>
                <w:webHidden/>
              </w:rPr>
              <w:t>13</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98" w:history="1">
            <w:r w:rsidR="007E7247" w:rsidRPr="00ED069D">
              <w:rPr>
                <w:rStyle w:val="Hyperlink"/>
                <w:noProof/>
              </w:rPr>
              <w:t>Hoofdstuk 10 Hoe is het ‘gebruikersgemak’ vanuit het perspectief van een ontwikkelaar?</w:t>
            </w:r>
            <w:r w:rsidR="007E7247">
              <w:rPr>
                <w:noProof/>
                <w:webHidden/>
              </w:rPr>
              <w:tab/>
            </w:r>
            <w:r w:rsidR="007E7247">
              <w:rPr>
                <w:noProof/>
                <w:webHidden/>
              </w:rPr>
              <w:fldChar w:fldCharType="begin"/>
            </w:r>
            <w:r w:rsidR="007E7247">
              <w:rPr>
                <w:noProof/>
                <w:webHidden/>
              </w:rPr>
              <w:instrText xml:space="preserve"> PAGEREF _Toc447189898 \h </w:instrText>
            </w:r>
            <w:r w:rsidR="007E7247">
              <w:rPr>
                <w:noProof/>
                <w:webHidden/>
              </w:rPr>
            </w:r>
            <w:r w:rsidR="007E7247">
              <w:rPr>
                <w:noProof/>
                <w:webHidden/>
              </w:rPr>
              <w:fldChar w:fldCharType="separate"/>
            </w:r>
            <w:r w:rsidR="007E7247">
              <w:rPr>
                <w:noProof/>
                <w:webHidden/>
              </w:rPr>
              <w:t>14</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899" w:history="1">
            <w:r w:rsidR="007E7247" w:rsidRPr="00ED069D">
              <w:rPr>
                <w:rStyle w:val="Hyperlink"/>
                <w:noProof/>
              </w:rPr>
              <w:t>Hoofdstuk 11 Wat zijn de verschillen/overeenkomsten tussen de gevonden bronnen uit je categorie?</w:t>
            </w:r>
            <w:r w:rsidR="007E7247">
              <w:rPr>
                <w:noProof/>
                <w:webHidden/>
              </w:rPr>
              <w:tab/>
            </w:r>
            <w:r w:rsidR="007E7247">
              <w:rPr>
                <w:noProof/>
                <w:webHidden/>
              </w:rPr>
              <w:fldChar w:fldCharType="begin"/>
            </w:r>
            <w:r w:rsidR="007E7247">
              <w:rPr>
                <w:noProof/>
                <w:webHidden/>
              </w:rPr>
              <w:instrText xml:space="preserve"> PAGEREF _Toc447189899 \h </w:instrText>
            </w:r>
            <w:r w:rsidR="007E7247">
              <w:rPr>
                <w:noProof/>
                <w:webHidden/>
              </w:rPr>
            </w:r>
            <w:r w:rsidR="007E7247">
              <w:rPr>
                <w:noProof/>
                <w:webHidden/>
              </w:rPr>
              <w:fldChar w:fldCharType="separate"/>
            </w:r>
            <w:r w:rsidR="007E7247">
              <w:rPr>
                <w:noProof/>
                <w:webHidden/>
              </w:rPr>
              <w:t>15</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900" w:history="1">
            <w:r w:rsidR="007E7247" w:rsidRPr="00ED069D">
              <w:rPr>
                <w:rStyle w:val="Hyperlink"/>
                <w:noProof/>
              </w:rPr>
              <w:t>Conclusies &amp; Aanbevelingen</w:t>
            </w:r>
            <w:r w:rsidR="007E7247">
              <w:rPr>
                <w:noProof/>
                <w:webHidden/>
              </w:rPr>
              <w:tab/>
            </w:r>
            <w:r w:rsidR="007E7247">
              <w:rPr>
                <w:noProof/>
                <w:webHidden/>
              </w:rPr>
              <w:fldChar w:fldCharType="begin"/>
            </w:r>
            <w:r w:rsidR="007E7247">
              <w:rPr>
                <w:noProof/>
                <w:webHidden/>
              </w:rPr>
              <w:instrText xml:space="preserve"> PAGEREF _Toc447189900 \h </w:instrText>
            </w:r>
            <w:r w:rsidR="007E7247">
              <w:rPr>
                <w:noProof/>
                <w:webHidden/>
              </w:rPr>
            </w:r>
            <w:r w:rsidR="007E7247">
              <w:rPr>
                <w:noProof/>
                <w:webHidden/>
              </w:rPr>
              <w:fldChar w:fldCharType="separate"/>
            </w:r>
            <w:r w:rsidR="007E7247">
              <w:rPr>
                <w:noProof/>
                <w:webHidden/>
              </w:rPr>
              <w:t>16</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901" w:history="1">
            <w:r w:rsidR="007E7247" w:rsidRPr="00ED069D">
              <w:rPr>
                <w:rStyle w:val="Hyperlink"/>
                <w:noProof/>
              </w:rPr>
              <w:t>Literatuurlijst</w:t>
            </w:r>
            <w:r w:rsidR="007E7247">
              <w:rPr>
                <w:noProof/>
                <w:webHidden/>
              </w:rPr>
              <w:tab/>
            </w:r>
            <w:r w:rsidR="007E7247">
              <w:rPr>
                <w:noProof/>
                <w:webHidden/>
              </w:rPr>
              <w:fldChar w:fldCharType="begin"/>
            </w:r>
            <w:r w:rsidR="007E7247">
              <w:rPr>
                <w:noProof/>
                <w:webHidden/>
              </w:rPr>
              <w:instrText xml:space="preserve"> PAGEREF _Toc447189901 \h </w:instrText>
            </w:r>
            <w:r w:rsidR="007E7247">
              <w:rPr>
                <w:noProof/>
                <w:webHidden/>
              </w:rPr>
            </w:r>
            <w:r w:rsidR="007E7247">
              <w:rPr>
                <w:noProof/>
                <w:webHidden/>
              </w:rPr>
              <w:fldChar w:fldCharType="separate"/>
            </w:r>
            <w:r w:rsidR="007E7247">
              <w:rPr>
                <w:noProof/>
                <w:webHidden/>
              </w:rPr>
              <w:t>17</w:t>
            </w:r>
            <w:r w:rsidR="007E7247">
              <w:rPr>
                <w:noProof/>
                <w:webHidden/>
              </w:rPr>
              <w:fldChar w:fldCharType="end"/>
            </w:r>
          </w:hyperlink>
        </w:p>
        <w:p w:rsidR="007E7247" w:rsidRDefault="00C134B6">
          <w:pPr>
            <w:pStyle w:val="Inhopg1"/>
            <w:tabs>
              <w:tab w:val="right" w:leader="dot" w:pos="8630"/>
            </w:tabs>
            <w:rPr>
              <w:rFonts w:eastAsiaTheme="minorEastAsia"/>
              <w:noProof/>
              <w:color w:val="auto"/>
              <w:sz w:val="22"/>
              <w:szCs w:val="22"/>
              <w:lang w:eastAsia="nl-NL"/>
            </w:rPr>
          </w:pPr>
          <w:hyperlink w:anchor="_Toc447189902" w:history="1">
            <w:r w:rsidR="007E7247" w:rsidRPr="00ED069D">
              <w:rPr>
                <w:rStyle w:val="Hyperlink"/>
                <w:noProof/>
              </w:rPr>
              <w:t>Bijlagen</w:t>
            </w:r>
            <w:r w:rsidR="007E7247">
              <w:rPr>
                <w:noProof/>
                <w:webHidden/>
              </w:rPr>
              <w:tab/>
            </w:r>
            <w:r w:rsidR="007E7247">
              <w:rPr>
                <w:noProof/>
                <w:webHidden/>
              </w:rPr>
              <w:fldChar w:fldCharType="begin"/>
            </w:r>
            <w:r w:rsidR="007E7247">
              <w:rPr>
                <w:noProof/>
                <w:webHidden/>
              </w:rPr>
              <w:instrText xml:space="preserve"> PAGEREF _Toc447189902 \h </w:instrText>
            </w:r>
            <w:r w:rsidR="007E7247">
              <w:rPr>
                <w:noProof/>
                <w:webHidden/>
              </w:rPr>
            </w:r>
            <w:r w:rsidR="007E7247">
              <w:rPr>
                <w:noProof/>
                <w:webHidden/>
              </w:rPr>
              <w:fldChar w:fldCharType="separate"/>
            </w:r>
            <w:r w:rsidR="007E7247">
              <w:rPr>
                <w:noProof/>
                <w:webHidden/>
              </w:rPr>
              <w:t>18</w:t>
            </w:r>
            <w:r w:rsidR="007E7247">
              <w:rPr>
                <w:noProof/>
                <w:webHidden/>
              </w:rPr>
              <w:fldChar w:fldCharType="end"/>
            </w:r>
          </w:hyperlink>
        </w:p>
        <w:p w:rsidR="00212E3E" w:rsidRPr="009D2158" w:rsidRDefault="00212E3E" w:rsidP="009D2158">
          <w:pPr>
            <w:pStyle w:val="Inhopg1"/>
            <w:tabs>
              <w:tab w:val="right" w:leader="dot" w:pos="8630"/>
            </w:tabs>
            <w:rPr>
              <w:rFonts w:eastAsiaTheme="minorEastAsia"/>
              <w:noProof/>
              <w:color w:val="auto"/>
              <w:sz w:val="22"/>
              <w:szCs w:val="22"/>
              <w:lang w:eastAsia="nl-NL"/>
            </w:rPr>
          </w:pPr>
          <w:r w:rsidRPr="00590DAE">
            <w:rPr>
              <w:b/>
              <w:bCs/>
              <w:noProof/>
              <w:sz w:val="18"/>
            </w:rPr>
            <w:fldChar w:fldCharType="end"/>
          </w:r>
        </w:p>
      </w:sdtContent>
    </w:sdt>
    <w:p w:rsidR="00F80058" w:rsidRDefault="00F80058" w:rsidP="00F80058">
      <w:pPr>
        <w:pStyle w:val="Kop1"/>
      </w:pPr>
      <w:bookmarkStart w:id="5" w:name="_GoBack"/>
      <w:bookmarkEnd w:id="5"/>
    </w:p>
    <w:p w:rsidR="00F80058" w:rsidRDefault="00F80058">
      <w:pPr>
        <w:rPr>
          <w:rFonts w:asciiTheme="majorHAnsi" w:eastAsiaTheme="majorEastAsia" w:hAnsiTheme="majorHAnsi" w:cstheme="majorBidi"/>
          <w:color w:val="00A0B8" w:themeColor="accent1"/>
          <w:sz w:val="30"/>
        </w:rPr>
      </w:pPr>
      <w:r>
        <w:br w:type="page"/>
      </w:r>
    </w:p>
    <w:p w:rsidR="00F80058" w:rsidRDefault="00F80058" w:rsidP="00F80058">
      <w:pPr>
        <w:pStyle w:val="Kop1"/>
      </w:pPr>
      <w:bookmarkStart w:id="6" w:name="_Toc447189886"/>
      <w:r>
        <w:lastRenderedPageBreak/>
        <w:t>Hoofdstuk 1 inleiding</w:t>
      </w:r>
      <w:bookmarkEnd w:id="6"/>
    </w:p>
    <w:p w:rsidR="00F80058" w:rsidRDefault="0074309E" w:rsidP="00F80058">
      <w:r>
        <w:t xml:space="preserve">Dit onderzoeksrapport is geschreven in opdracht van het vak webdevs. </w:t>
      </w:r>
      <w:r w:rsidR="00D5458A">
        <w:t xml:space="preserve">In dit rapport zullen wij onderzoek doen naar welke </w:t>
      </w:r>
      <w:r w:rsidR="00E74766">
        <w:t>CSS</w:t>
      </w:r>
      <w:r w:rsidR="00D5458A">
        <w:t xml:space="preserve"> preprocessor het meeste effect heeft op de productiviteit van FED bij ICA.</w:t>
      </w:r>
    </w:p>
    <w:p w:rsidR="00D5458A" w:rsidRDefault="00D5458A" w:rsidP="00F80058">
      <w:r w:rsidRPr="00D5458A">
        <w:t>FED</w:t>
      </w:r>
      <w:r w:rsidR="0071770A">
        <w:t>,</w:t>
      </w:r>
      <w:r w:rsidRPr="00D5458A">
        <w:t xml:space="preserve"> oftewel front end development is het produceren van HTML, CSS en JavaScript voor een website</w:t>
      </w:r>
      <w:r>
        <w:t>. Het produceren van CSS kan met verschillende tools en technologieën versimpeld worden. Een CSS preprocessor is een van die tools/technologieën, wij zullen de voor- en nadelen belichten van een CSS preprocessor</w:t>
      </w:r>
      <w:r w:rsidR="00967816">
        <w:t>. N</w:t>
      </w:r>
      <w:r>
        <w:t xml:space="preserve">a verschillende preprocessors met elkaar </w:t>
      </w:r>
      <w:r w:rsidR="00967816">
        <w:t xml:space="preserve">te hebben vergeleken </w:t>
      </w:r>
      <w:r>
        <w:t xml:space="preserve">beslissen </w:t>
      </w:r>
      <w:r w:rsidR="00967816">
        <w:t xml:space="preserve">we </w:t>
      </w:r>
      <w:r>
        <w:t>welke het meeste effect heeft op de productiviteit van FED bij de ICA. Onze hoofdvraag luidt dan ook:</w:t>
      </w:r>
    </w:p>
    <w:p w:rsidR="00D5458A" w:rsidRPr="00D5458A" w:rsidRDefault="00D5458A" w:rsidP="00F80058">
      <w:pPr>
        <w:rPr>
          <w:b/>
          <w:i/>
        </w:rPr>
      </w:pPr>
      <w:r w:rsidRPr="00D5458A">
        <w:rPr>
          <w:b/>
          <w:i/>
        </w:rPr>
        <w:t xml:space="preserve"> “Welke css preprocessor heeft het meeste effect op de productiviteit van FED bij ICA?”</w:t>
      </w:r>
    </w:p>
    <w:p w:rsidR="00F80058" w:rsidRPr="00D5458A" w:rsidRDefault="00F80058">
      <w:pPr>
        <w:rPr>
          <w:rFonts w:asciiTheme="majorHAnsi" w:eastAsiaTheme="majorEastAsia" w:hAnsiTheme="majorHAnsi" w:cstheme="majorBidi"/>
          <w:color w:val="00A0B8" w:themeColor="accent1"/>
          <w:sz w:val="30"/>
        </w:rPr>
      </w:pPr>
      <w:r w:rsidRPr="00D5458A">
        <w:br w:type="page"/>
      </w:r>
    </w:p>
    <w:p w:rsidR="00DD3E07" w:rsidRDefault="00E13AC9" w:rsidP="00DD3E07">
      <w:pPr>
        <w:pStyle w:val="Kop1"/>
      </w:pPr>
      <w:bookmarkStart w:id="7" w:name="_Toc447189887"/>
      <w:r>
        <w:lastRenderedPageBreak/>
        <w:t xml:space="preserve">Hoofdstuk 2 </w:t>
      </w:r>
      <w:r w:rsidR="00DD3E07">
        <w:t xml:space="preserve">Wat is </w:t>
      </w:r>
      <w:r w:rsidR="00927302" w:rsidRPr="0019549C">
        <w:t>een CSS Preprocessor</w:t>
      </w:r>
      <w:r w:rsidR="00927302">
        <w:t>?</w:t>
      </w:r>
      <w:bookmarkEnd w:id="7"/>
    </w:p>
    <w:p w:rsidR="005D6012" w:rsidRDefault="0094471D" w:rsidP="005D6012">
      <w:r>
        <w:t xml:space="preserve">CSS is </w:t>
      </w:r>
      <w:r w:rsidR="005D6012">
        <w:t>primitief en incompleet. Het maken van functies, het hergebruiken van definities en overerving zijn moeilijk voor elkaar te krijgen. Voor grote projecten en complexe systemen wordt dit al snel heel ingewikkeld te bouwen en onderhouden. Ook gaan ontwikkelin</w:t>
      </w:r>
      <w:r w:rsidR="00856F0C">
        <w:t>gen in de web development razend</w:t>
      </w:r>
      <w:r w:rsidR="005D6012">
        <w:t>snel waardoor je vaak browser specifieke code moet schrijven om je website in alle browsers goed te weergeven. Dit vergt een hoop tijd en veroorzaakt een hoop frustratie.</w:t>
      </w:r>
    </w:p>
    <w:p w:rsidR="005D6012" w:rsidRDefault="005D6012" w:rsidP="005D6012">
      <w:r>
        <w:t xml:space="preserve">Om beter </w:t>
      </w:r>
      <w:r w:rsidR="00107E1B">
        <w:t>CSS</w:t>
      </w:r>
      <w:r>
        <w:t xml:space="preserve"> te kunnen maken kan men gebruik maken van een </w:t>
      </w:r>
      <w:r w:rsidR="00107E1B">
        <w:t xml:space="preserve">CSS </w:t>
      </w:r>
      <w:r>
        <w:t xml:space="preserve">preprocessor. Een </w:t>
      </w:r>
      <w:r w:rsidR="00107E1B">
        <w:t xml:space="preserve">CSS </w:t>
      </w:r>
      <w:r>
        <w:t>preprocessor is een s</w:t>
      </w:r>
      <w:r w:rsidR="007B1872">
        <w:t>oort scripting taal die je mixt</w:t>
      </w:r>
      <w:r>
        <w:t xml:space="preserve"> met normale </w:t>
      </w:r>
      <w:r w:rsidR="00107E1B">
        <w:t>CSS</w:t>
      </w:r>
      <w:r>
        <w:t>. Het geschreven script wordt gecompile</w:t>
      </w:r>
      <w:r w:rsidR="007B1872">
        <w:t>er</w:t>
      </w:r>
      <w:r>
        <w:t xml:space="preserve">d en zo vertaald naar normale </w:t>
      </w:r>
      <w:r w:rsidR="00107E1B">
        <w:t xml:space="preserve">CSS </w:t>
      </w:r>
      <w:r>
        <w:t xml:space="preserve">die je browser kan gebruiken. Op deze manier kun je op een flexibele manier code schrijven die door elk type browser ondersteund wordt. Ook is het makkelijker om leesbare code te schrijven en je kunt </w:t>
      </w:r>
      <w:r w:rsidR="007B1872">
        <w:t>ge</w:t>
      </w:r>
      <w:r>
        <w:t xml:space="preserve">makkelijk stukjes code </w:t>
      </w:r>
      <w:r w:rsidR="007B1872">
        <w:t xml:space="preserve">delen. </w:t>
      </w:r>
    </w:p>
    <w:p w:rsidR="005D6012" w:rsidRDefault="005D6012" w:rsidP="005D6012">
      <w:r>
        <w:t xml:space="preserve">CSS preprocessors geven ook de mogelijkheid om if-else statements te gebruiken in je </w:t>
      </w:r>
      <w:r w:rsidR="00107E1B">
        <w:t xml:space="preserve">CSS </w:t>
      </w:r>
      <w:r>
        <w:t xml:space="preserve">en zelfs wiskunde. Ook kunnen bijvoorbeeld kleuren dynamisch worden aangepast afhankelijk van bepaalde </w:t>
      </w:r>
      <w:r w:rsidR="007B1872">
        <w:t>eigenschappen</w:t>
      </w:r>
      <w:r>
        <w:t xml:space="preserve"> in plaats van het in de </w:t>
      </w:r>
      <w:r w:rsidR="00107E1B">
        <w:t>CSS</w:t>
      </w:r>
      <w:r w:rsidR="007B1872">
        <w:t xml:space="preserve"> hard te moeten coderen</w:t>
      </w:r>
      <w:r>
        <w:t xml:space="preserve">. Verder zijn er vele snippets en </w:t>
      </w:r>
      <w:r w:rsidR="007B1872">
        <w:t>bibliotheken</w:t>
      </w:r>
      <w:r>
        <w:t xml:space="preserve"> voor veel voorkomende problemen die je kunt </w:t>
      </w:r>
      <w:r w:rsidR="00E7430C">
        <w:t>importeren</w:t>
      </w:r>
      <w:r>
        <w:t xml:space="preserve"> en gebruiken in je eigen project. </w:t>
      </w:r>
    </w:p>
    <w:p w:rsidR="00927302" w:rsidRPr="00DD3E07" w:rsidRDefault="005D6012" w:rsidP="005D6012">
      <w:pPr>
        <w:rPr>
          <w:rFonts w:asciiTheme="majorHAnsi" w:eastAsiaTheme="majorEastAsia" w:hAnsiTheme="majorHAnsi" w:cstheme="majorBidi"/>
          <w:color w:val="00A0B8" w:themeColor="accent1"/>
          <w:sz w:val="30"/>
        </w:rPr>
      </w:pPr>
      <w:r>
        <w:t xml:space="preserve">Kortom een </w:t>
      </w:r>
      <w:r w:rsidR="00725152">
        <w:t xml:space="preserve">CSS </w:t>
      </w:r>
      <w:r>
        <w:t xml:space="preserve">preprocessor is eigenlijk </w:t>
      </w:r>
      <w:r w:rsidR="00725152">
        <w:t xml:space="preserve">CSS </w:t>
      </w:r>
      <w:r>
        <w:t xml:space="preserve">op steroïden. De mogelijkheden worden gigantisch vergroot en het maakt het een stuk makkelijker om dynamisch en voor alle browsers css te maken. </w:t>
      </w:r>
      <w:r w:rsidR="00DD3E07">
        <w:br w:type="page"/>
      </w:r>
    </w:p>
    <w:p w:rsidR="00DD3E07" w:rsidRDefault="00E13AC9" w:rsidP="00DD3E07">
      <w:pPr>
        <w:pStyle w:val="Kop1"/>
      </w:pPr>
      <w:bookmarkStart w:id="8" w:name="_Toc447189888"/>
      <w:r>
        <w:lastRenderedPageBreak/>
        <w:t xml:space="preserve">Hoofdstuk 3 </w:t>
      </w:r>
      <w:r w:rsidR="00927302">
        <w:t>Welke elementen bij Front End Development zijn arbeidsintensief / herhalend / complex?</w:t>
      </w:r>
      <w:bookmarkEnd w:id="8"/>
    </w:p>
    <w:p w:rsidR="005D6012" w:rsidRDefault="005D6012" w:rsidP="005D6012">
      <w:r>
        <w:t>Bij front end web development komt een hoop kijken. Zo zijn er een heleboel verschillende script talen, frameworks, processors, etc. die binnen een project gebruikt worden. Ook moet worden gelet op de verschillende browsers en schermgroottes die de gebruiker kan hebben.</w:t>
      </w:r>
    </w:p>
    <w:p w:rsidR="005D6012" w:rsidRDefault="005D6012" w:rsidP="005D6012">
      <w:r>
        <w:t xml:space="preserve">Projecten kunnen een framework of een scripttaal gebruiken die je als </w:t>
      </w:r>
      <w:r w:rsidR="00985B28">
        <w:t>ontwikkelaar</w:t>
      </w:r>
      <w:r>
        <w:t xml:space="preserve"> nog niet eerder gebruikt hebt. Van tevoren weet je vaak niet hoeveel tijd en moeite dit gaat kosten. De ene taal, framework of tool is een stuk makkelijker te leren dan de ander. Hier moet dan ook redelijk wat tijd in worden gestoken om goed onder de knie te krijgen en te kunnen toepassen in het project.</w:t>
      </w:r>
    </w:p>
    <w:p w:rsidR="005D6012" w:rsidRDefault="005D6012" w:rsidP="005D6012">
      <w:r>
        <w:t xml:space="preserve">Ook de manier waarop dingen worden toegepast is niet altijd hetzelfde en kan enige tijd vergen om onder de knie te krijgen. Je kunt bijvoorbeeld twee systemen hebben die je samen moet gebruiken terwijl dat nog niet eerder is gedaan. </w:t>
      </w:r>
    </w:p>
    <w:p w:rsidR="005D6012" w:rsidRDefault="005D6012" w:rsidP="005D6012">
      <w:r>
        <w:t>Verder is het lastig om een product te maken dat op alle verschillende browsers en verschillende schermgroottes werkt. Hiervoor moet je vaak nagaan of wat je aan het doen bent ook echt werkt op elke browser en misschien zelfs een browser specifieke oplossing implementeren.</w:t>
      </w:r>
    </w:p>
    <w:p w:rsidR="00927302" w:rsidRPr="00DD3E07" w:rsidRDefault="005D6012" w:rsidP="005D6012">
      <w:pPr>
        <w:rPr>
          <w:rFonts w:asciiTheme="majorHAnsi" w:eastAsiaTheme="majorEastAsia" w:hAnsiTheme="majorHAnsi" w:cstheme="majorBidi"/>
          <w:color w:val="00A0B8" w:themeColor="accent1"/>
          <w:sz w:val="30"/>
        </w:rPr>
      </w:pPr>
      <w:r>
        <w:t xml:space="preserve"> Het moeilijke aan front end web development is dat het constant aan het ontwikkelen is. Hierdoor moet je veel leren en de nieuwste trends blijven volgen om te kunnen concurreren. </w:t>
      </w:r>
      <w:r w:rsidR="00DD3E07">
        <w:br w:type="page"/>
      </w:r>
    </w:p>
    <w:p w:rsidR="00DD3E07" w:rsidRDefault="00E13AC9" w:rsidP="00DD3E07">
      <w:pPr>
        <w:pStyle w:val="Kop1"/>
      </w:pPr>
      <w:bookmarkStart w:id="9" w:name="_Toc447189889"/>
      <w:r>
        <w:lastRenderedPageBreak/>
        <w:t xml:space="preserve">Hoofdstuk 4 </w:t>
      </w:r>
      <w:r w:rsidR="00927302" w:rsidRPr="0019549C">
        <w:t>Voor welk probleem is een CSS preprocessor een oplossing?</w:t>
      </w:r>
      <w:bookmarkEnd w:id="9"/>
      <w:r w:rsidR="00927302" w:rsidRPr="0019549C">
        <w:t xml:space="preserve"> </w:t>
      </w:r>
    </w:p>
    <w:p w:rsidR="00DE3156" w:rsidRDefault="00755AA9" w:rsidP="00DD3E07">
      <w:r>
        <w:t>Een CSS preprocessor is een verandering/verbetering aan CSS, maar wat is nou eigenlijk het probleem met CSS?</w:t>
      </w:r>
    </w:p>
    <w:p w:rsidR="00DC095E" w:rsidRDefault="00DC095E" w:rsidP="00DC095E">
      <w:pPr>
        <w:pStyle w:val="Kop2"/>
      </w:pPr>
      <w:bookmarkStart w:id="10" w:name="_Toc447039031"/>
      <w:bookmarkStart w:id="11" w:name="_Toc447183424"/>
      <w:bookmarkStart w:id="12" w:name="_Toc447189890"/>
      <w:r>
        <w:t>Herhaling variabelen:</w:t>
      </w:r>
      <w:bookmarkEnd w:id="10"/>
      <w:bookmarkEnd w:id="11"/>
      <w:bookmarkEnd w:id="12"/>
    </w:p>
    <w:p w:rsidR="00755AA9" w:rsidRDefault="00825B6C" w:rsidP="00DD3E07">
      <w:r>
        <w:t>CSS bevat te veel herhalingen, bij programmeren is het de bedoeling zo min mogelijk te herhalen.</w:t>
      </w:r>
      <w:r w:rsidR="00A24C3C">
        <w:t xml:space="preserve"> Er wordt bijvoorbeeld een keer een variabele gedeclareerd die steeds kan worden hergebruikt</w:t>
      </w:r>
      <w:r>
        <w:t>.</w:t>
      </w:r>
      <w:r w:rsidR="00DC095E">
        <w:t xml:space="preserve"> </w:t>
      </w:r>
      <w:r>
        <w:t>Stel je hebt een kleur gevonden en wil deze meerdere keren in je CSS gebruiken dan moet je steeds de hele kleur</w:t>
      </w:r>
      <w:r w:rsidR="00DC095E">
        <w:t>code</w:t>
      </w:r>
      <w:r>
        <w:t xml:space="preserve"> opschrijven. Als je deze kleur</w:t>
      </w:r>
      <w:r w:rsidR="00DC095E">
        <w:t>code</w:t>
      </w:r>
      <w:r>
        <w:t xml:space="preserve"> nu weer wil veranderen moet je op zoek gaan naar de oude kleur</w:t>
      </w:r>
      <w:r w:rsidR="00DC095E">
        <w:t>codes</w:t>
      </w:r>
      <w:r w:rsidR="00C16499">
        <w:t xml:space="preserve"> in de</w:t>
      </w:r>
      <w:r>
        <w:t xml:space="preserve"> CSS en deze allemaal weer gaan vervangen </w:t>
      </w:r>
      <w:r w:rsidR="004A165B">
        <w:t>naar</w:t>
      </w:r>
      <w:r>
        <w:t xml:space="preserve"> </w:t>
      </w:r>
      <w:r w:rsidR="00DC095E">
        <w:t>de</w:t>
      </w:r>
      <w:r>
        <w:t xml:space="preserve"> nieuwe</w:t>
      </w:r>
      <w:r w:rsidR="00DC095E">
        <w:t xml:space="preserve"> kleurcode</w:t>
      </w:r>
      <w:r>
        <w:t>.</w:t>
      </w:r>
      <w:r w:rsidR="00C71A02">
        <w:t xml:space="preserve"> Met e</w:t>
      </w:r>
      <w:r>
        <w:t>en CSS prepro</w:t>
      </w:r>
      <w:r w:rsidR="00DC095E">
        <w:t>cessor</w:t>
      </w:r>
      <w:r>
        <w:t xml:space="preserve"> </w:t>
      </w:r>
      <w:r w:rsidR="00A24C3C">
        <w:t xml:space="preserve">hoef je maar een keer een variabele te declareren en kan </w:t>
      </w:r>
      <w:r w:rsidR="00C16499">
        <w:t>deze steeds weer hergebruikt worden</w:t>
      </w:r>
      <w:r w:rsidR="00DA4BD7">
        <w:t>, dit voorkomt herhaling van dezelfde waardes</w:t>
      </w:r>
      <w:r w:rsidR="00DC095E">
        <w:t xml:space="preserve">. </w:t>
      </w:r>
    </w:p>
    <w:p w:rsidR="00DC095E" w:rsidRDefault="00DC095E" w:rsidP="00DC095E">
      <w:pPr>
        <w:pStyle w:val="Kop2"/>
      </w:pPr>
      <w:bookmarkStart w:id="13" w:name="_Toc447039032"/>
      <w:bookmarkStart w:id="14" w:name="_Toc447183425"/>
      <w:bookmarkStart w:id="15" w:name="_Toc447189891"/>
      <w:r>
        <w:t>Herhaling stukjes CSS:</w:t>
      </w:r>
      <w:bookmarkEnd w:id="13"/>
      <w:bookmarkEnd w:id="14"/>
      <w:bookmarkEnd w:id="15"/>
    </w:p>
    <w:p w:rsidR="00F154C6" w:rsidRDefault="00DC095E" w:rsidP="00DC095E">
      <w:r>
        <w:t xml:space="preserve">Een andere vorm van herhaling die veel in CSS </w:t>
      </w:r>
      <w:r w:rsidR="00A24C3C">
        <w:t>optreedt,</w:t>
      </w:r>
      <w:r>
        <w:t xml:space="preserve"> is het steeds weer declareren van eigenschappen. In CSS preprocessors kan je stukjes CSS steeds weer hergebruiken</w:t>
      </w:r>
      <w:r w:rsidR="00F154C6">
        <w:t>.</w:t>
      </w:r>
    </w:p>
    <w:p w:rsidR="00DC095E" w:rsidRPr="00AF5C02" w:rsidRDefault="00F154C6" w:rsidP="00DC095E">
      <w:pPr>
        <w:rPr>
          <w:lang w:val="en-US"/>
        </w:rPr>
      </w:pPr>
      <w:r w:rsidRPr="00AF5C02">
        <w:rPr>
          <w:lang w:val="en-US"/>
        </w:rPr>
        <w:t>V</w:t>
      </w:r>
      <w:r w:rsidR="00DC095E" w:rsidRPr="00AF5C02">
        <w:rPr>
          <w:lang w:val="en-US"/>
        </w:rPr>
        <w:t>oorbeeld:</w:t>
      </w:r>
    </w:p>
    <w:p w:rsidR="00F154C6" w:rsidRPr="00F154C6" w:rsidRDefault="00F154C6" w:rsidP="00F154C6">
      <w:pPr>
        <w:pStyle w:val="Geenafstand"/>
        <w:rPr>
          <w:sz w:val="16"/>
          <w:szCs w:val="16"/>
        </w:rPr>
      </w:pPr>
      <w:r w:rsidRPr="00F154C6">
        <w:rPr>
          <w:sz w:val="16"/>
          <w:szCs w:val="16"/>
        </w:rPr>
        <w:t>CSS:</w:t>
      </w:r>
    </w:p>
    <w:p w:rsidR="00F154C6" w:rsidRPr="00F154C6" w:rsidRDefault="00F154C6" w:rsidP="00F154C6">
      <w:pPr>
        <w:pStyle w:val="Geenafstand"/>
        <w:rPr>
          <w:sz w:val="16"/>
          <w:szCs w:val="16"/>
        </w:rPr>
      </w:pPr>
      <w:r w:rsidRPr="00F154C6">
        <w:rPr>
          <w:sz w:val="16"/>
          <w:szCs w:val="16"/>
        </w:rPr>
        <w:t xml:space="preserve">.title { </w:t>
      </w:r>
    </w:p>
    <w:p w:rsidR="00F154C6" w:rsidRPr="00F154C6" w:rsidRDefault="00F154C6" w:rsidP="00F154C6">
      <w:pPr>
        <w:pStyle w:val="Geenafstand"/>
        <w:rPr>
          <w:sz w:val="16"/>
          <w:szCs w:val="16"/>
        </w:rPr>
      </w:pPr>
      <w:r w:rsidRPr="00F154C6">
        <w:rPr>
          <w:sz w:val="16"/>
          <w:szCs w:val="16"/>
        </w:rPr>
        <w:tab/>
        <w:t>Font-weight: bold;</w:t>
      </w:r>
    </w:p>
    <w:p w:rsidR="00F154C6" w:rsidRPr="00F154C6" w:rsidRDefault="00F154C6" w:rsidP="00F154C6">
      <w:pPr>
        <w:pStyle w:val="Geenafstand"/>
        <w:rPr>
          <w:sz w:val="16"/>
          <w:szCs w:val="16"/>
        </w:rPr>
      </w:pPr>
      <w:r w:rsidRPr="00F154C6">
        <w:rPr>
          <w:sz w:val="16"/>
          <w:szCs w:val="16"/>
        </w:rPr>
        <w:tab/>
        <w:t>Color: red;</w:t>
      </w:r>
    </w:p>
    <w:p w:rsidR="00F154C6" w:rsidRPr="00F154C6" w:rsidRDefault="00F154C6" w:rsidP="00F154C6">
      <w:pPr>
        <w:pStyle w:val="Geenafstand"/>
        <w:rPr>
          <w:sz w:val="16"/>
          <w:szCs w:val="16"/>
        </w:rPr>
      </w:pPr>
      <w:r w:rsidRPr="00F154C6">
        <w:rPr>
          <w:sz w:val="16"/>
          <w:szCs w:val="16"/>
        </w:rPr>
        <w:t>Font-size: 23px;</w:t>
      </w:r>
    </w:p>
    <w:p w:rsidR="00F154C6" w:rsidRPr="00F154C6" w:rsidRDefault="00F154C6" w:rsidP="00F154C6">
      <w:pPr>
        <w:pStyle w:val="Geenafstand"/>
        <w:rPr>
          <w:sz w:val="16"/>
          <w:szCs w:val="16"/>
        </w:rPr>
      </w:pPr>
      <w:r w:rsidRPr="00F154C6">
        <w:rPr>
          <w:sz w:val="16"/>
          <w:szCs w:val="16"/>
        </w:rPr>
        <w:t>}</w:t>
      </w:r>
    </w:p>
    <w:p w:rsidR="00F154C6" w:rsidRPr="00F154C6" w:rsidRDefault="00F154C6" w:rsidP="00F154C6">
      <w:pPr>
        <w:pStyle w:val="Geenafstand"/>
        <w:rPr>
          <w:sz w:val="16"/>
          <w:szCs w:val="16"/>
        </w:rPr>
      </w:pPr>
      <w:r w:rsidRPr="00F154C6">
        <w:rPr>
          <w:sz w:val="16"/>
          <w:szCs w:val="16"/>
        </w:rPr>
        <w:t>.sub-title {</w:t>
      </w:r>
    </w:p>
    <w:p w:rsidR="00F154C6" w:rsidRPr="00F154C6" w:rsidRDefault="00F154C6" w:rsidP="00F154C6">
      <w:pPr>
        <w:pStyle w:val="Geenafstand"/>
        <w:rPr>
          <w:sz w:val="16"/>
          <w:szCs w:val="16"/>
        </w:rPr>
      </w:pPr>
      <w:r w:rsidRPr="00F154C6">
        <w:rPr>
          <w:sz w:val="16"/>
          <w:szCs w:val="16"/>
        </w:rPr>
        <w:tab/>
        <w:t>Font-weight: bold;</w:t>
      </w:r>
    </w:p>
    <w:p w:rsidR="00F154C6" w:rsidRPr="00F154C6" w:rsidRDefault="00F154C6" w:rsidP="00F154C6">
      <w:pPr>
        <w:pStyle w:val="Geenafstand"/>
        <w:rPr>
          <w:sz w:val="16"/>
          <w:szCs w:val="16"/>
        </w:rPr>
      </w:pPr>
      <w:r w:rsidRPr="00F154C6">
        <w:rPr>
          <w:sz w:val="16"/>
          <w:szCs w:val="16"/>
        </w:rPr>
        <w:tab/>
        <w:t>Color: red;</w:t>
      </w:r>
    </w:p>
    <w:p w:rsidR="00F154C6" w:rsidRPr="00F154C6" w:rsidRDefault="00F154C6" w:rsidP="00F154C6">
      <w:pPr>
        <w:pStyle w:val="Geenafstand"/>
        <w:rPr>
          <w:sz w:val="16"/>
          <w:szCs w:val="16"/>
        </w:rPr>
      </w:pPr>
      <w:r w:rsidRPr="00F154C6">
        <w:rPr>
          <w:sz w:val="16"/>
          <w:szCs w:val="16"/>
        </w:rPr>
        <w:t>Font-size: 14px;</w:t>
      </w:r>
    </w:p>
    <w:p w:rsidR="00F154C6" w:rsidRDefault="00F154C6" w:rsidP="00F154C6">
      <w:pPr>
        <w:pStyle w:val="Geenafstand"/>
        <w:rPr>
          <w:sz w:val="16"/>
          <w:szCs w:val="16"/>
        </w:rPr>
      </w:pPr>
      <w:r w:rsidRPr="00F154C6">
        <w:rPr>
          <w:sz w:val="16"/>
          <w:szCs w:val="16"/>
        </w:rPr>
        <w:t>}</w:t>
      </w:r>
    </w:p>
    <w:p w:rsidR="007E471D" w:rsidRPr="00F154C6" w:rsidRDefault="007E471D" w:rsidP="00F154C6">
      <w:pPr>
        <w:pStyle w:val="Geenafstand"/>
        <w:rPr>
          <w:sz w:val="16"/>
          <w:szCs w:val="16"/>
        </w:rPr>
      </w:pPr>
    </w:p>
    <w:p w:rsidR="00F154C6" w:rsidRPr="00F154C6" w:rsidRDefault="00F154C6" w:rsidP="00F154C6">
      <w:pPr>
        <w:pStyle w:val="Geenafstand"/>
        <w:rPr>
          <w:sz w:val="16"/>
          <w:szCs w:val="16"/>
        </w:rPr>
      </w:pPr>
      <w:r w:rsidRPr="00F154C6">
        <w:rPr>
          <w:sz w:val="16"/>
          <w:szCs w:val="16"/>
        </w:rPr>
        <w:t>CSS preprocessor:</w:t>
      </w:r>
    </w:p>
    <w:p w:rsidR="00DC095E" w:rsidRPr="00F154C6" w:rsidRDefault="00DC095E" w:rsidP="00F154C6">
      <w:pPr>
        <w:pStyle w:val="Geenafstand"/>
        <w:rPr>
          <w:sz w:val="16"/>
          <w:szCs w:val="16"/>
        </w:rPr>
      </w:pPr>
      <w:r w:rsidRPr="00F154C6">
        <w:rPr>
          <w:sz w:val="16"/>
          <w:szCs w:val="16"/>
        </w:rPr>
        <w:t>.</w:t>
      </w:r>
      <w:r w:rsidR="00C71A02" w:rsidRPr="00F154C6">
        <w:rPr>
          <w:sz w:val="16"/>
          <w:szCs w:val="16"/>
        </w:rPr>
        <w:t>title {</w:t>
      </w:r>
      <w:r w:rsidRPr="00F154C6">
        <w:rPr>
          <w:sz w:val="16"/>
          <w:szCs w:val="16"/>
        </w:rPr>
        <w:t xml:space="preserve"> </w:t>
      </w:r>
    </w:p>
    <w:p w:rsidR="00C71A02" w:rsidRPr="00F154C6" w:rsidRDefault="00C71A02" w:rsidP="00F154C6">
      <w:pPr>
        <w:pStyle w:val="Geenafstand"/>
        <w:rPr>
          <w:sz w:val="16"/>
          <w:szCs w:val="16"/>
        </w:rPr>
      </w:pPr>
      <w:r w:rsidRPr="00F154C6">
        <w:rPr>
          <w:sz w:val="16"/>
          <w:szCs w:val="16"/>
        </w:rPr>
        <w:tab/>
        <w:t>Font-weight: bold;</w:t>
      </w:r>
    </w:p>
    <w:p w:rsidR="00C71A02" w:rsidRPr="00F154C6" w:rsidRDefault="00C71A02" w:rsidP="00F154C6">
      <w:pPr>
        <w:pStyle w:val="Geenafstand"/>
        <w:rPr>
          <w:sz w:val="16"/>
          <w:szCs w:val="16"/>
        </w:rPr>
      </w:pPr>
      <w:r w:rsidRPr="00F154C6">
        <w:rPr>
          <w:sz w:val="16"/>
          <w:szCs w:val="16"/>
        </w:rPr>
        <w:tab/>
        <w:t>Color: red;</w:t>
      </w:r>
    </w:p>
    <w:p w:rsidR="00C71A02" w:rsidRPr="00F154C6" w:rsidRDefault="00C71A02" w:rsidP="00F154C6">
      <w:pPr>
        <w:pStyle w:val="Geenafstand"/>
        <w:rPr>
          <w:sz w:val="16"/>
          <w:szCs w:val="16"/>
        </w:rPr>
      </w:pPr>
      <w:r w:rsidRPr="00F154C6">
        <w:rPr>
          <w:sz w:val="16"/>
          <w:szCs w:val="16"/>
        </w:rPr>
        <w:t xml:space="preserve">Font-size: </w:t>
      </w:r>
      <w:r w:rsidR="00F154C6" w:rsidRPr="00F154C6">
        <w:rPr>
          <w:sz w:val="16"/>
          <w:szCs w:val="16"/>
        </w:rPr>
        <w:t>23</w:t>
      </w:r>
      <w:r w:rsidRPr="00F154C6">
        <w:rPr>
          <w:sz w:val="16"/>
          <w:szCs w:val="16"/>
        </w:rPr>
        <w:t>px;</w:t>
      </w:r>
    </w:p>
    <w:p w:rsidR="00C71A02" w:rsidRPr="00F154C6" w:rsidRDefault="00C71A02" w:rsidP="00F154C6">
      <w:pPr>
        <w:pStyle w:val="Geenafstand"/>
        <w:rPr>
          <w:sz w:val="16"/>
          <w:szCs w:val="16"/>
        </w:rPr>
      </w:pPr>
      <w:r w:rsidRPr="00F154C6">
        <w:rPr>
          <w:sz w:val="16"/>
          <w:szCs w:val="16"/>
        </w:rPr>
        <w:t>}</w:t>
      </w:r>
    </w:p>
    <w:p w:rsidR="00C71A02" w:rsidRPr="00F154C6" w:rsidRDefault="00C71A02" w:rsidP="00F154C6">
      <w:pPr>
        <w:pStyle w:val="Geenafstand"/>
        <w:rPr>
          <w:sz w:val="16"/>
          <w:szCs w:val="16"/>
        </w:rPr>
      </w:pPr>
      <w:r w:rsidRPr="00F154C6">
        <w:rPr>
          <w:sz w:val="16"/>
          <w:szCs w:val="16"/>
        </w:rPr>
        <w:t>.sub-title {</w:t>
      </w:r>
    </w:p>
    <w:p w:rsidR="00C71A02" w:rsidRPr="006A22B5" w:rsidRDefault="00C71A02" w:rsidP="00F154C6">
      <w:pPr>
        <w:pStyle w:val="Geenafstand"/>
        <w:rPr>
          <w:sz w:val="16"/>
          <w:szCs w:val="16"/>
        </w:rPr>
      </w:pPr>
      <w:r w:rsidRPr="00F154C6">
        <w:rPr>
          <w:sz w:val="16"/>
          <w:szCs w:val="16"/>
        </w:rPr>
        <w:tab/>
      </w:r>
      <w:r w:rsidRPr="006A22B5">
        <w:rPr>
          <w:sz w:val="16"/>
          <w:szCs w:val="16"/>
        </w:rPr>
        <w:t>.title;</w:t>
      </w:r>
    </w:p>
    <w:p w:rsidR="00C71A02" w:rsidRPr="006A22B5" w:rsidRDefault="00C71A02" w:rsidP="00F154C6">
      <w:pPr>
        <w:pStyle w:val="Geenafstand"/>
        <w:rPr>
          <w:sz w:val="16"/>
          <w:szCs w:val="16"/>
        </w:rPr>
      </w:pPr>
      <w:r w:rsidRPr="006A22B5">
        <w:rPr>
          <w:sz w:val="16"/>
          <w:szCs w:val="16"/>
        </w:rPr>
        <w:tab/>
        <w:t>Font-size: 14px;</w:t>
      </w:r>
    </w:p>
    <w:p w:rsidR="00C71A02" w:rsidRPr="00AF5C02" w:rsidRDefault="00C71A02" w:rsidP="00F154C6">
      <w:pPr>
        <w:pStyle w:val="Geenafstand"/>
        <w:rPr>
          <w:sz w:val="16"/>
          <w:szCs w:val="16"/>
          <w:lang w:val="nl-NL"/>
        </w:rPr>
      </w:pPr>
      <w:r w:rsidRPr="00AF5C02">
        <w:rPr>
          <w:sz w:val="16"/>
          <w:szCs w:val="16"/>
          <w:lang w:val="nl-NL"/>
        </w:rPr>
        <w:t>}</w:t>
      </w:r>
    </w:p>
    <w:p w:rsidR="00F154C6" w:rsidRPr="00F154C6" w:rsidRDefault="00F154C6" w:rsidP="00DC095E">
      <w:pPr>
        <w:rPr>
          <w:sz w:val="16"/>
          <w:szCs w:val="16"/>
        </w:rPr>
      </w:pPr>
      <w:r w:rsidRPr="00F154C6">
        <w:rPr>
          <w:sz w:val="16"/>
          <w:szCs w:val="16"/>
        </w:rPr>
        <w:t>(</w:t>
      </w:r>
      <w:r w:rsidR="00C71A02" w:rsidRPr="00F154C6">
        <w:rPr>
          <w:sz w:val="16"/>
          <w:szCs w:val="16"/>
        </w:rPr>
        <w:t>De sub-title zal alle eigenschappen van title overnemen alleen de font-size zal nu overschreden worden met een kleinere font-si</w:t>
      </w:r>
      <w:r w:rsidRPr="00F154C6">
        <w:rPr>
          <w:sz w:val="16"/>
          <w:szCs w:val="16"/>
        </w:rPr>
        <w:t>ze)</w:t>
      </w:r>
    </w:p>
    <w:p w:rsidR="00927302" w:rsidRPr="00F154C6" w:rsidRDefault="00F154C6" w:rsidP="00DC095E">
      <w:r>
        <w:t xml:space="preserve">In CSS zouden alle eigenschappen opnieuw gedeclareerd moeten worden. </w:t>
      </w:r>
      <w:r w:rsidR="00824EF4">
        <w:t xml:space="preserve">Het probleem dat een CSS preprocessor </w:t>
      </w:r>
      <w:r w:rsidR="00647A93">
        <w:t>voorkomt,</w:t>
      </w:r>
      <w:r w:rsidR="00824EF4">
        <w:t xml:space="preserve"> is het feit dat CSS te veel herhalingen bevat.</w:t>
      </w:r>
      <w:r w:rsidR="00DD3E07" w:rsidRPr="00DC095E">
        <w:br w:type="page"/>
      </w:r>
    </w:p>
    <w:p w:rsidR="00DD3E07" w:rsidRDefault="00E13AC9" w:rsidP="00DD3E07">
      <w:pPr>
        <w:pStyle w:val="Kop1"/>
      </w:pPr>
      <w:bookmarkStart w:id="16" w:name="_Toc447189892"/>
      <w:r>
        <w:lastRenderedPageBreak/>
        <w:t xml:space="preserve">Hoofdstuk 5 </w:t>
      </w:r>
      <w:r w:rsidR="00927302">
        <w:t>W</w:t>
      </w:r>
      <w:r w:rsidR="00927302" w:rsidRPr="00F25258">
        <w:t xml:space="preserve">at is het verschil tussen een </w:t>
      </w:r>
      <w:r w:rsidR="00927302">
        <w:t>CSS</w:t>
      </w:r>
      <w:r w:rsidR="00927302" w:rsidRPr="00F25258">
        <w:t xml:space="preserve"> preprocessor en </w:t>
      </w:r>
      <w:r w:rsidR="00927302">
        <w:t>CSS</w:t>
      </w:r>
      <w:r w:rsidR="00927302" w:rsidRPr="00F25258">
        <w:t>?</w:t>
      </w:r>
      <w:bookmarkEnd w:id="16"/>
    </w:p>
    <w:p w:rsidR="002D66A0" w:rsidRDefault="002507A8" w:rsidP="002D66A0">
      <w:r>
        <w:t>Om het globaal te houden, kunnen we zeggen dat een CSS preprocessor in principe een uitbreiding is op de huidige CSS in de vorm van een applicatie of programma. Deze applicatie of programma zorgt voor het omzetten van de “scripted” taal naar de normale CSS syntax wat de browser verwacht te zien zodat de browser de omgezette CSS kan laten zien. Kort gezegd is er nauwelijks verschil tussen CSS en de CSS preprocessor. Het enige wat de CSS preprocessor doet is het compileren van de code naar bruikbare CSS syntax.</w:t>
      </w:r>
    </w:p>
    <w:p w:rsidR="00292544" w:rsidRPr="00292544" w:rsidRDefault="00292544" w:rsidP="002D66A0">
      <w:r>
        <w:t xml:space="preserve">Er zijn natuurlijk wel verschillen tussen de CSS preprocessors die nu verkrijgbaar zijn. In </w:t>
      </w:r>
      <w:r w:rsidR="005E103D">
        <w:t xml:space="preserve">bron 10 </w:t>
      </w:r>
      <w:r>
        <w:t>staan alle verschillen tussen de CSS preprocessors uitgewerkt.</w:t>
      </w:r>
      <w:r w:rsidRPr="00292544">
        <w:t xml:space="preserve"> </w:t>
      </w:r>
    </w:p>
    <w:p w:rsidR="002D66A0" w:rsidRPr="002507A8" w:rsidRDefault="002D66A0" w:rsidP="0018033B"/>
    <w:p w:rsidR="002D66A0" w:rsidRPr="002507A8" w:rsidRDefault="002D66A0" w:rsidP="0018033B"/>
    <w:p w:rsidR="00927302" w:rsidRPr="002507A8" w:rsidRDefault="00DD3E07" w:rsidP="00DD3E07">
      <w:pPr>
        <w:rPr>
          <w:rFonts w:asciiTheme="majorHAnsi" w:eastAsiaTheme="majorEastAsia" w:hAnsiTheme="majorHAnsi" w:cstheme="majorBidi"/>
          <w:color w:val="00A0B8" w:themeColor="accent1"/>
          <w:sz w:val="30"/>
        </w:rPr>
      </w:pPr>
      <w:r w:rsidRPr="002507A8">
        <w:br w:type="page"/>
      </w:r>
    </w:p>
    <w:p w:rsidR="00DD3E07" w:rsidRDefault="00E13AC9" w:rsidP="00DD3E07">
      <w:pPr>
        <w:pStyle w:val="Kop1"/>
      </w:pPr>
      <w:bookmarkStart w:id="17" w:name="_Toc447189893"/>
      <w:r>
        <w:lastRenderedPageBreak/>
        <w:t xml:space="preserve">Hoofdstuk 6 </w:t>
      </w:r>
      <w:r w:rsidR="00927302" w:rsidRPr="0019549C">
        <w:t>Welke CSS prepr</w:t>
      </w:r>
      <w:r w:rsidR="00D33F4E">
        <w:t>ocessoren</w:t>
      </w:r>
      <w:r w:rsidR="00927302">
        <w:t xml:space="preserve"> zijn er te verkrijgen?</w:t>
      </w:r>
      <w:bookmarkEnd w:id="17"/>
    </w:p>
    <w:p w:rsidR="0010519B" w:rsidRDefault="0010519B" w:rsidP="0010519B">
      <w:r>
        <w:t>Een CSS</w:t>
      </w:r>
      <w:r w:rsidR="006D70FE">
        <w:t>-</w:t>
      </w:r>
      <w:r>
        <w:t>preprocessor is handig om mee te werken, maar welke CSS</w:t>
      </w:r>
      <w:r w:rsidR="006D70FE">
        <w:t>-</w:t>
      </w:r>
      <w:r>
        <w:t>preprocessors bestaan er nou eigenlijk?</w:t>
      </w:r>
    </w:p>
    <w:p w:rsidR="0010519B" w:rsidRDefault="0010519B" w:rsidP="0010519B">
      <w:r>
        <w:t>Bij deze vraag is het in principe heel simpel om tot een conclusie te komen.</w:t>
      </w:r>
      <w:r w:rsidR="006D70FE">
        <w:t xml:space="preserve"> De processors die hier behandeld zullen worden zijn tevens de populairste CSS-preprocessors die er op dit moment verkrijgbaar zijn. </w:t>
      </w:r>
    </w:p>
    <w:p w:rsidR="006D70FE" w:rsidRDefault="006D70FE" w:rsidP="0010519B"/>
    <w:p w:rsidR="006D70FE" w:rsidRDefault="006D70FE" w:rsidP="006D70FE">
      <w:pPr>
        <w:pStyle w:val="Kop2"/>
      </w:pPr>
      <w:bookmarkStart w:id="18" w:name="_Toc447039035"/>
      <w:bookmarkStart w:id="19" w:name="_Toc447183428"/>
      <w:bookmarkStart w:id="20" w:name="_Toc447189894"/>
      <w:r>
        <w:t>CSS-Preprocessors:</w:t>
      </w:r>
      <w:bookmarkEnd w:id="18"/>
      <w:bookmarkEnd w:id="19"/>
      <w:bookmarkEnd w:id="20"/>
    </w:p>
    <w:p w:rsidR="006D70FE" w:rsidRPr="001061AB" w:rsidRDefault="006D70FE" w:rsidP="006D70FE">
      <w:pPr>
        <w:pStyle w:val="Lijstalinea"/>
        <w:numPr>
          <w:ilvl w:val="0"/>
          <w:numId w:val="8"/>
        </w:numPr>
        <w:rPr>
          <w:rFonts w:asciiTheme="majorHAnsi" w:hAnsiTheme="majorHAnsi"/>
        </w:rPr>
      </w:pPr>
      <w:r w:rsidRPr="001061AB">
        <w:rPr>
          <w:rFonts w:asciiTheme="majorHAnsi" w:hAnsiTheme="majorHAnsi"/>
        </w:rPr>
        <w:t>LESS CSS</w:t>
      </w:r>
    </w:p>
    <w:p w:rsidR="006D70FE" w:rsidRPr="001061AB" w:rsidRDefault="006D70FE" w:rsidP="006D70FE">
      <w:pPr>
        <w:pStyle w:val="Lijstalinea"/>
        <w:rPr>
          <w:rFonts w:asciiTheme="majorHAnsi" w:hAnsiTheme="majorHAnsi" w:cs="Arial"/>
          <w:shd w:val="clear" w:color="auto" w:fill="FFFFFF"/>
        </w:rPr>
      </w:pPr>
    </w:p>
    <w:p w:rsidR="006D70FE" w:rsidRPr="001061AB" w:rsidRDefault="006D70FE" w:rsidP="006D70FE">
      <w:pPr>
        <w:pStyle w:val="Lijstalinea"/>
        <w:rPr>
          <w:rFonts w:asciiTheme="majorHAnsi" w:hAnsiTheme="majorHAnsi" w:cs="Arial"/>
          <w:shd w:val="clear" w:color="auto" w:fill="FFFFFF"/>
        </w:rPr>
      </w:pPr>
      <w:r w:rsidRPr="001061AB">
        <w:rPr>
          <w:rFonts w:asciiTheme="majorHAnsi" w:hAnsiTheme="majorHAnsi" w:cs="Arial"/>
          <w:shd w:val="clear" w:color="auto" w:fill="FFFFFF"/>
        </w:rPr>
        <w:t>Less is waarschijnlijk de</w:t>
      </w:r>
      <w:r w:rsidR="0026797D">
        <w:rPr>
          <w:rFonts w:asciiTheme="majorHAnsi" w:hAnsiTheme="majorHAnsi" w:cs="Arial"/>
          <w:shd w:val="clear" w:color="auto" w:fill="FFFFFF"/>
        </w:rPr>
        <w:t xml:space="preserve"> meest bekende CSS preprocessor</w:t>
      </w:r>
      <w:r w:rsidRPr="001061AB">
        <w:rPr>
          <w:rFonts w:asciiTheme="majorHAnsi" w:hAnsiTheme="majorHAnsi" w:cs="Arial"/>
          <w:shd w:val="clear" w:color="auto" w:fill="FFFFFF"/>
        </w:rPr>
        <w:t>. Less maakt het gebruikt van vere</w:t>
      </w:r>
      <w:r w:rsidR="0026797D">
        <w:rPr>
          <w:rFonts w:asciiTheme="majorHAnsi" w:hAnsiTheme="majorHAnsi" w:cs="Arial"/>
          <w:shd w:val="clear" w:color="auto" w:fill="FFFFFF"/>
        </w:rPr>
        <w:t>envoudigde syntax en variabelen</w:t>
      </w:r>
      <w:r w:rsidRPr="001061AB">
        <w:rPr>
          <w:rFonts w:asciiTheme="majorHAnsi" w:hAnsiTheme="majorHAnsi" w:cs="Arial"/>
          <w:shd w:val="clear" w:color="auto" w:fill="FFFFFF"/>
        </w:rPr>
        <w:t xml:space="preserve">. </w:t>
      </w:r>
      <w:r w:rsidR="00BC59EE" w:rsidRPr="001061AB">
        <w:rPr>
          <w:rFonts w:asciiTheme="majorHAnsi" w:hAnsiTheme="majorHAnsi" w:cs="Arial"/>
          <w:shd w:val="clear" w:color="auto" w:fill="FFFFFF"/>
        </w:rPr>
        <w:t xml:space="preserve">Ook bevat het een </w:t>
      </w:r>
      <w:r w:rsidRPr="001061AB">
        <w:rPr>
          <w:rFonts w:asciiTheme="majorHAnsi" w:hAnsiTheme="majorHAnsi" w:cs="Arial"/>
          <w:shd w:val="clear" w:color="auto" w:fill="FFFFFF"/>
        </w:rPr>
        <w:t xml:space="preserve">uitbreiding voor het creëren van het cachegeheugen stylesheets </w:t>
      </w:r>
      <w:r w:rsidR="00BC59EE" w:rsidRPr="001061AB">
        <w:rPr>
          <w:rFonts w:asciiTheme="majorHAnsi" w:hAnsiTheme="majorHAnsi" w:cs="Arial"/>
          <w:shd w:val="clear" w:color="auto" w:fill="FFFFFF"/>
        </w:rPr>
        <w:t>voor eventuele PHP projecten.</w:t>
      </w:r>
    </w:p>
    <w:p w:rsidR="00BC59EE" w:rsidRPr="001061AB" w:rsidRDefault="00BC59EE" w:rsidP="006D70FE">
      <w:pPr>
        <w:pStyle w:val="Lijstalinea"/>
        <w:rPr>
          <w:rFonts w:asciiTheme="majorHAnsi" w:hAnsiTheme="majorHAnsi" w:cs="Arial"/>
          <w:shd w:val="clear" w:color="auto" w:fill="FFFFFF"/>
        </w:rPr>
      </w:pPr>
    </w:p>
    <w:p w:rsidR="00BC59EE" w:rsidRPr="00E22BC7" w:rsidRDefault="00BC59EE" w:rsidP="00E22BC7">
      <w:pPr>
        <w:pStyle w:val="Lijstalinea"/>
        <w:numPr>
          <w:ilvl w:val="0"/>
          <w:numId w:val="8"/>
        </w:numPr>
        <w:rPr>
          <w:rFonts w:asciiTheme="majorHAnsi" w:hAnsiTheme="majorHAnsi"/>
        </w:rPr>
      </w:pPr>
      <w:r w:rsidRPr="001061AB">
        <w:rPr>
          <w:rFonts w:asciiTheme="majorHAnsi" w:hAnsiTheme="majorHAnsi"/>
        </w:rPr>
        <w:t>SASS</w:t>
      </w:r>
      <w:r w:rsidRPr="00E22BC7">
        <w:rPr>
          <w:rFonts w:asciiTheme="majorHAnsi" w:hAnsiTheme="majorHAnsi"/>
        </w:rPr>
        <w:br/>
      </w:r>
      <w:r w:rsidR="0026797D" w:rsidRPr="00E22BC7">
        <w:rPr>
          <w:rFonts w:asciiTheme="majorHAnsi" w:hAnsiTheme="majorHAnsi" w:cs="Arial"/>
          <w:shd w:val="clear" w:color="auto" w:fill="FFFFFF"/>
        </w:rPr>
        <w:t>Op de website</w:t>
      </w:r>
      <w:r w:rsidRPr="00E22BC7">
        <w:rPr>
          <w:rFonts w:asciiTheme="majorHAnsi" w:hAnsiTheme="majorHAnsi" w:cs="Arial"/>
          <w:shd w:val="clear" w:color="auto" w:fill="FFFFFF"/>
        </w:rPr>
        <w:t xml:space="preserve">, beweert </w:t>
      </w:r>
      <w:r w:rsidR="00072497">
        <w:rPr>
          <w:rFonts w:asciiTheme="majorHAnsi" w:hAnsiTheme="majorHAnsi" w:cs="Arial"/>
          <w:shd w:val="clear" w:color="auto" w:fill="FFFFFF"/>
        </w:rPr>
        <w:t xml:space="preserve">SASS </w:t>
      </w:r>
      <w:r w:rsidRPr="00E22BC7">
        <w:rPr>
          <w:rFonts w:asciiTheme="majorHAnsi" w:hAnsiTheme="majorHAnsi" w:cs="Arial"/>
          <w:shd w:val="clear" w:color="auto" w:fill="FFFFFF"/>
        </w:rPr>
        <w:t>CSS weer leuk te maken. Het feit dat SASS veelbelovend is</w:t>
      </w:r>
      <w:r w:rsidR="00072497">
        <w:rPr>
          <w:rFonts w:asciiTheme="majorHAnsi" w:hAnsiTheme="majorHAnsi" w:cs="Arial"/>
          <w:shd w:val="clear" w:color="auto" w:fill="FFFFFF"/>
        </w:rPr>
        <w:t>,</w:t>
      </w:r>
      <w:r w:rsidRPr="00E22BC7">
        <w:rPr>
          <w:rFonts w:asciiTheme="majorHAnsi" w:hAnsiTheme="majorHAnsi" w:cs="Arial"/>
          <w:shd w:val="clear" w:color="auto" w:fill="FFFFFF"/>
        </w:rPr>
        <w:t xml:space="preserve"> maakt het een stuk interessanter. Zoals minder CSS en het gebruik van variabelen en een vereenvoudigde </w:t>
      </w:r>
      <w:r w:rsidR="0026797D" w:rsidRPr="00E22BC7">
        <w:rPr>
          <w:rFonts w:asciiTheme="majorHAnsi" w:hAnsiTheme="majorHAnsi" w:cs="Arial"/>
          <w:shd w:val="clear" w:color="auto" w:fill="FFFFFF"/>
        </w:rPr>
        <w:t>syntax</w:t>
      </w:r>
      <w:r w:rsidRPr="00E22BC7">
        <w:rPr>
          <w:rFonts w:asciiTheme="majorHAnsi" w:hAnsiTheme="majorHAnsi" w:cs="Arial"/>
          <w:shd w:val="clear" w:color="auto" w:fill="FFFFFF"/>
        </w:rPr>
        <w:t>. Sass i</w:t>
      </w:r>
      <w:r w:rsidR="0026797D" w:rsidRPr="00E22BC7">
        <w:rPr>
          <w:rFonts w:asciiTheme="majorHAnsi" w:hAnsiTheme="majorHAnsi" w:cs="Arial"/>
          <w:shd w:val="clear" w:color="auto" w:fill="FFFFFF"/>
        </w:rPr>
        <w:t>s zeker een geweldig hulpmiddel</w:t>
      </w:r>
      <w:r w:rsidR="003401F4">
        <w:rPr>
          <w:rFonts w:asciiTheme="majorHAnsi" w:hAnsiTheme="majorHAnsi" w:cs="Arial"/>
          <w:shd w:val="clear" w:color="auto" w:fill="FFFFFF"/>
        </w:rPr>
        <w:t xml:space="preserve"> maar</w:t>
      </w:r>
      <w:r w:rsidRPr="00E22BC7">
        <w:rPr>
          <w:rFonts w:asciiTheme="majorHAnsi" w:hAnsiTheme="majorHAnsi" w:cs="Arial"/>
          <w:shd w:val="clear" w:color="auto" w:fill="FFFFFF"/>
        </w:rPr>
        <w:t xml:space="preserve"> helaas alleen beschikbaar voor </w:t>
      </w:r>
      <w:r w:rsidR="003401F4">
        <w:rPr>
          <w:rFonts w:asciiTheme="majorHAnsi" w:hAnsiTheme="majorHAnsi" w:cs="Arial"/>
          <w:shd w:val="clear" w:color="auto" w:fill="FFFFFF"/>
        </w:rPr>
        <w:t xml:space="preserve">de programmeertaal </w:t>
      </w:r>
      <w:r w:rsidRPr="00E22BC7">
        <w:rPr>
          <w:rFonts w:asciiTheme="majorHAnsi" w:hAnsiTheme="majorHAnsi" w:cs="Arial"/>
          <w:shd w:val="clear" w:color="auto" w:fill="FFFFFF"/>
        </w:rPr>
        <w:t>Ruby</w:t>
      </w:r>
      <w:r w:rsidR="001061AB" w:rsidRPr="00E22BC7">
        <w:rPr>
          <w:rFonts w:asciiTheme="majorHAnsi" w:hAnsiTheme="majorHAnsi" w:cs="Arial"/>
          <w:shd w:val="clear" w:color="auto" w:fill="FFFFFF"/>
        </w:rPr>
        <w:t>.</w:t>
      </w:r>
    </w:p>
    <w:p w:rsidR="00BC59EE" w:rsidRPr="001061AB" w:rsidRDefault="00BC59EE" w:rsidP="006D70FE">
      <w:pPr>
        <w:pStyle w:val="Lijstalinea"/>
        <w:rPr>
          <w:rFonts w:asciiTheme="majorHAnsi" w:hAnsiTheme="majorHAnsi" w:cs="Arial"/>
        </w:rPr>
      </w:pPr>
    </w:p>
    <w:p w:rsidR="00BC59EE" w:rsidRPr="001061AB" w:rsidRDefault="00BC59EE" w:rsidP="00BC59EE">
      <w:pPr>
        <w:pStyle w:val="Lijstalinea"/>
        <w:numPr>
          <w:ilvl w:val="0"/>
          <w:numId w:val="8"/>
        </w:numPr>
        <w:rPr>
          <w:rFonts w:asciiTheme="majorHAnsi" w:hAnsiTheme="majorHAnsi"/>
        </w:rPr>
      </w:pPr>
      <w:r w:rsidRPr="001061AB">
        <w:rPr>
          <w:rFonts w:asciiTheme="majorHAnsi" w:hAnsiTheme="majorHAnsi"/>
        </w:rPr>
        <w:t>TURBINE</w:t>
      </w:r>
    </w:p>
    <w:p w:rsidR="00BC59EE" w:rsidRPr="001061AB" w:rsidRDefault="00BC59EE" w:rsidP="00BC59EE">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lang w:eastAsia="nl-NL"/>
        </w:rPr>
      </w:pPr>
      <w:r w:rsidRPr="001061AB">
        <w:rPr>
          <w:rFonts w:asciiTheme="majorHAnsi" w:eastAsia="Times New Roman" w:hAnsiTheme="majorHAnsi" w:cs="Courier New"/>
          <w:lang w:eastAsia="nl-NL"/>
        </w:rPr>
        <w:t>Dit is een geschikte processor voor mensen die regel</w:t>
      </w:r>
      <w:r w:rsidR="0026797D">
        <w:rPr>
          <w:rFonts w:asciiTheme="majorHAnsi" w:eastAsia="Times New Roman" w:hAnsiTheme="majorHAnsi" w:cs="Courier New"/>
          <w:lang w:eastAsia="nl-NL"/>
        </w:rPr>
        <w:t>matig met PHP aan het werk gaan</w:t>
      </w:r>
      <w:r w:rsidR="003401F4">
        <w:rPr>
          <w:rFonts w:asciiTheme="majorHAnsi" w:eastAsia="Times New Roman" w:hAnsiTheme="majorHAnsi" w:cs="Courier New"/>
          <w:lang w:eastAsia="nl-NL"/>
        </w:rPr>
        <w:t xml:space="preserve">. Turbine ziet er goed </w:t>
      </w:r>
      <w:r w:rsidRPr="001061AB">
        <w:rPr>
          <w:rFonts w:asciiTheme="majorHAnsi" w:eastAsia="Times New Roman" w:hAnsiTheme="majorHAnsi" w:cs="Courier New"/>
          <w:lang w:eastAsia="nl-NL"/>
        </w:rPr>
        <w:t>uit.</w:t>
      </w:r>
      <w:r w:rsidR="0026797D">
        <w:rPr>
          <w:rFonts w:asciiTheme="majorHAnsi" w:eastAsia="Times New Roman" w:hAnsiTheme="majorHAnsi" w:cs="Courier New"/>
          <w:lang w:eastAsia="nl-NL"/>
        </w:rPr>
        <w:t xml:space="preserve"> Deze preprocessor ondersteund </w:t>
      </w:r>
      <w:r w:rsidRPr="001061AB">
        <w:rPr>
          <w:rFonts w:asciiTheme="majorHAnsi" w:eastAsia="Times New Roman" w:hAnsiTheme="majorHAnsi" w:cs="Courier New"/>
          <w:lang w:eastAsia="nl-NL"/>
        </w:rPr>
        <w:t xml:space="preserve">minimale syntax, automatische gzip, </w:t>
      </w:r>
      <w:r w:rsidR="00E27929">
        <w:rPr>
          <w:rFonts w:asciiTheme="majorHAnsi" w:eastAsia="Times New Roman" w:hAnsiTheme="majorHAnsi" w:cs="Courier New"/>
          <w:lang w:eastAsia="nl-NL"/>
        </w:rPr>
        <w:t>en het oplossen van kwesties met cross-browser. Turbine is dus z</w:t>
      </w:r>
      <w:r w:rsidRPr="001061AB">
        <w:rPr>
          <w:rFonts w:asciiTheme="majorHAnsi" w:eastAsia="Times New Roman" w:hAnsiTheme="majorHAnsi" w:cs="Courier New"/>
          <w:lang w:eastAsia="nl-NL"/>
        </w:rPr>
        <w:t>eer geschikt voor PHP gebruikers.</w:t>
      </w:r>
    </w:p>
    <w:p w:rsidR="00BC59EE" w:rsidRPr="001061AB" w:rsidRDefault="00BC59EE" w:rsidP="00BC59EE">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lang w:eastAsia="nl-NL"/>
        </w:rPr>
      </w:pPr>
    </w:p>
    <w:p w:rsidR="00C15312" w:rsidRPr="00C15312" w:rsidRDefault="00BC59EE" w:rsidP="00C15312">
      <w:pPr>
        <w:pStyle w:val="Lijstalinea"/>
        <w:numPr>
          <w:ilvl w:val="0"/>
          <w:numId w:val="8"/>
        </w:numPr>
        <w:rPr>
          <w:rFonts w:asciiTheme="majorHAnsi" w:hAnsiTheme="majorHAnsi"/>
        </w:rPr>
      </w:pPr>
      <w:r w:rsidRPr="001061AB">
        <w:rPr>
          <w:rFonts w:asciiTheme="majorHAnsi" w:hAnsiTheme="majorHAnsi"/>
        </w:rPr>
        <w:t>SWITCH CSS</w:t>
      </w:r>
      <w:r w:rsidR="001061AB" w:rsidRPr="001061AB">
        <w:rPr>
          <w:rFonts w:asciiTheme="majorHAnsi" w:hAnsiTheme="majorHAnsi"/>
        </w:rPr>
        <w:br/>
      </w:r>
      <w:r w:rsidR="001061AB" w:rsidRPr="001061AB">
        <w:rPr>
          <w:rFonts w:asciiTheme="majorHAnsi" w:hAnsiTheme="majorHAnsi" w:cs="Arial"/>
          <w:shd w:val="clear" w:color="auto" w:fill="FFFFFF"/>
        </w:rPr>
        <w:t>Sw</w:t>
      </w:r>
      <w:r w:rsidR="0026797D">
        <w:rPr>
          <w:rFonts w:asciiTheme="majorHAnsi" w:hAnsiTheme="majorHAnsi" w:cs="Arial"/>
          <w:shd w:val="clear" w:color="auto" w:fill="FFFFFF"/>
        </w:rPr>
        <w:t>itch is een volledig uitgeruste</w:t>
      </w:r>
      <w:r w:rsidR="001061AB" w:rsidRPr="001061AB">
        <w:rPr>
          <w:rFonts w:asciiTheme="majorHAnsi" w:hAnsiTheme="majorHAnsi" w:cs="Arial"/>
          <w:shd w:val="clear" w:color="auto" w:fill="FFFFFF"/>
        </w:rPr>
        <w:t>, p</w:t>
      </w:r>
      <w:r w:rsidR="0026797D">
        <w:rPr>
          <w:rFonts w:asciiTheme="majorHAnsi" w:hAnsiTheme="majorHAnsi" w:cs="Arial"/>
          <w:shd w:val="clear" w:color="auto" w:fill="FFFFFF"/>
        </w:rPr>
        <w:t>roductie klaar CSS preprocessor</w:t>
      </w:r>
      <w:r w:rsidR="001061AB" w:rsidRPr="001061AB">
        <w:rPr>
          <w:rFonts w:asciiTheme="majorHAnsi" w:hAnsiTheme="majorHAnsi" w:cs="Arial"/>
          <w:shd w:val="clear" w:color="auto" w:fill="FFFFFF"/>
        </w:rPr>
        <w:t xml:space="preserve">. Het draait onder Apache met </w:t>
      </w:r>
      <w:r w:rsidR="00E15421">
        <w:rPr>
          <w:rFonts w:asciiTheme="majorHAnsi" w:hAnsiTheme="majorHAnsi" w:cs="Arial"/>
          <w:shd w:val="clear" w:color="auto" w:fill="FFFFFF"/>
        </w:rPr>
        <w:t xml:space="preserve">de mod: </w:t>
      </w:r>
      <w:r w:rsidR="009E3F97">
        <w:rPr>
          <w:rFonts w:asciiTheme="majorHAnsi" w:hAnsiTheme="majorHAnsi" w:cs="Arial"/>
          <w:shd w:val="clear" w:color="auto" w:fill="FFFFFF"/>
        </w:rPr>
        <w:t xml:space="preserve">python, of als een environment agnostic </w:t>
      </w:r>
      <w:r w:rsidR="0026797D">
        <w:rPr>
          <w:rFonts w:asciiTheme="majorHAnsi" w:hAnsiTheme="majorHAnsi" w:cs="Arial"/>
          <w:shd w:val="clear" w:color="auto" w:fill="FFFFFF"/>
        </w:rPr>
        <w:t>command line tool</w:t>
      </w:r>
      <w:r w:rsidR="001061AB" w:rsidRPr="001061AB">
        <w:rPr>
          <w:rFonts w:asciiTheme="majorHAnsi" w:hAnsiTheme="majorHAnsi" w:cs="Arial"/>
          <w:shd w:val="clear" w:color="auto" w:fill="FFFFFF"/>
        </w:rPr>
        <w:t>.</w:t>
      </w:r>
    </w:p>
    <w:p w:rsidR="00C15312" w:rsidRPr="00C15312" w:rsidRDefault="00C15312" w:rsidP="00C15312">
      <w:pPr>
        <w:pStyle w:val="Lijstalinea"/>
        <w:rPr>
          <w:rFonts w:asciiTheme="majorHAnsi" w:hAnsiTheme="majorHAnsi"/>
        </w:rPr>
      </w:pPr>
    </w:p>
    <w:p w:rsidR="00C15312" w:rsidRDefault="00C15312" w:rsidP="00C15312">
      <w:pPr>
        <w:pStyle w:val="Lijstalinea"/>
        <w:numPr>
          <w:ilvl w:val="0"/>
          <w:numId w:val="8"/>
        </w:numPr>
        <w:spacing w:after="0"/>
        <w:rPr>
          <w:rFonts w:asciiTheme="majorHAnsi" w:hAnsiTheme="majorHAnsi"/>
        </w:rPr>
      </w:pPr>
      <w:r>
        <w:rPr>
          <w:rFonts w:asciiTheme="majorHAnsi" w:hAnsiTheme="majorHAnsi"/>
        </w:rPr>
        <w:t>STYLUS</w:t>
      </w:r>
    </w:p>
    <w:p w:rsidR="001061AB" w:rsidRDefault="00E22BC7" w:rsidP="00E22BC7">
      <w:pPr>
        <w:pStyle w:val="Lijstalinea"/>
        <w:spacing w:after="0"/>
        <w:rPr>
          <w:rFonts w:asciiTheme="majorHAnsi" w:hAnsiTheme="majorHAnsi"/>
        </w:rPr>
      </w:pPr>
      <w:r w:rsidRPr="00C15312">
        <w:rPr>
          <w:rFonts w:asciiTheme="majorHAnsi" w:hAnsiTheme="majorHAnsi"/>
        </w:rPr>
        <w:t xml:space="preserve">Stylus is een ander </w:t>
      </w:r>
      <w:r>
        <w:rPr>
          <w:rFonts w:asciiTheme="majorHAnsi" w:hAnsiTheme="majorHAnsi"/>
        </w:rPr>
        <w:t xml:space="preserve">CSS preprocessor dat </w:t>
      </w:r>
      <w:r w:rsidRPr="00C15312">
        <w:rPr>
          <w:rFonts w:asciiTheme="majorHAnsi" w:hAnsiTheme="majorHAnsi"/>
        </w:rPr>
        <w:t xml:space="preserve">al een sterke concurrent </w:t>
      </w:r>
      <w:r>
        <w:rPr>
          <w:rFonts w:asciiTheme="majorHAnsi" w:hAnsiTheme="majorHAnsi"/>
        </w:rPr>
        <w:t xml:space="preserve">is </w:t>
      </w:r>
      <w:r w:rsidRPr="00C15312">
        <w:rPr>
          <w:rFonts w:asciiTheme="majorHAnsi" w:hAnsiTheme="majorHAnsi"/>
        </w:rPr>
        <w:t>te</w:t>
      </w:r>
      <w:r>
        <w:rPr>
          <w:rFonts w:asciiTheme="majorHAnsi" w:hAnsiTheme="majorHAnsi"/>
        </w:rPr>
        <w:t>gen</w:t>
      </w:r>
      <w:r w:rsidRPr="00C15312">
        <w:rPr>
          <w:rFonts w:asciiTheme="majorHAnsi" w:hAnsiTheme="majorHAnsi"/>
        </w:rPr>
        <w:t xml:space="preserve"> Sass</w:t>
      </w:r>
      <w:r>
        <w:rPr>
          <w:rFonts w:asciiTheme="majorHAnsi" w:hAnsiTheme="majorHAnsi"/>
        </w:rPr>
        <w:t xml:space="preserve"> en dus ook een kenmerk</w:t>
      </w:r>
      <w:r w:rsidRPr="00C15312">
        <w:rPr>
          <w:rFonts w:asciiTheme="majorHAnsi" w:hAnsiTheme="majorHAnsi"/>
        </w:rPr>
        <w:t>-rijke uitbreiding van CSS</w:t>
      </w:r>
      <w:r>
        <w:rPr>
          <w:rFonts w:asciiTheme="majorHAnsi" w:hAnsiTheme="majorHAnsi"/>
        </w:rPr>
        <w:t xml:space="preserve"> is</w:t>
      </w:r>
      <w:r w:rsidRPr="00C15312">
        <w:rPr>
          <w:rFonts w:asciiTheme="majorHAnsi" w:hAnsiTheme="majorHAnsi"/>
        </w:rPr>
        <w:t>.</w:t>
      </w:r>
      <w:r>
        <w:rPr>
          <w:rFonts w:asciiTheme="majorHAnsi" w:hAnsiTheme="majorHAnsi"/>
        </w:rPr>
        <w:t xml:space="preserve"> </w:t>
      </w:r>
      <w:r w:rsidRPr="00C15312">
        <w:rPr>
          <w:rFonts w:asciiTheme="majorHAnsi" w:hAnsiTheme="majorHAnsi"/>
        </w:rPr>
        <w:t xml:space="preserve">Het heeft meer dan 60 aangepaste functies, waarmee u wiskundig de verzadiging van </w:t>
      </w:r>
      <w:r>
        <w:rPr>
          <w:rFonts w:asciiTheme="majorHAnsi" w:hAnsiTheme="majorHAnsi"/>
        </w:rPr>
        <w:t>de</w:t>
      </w:r>
      <w:r w:rsidRPr="00C15312">
        <w:rPr>
          <w:rFonts w:asciiTheme="majorHAnsi" w:hAnsiTheme="majorHAnsi"/>
        </w:rPr>
        <w:t xml:space="preserve"> CSS </w:t>
      </w:r>
      <w:r>
        <w:rPr>
          <w:rFonts w:asciiTheme="majorHAnsi" w:hAnsiTheme="majorHAnsi"/>
        </w:rPr>
        <w:t>code kunt aanpassen</w:t>
      </w:r>
      <w:r w:rsidRPr="00C15312">
        <w:rPr>
          <w:rFonts w:asciiTheme="majorHAnsi" w:hAnsiTheme="majorHAnsi"/>
        </w:rPr>
        <w:t>.</w:t>
      </w:r>
      <w:r>
        <w:rPr>
          <w:rFonts w:asciiTheme="majorHAnsi" w:hAnsiTheme="majorHAnsi"/>
        </w:rPr>
        <w:t xml:space="preserve"> Bij d</w:t>
      </w:r>
      <w:r w:rsidRPr="00E22BC7">
        <w:rPr>
          <w:rFonts w:asciiTheme="majorHAnsi" w:hAnsiTheme="majorHAnsi"/>
        </w:rPr>
        <w:t>e Stylus syntaxis kunt u onder andere accolades weglaten ({} ) , dubbele punten (:) en puntkomma's ( ;), of je kunt gewoon normale CSS gebruiken</w:t>
      </w:r>
      <w:r>
        <w:rPr>
          <w:rFonts w:asciiTheme="majorHAnsi" w:hAnsiTheme="majorHAnsi"/>
        </w:rPr>
        <w:t xml:space="preserve"> wat het gebruik van Stylus een stuk efficiënter maakt</w:t>
      </w:r>
      <w:r w:rsidRPr="00E22BC7">
        <w:rPr>
          <w:rFonts w:asciiTheme="majorHAnsi" w:hAnsiTheme="majorHAnsi"/>
        </w:rPr>
        <w:t>.</w:t>
      </w:r>
    </w:p>
    <w:p w:rsidR="00E22BC7" w:rsidRPr="00E22BC7" w:rsidRDefault="00E22BC7" w:rsidP="00E22BC7">
      <w:pPr>
        <w:pStyle w:val="Lijstalinea"/>
        <w:spacing w:after="0"/>
        <w:rPr>
          <w:rFonts w:asciiTheme="majorHAnsi" w:hAnsiTheme="majorHAnsi"/>
        </w:rPr>
      </w:pPr>
    </w:p>
    <w:p w:rsidR="001061AB" w:rsidRDefault="001061AB" w:rsidP="001061AB">
      <w:pPr>
        <w:ind w:left="360"/>
        <w:rPr>
          <w:rFonts w:asciiTheme="majorHAnsi" w:hAnsiTheme="majorHAnsi"/>
        </w:rPr>
      </w:pPr>
      <w:r>
        <w:rPr>
          <w:rFonts w:asciiTheme="majorHAnsi" w:hAnsiTheme="majorHAnsi"/>
        </w:rPr>
        <w:t xml:space="preserve">De meeste Preprocessors ondersteunen dezelfde kenmerken wat het dus ook identiek maakt. Naast deze CSS-preprocessors zijn er </w:t>
      </w:r>
      <w:r w:rsidR="00FB0FC8">
        <w:rPr>
          <w:rFonts w:asciiTheme="majorHAnsi" w:hAnsiTheme="majorHAnsi"/>
        </w:rPr>
        <w:t>nog meer</w:t>
      </w:r>
      <w:r>
        <w:rPr>
          <w:rFonts w:asciiTheme="majorHAnsi" w:hAnsiTheme="majorHAnsi"/>
        </w:rPr>
        <w:t xml:space="preserve"> verkrijgbaar waaronder</w:t>
      </w:r>
      <w:r w:rsidR="00FB0FC8">
        <w:rPr>
          <w:rFonts w:asciiTheme="majorHAnsi" w:hAnsiTheme="majorHAnsi"/>
        </w:rPr>
        <w:t xml:space="preserve"> </w:t>
      </w:r>
      <w:r>
        <w:rPr>
          <w:rFonts w:asciiTheme="majorHAnsi" w:hAnsiTheme="majorHAnsi"/>
        </w:rPr>
        <w:t>CSS-Crush, Myth en nog vele andere.</w:t>
      </w:r>
    </w:p>
    <w:p w:rsidR="00DD3E07" w:rsidRDefault="00E13AC9" w:rsidP="00DD3E07">
      <w:pPr>
        <w:pStyle w:val="Kop1"/>
      </w:pPr>
      <w:bookmarkStart w:id="21" w:name="_Toc447189895"/>
      <w:r>
        <w:lastRenderedPageBreak/>
        <w:t xml:space="preserve">Hoofdstuk 7 </w:t>
      </w:r>
      <w:r w:rsidR="00927302" w:rsidRPr="0019549C">
        <w:t>Welke criteria zijn er te</w:t>
      </w:r>
      <w:r w:rsidR="00927302">
        <w:t xml:space="preserve"> stellen aan CSS preprocessors?</w:t>
      </w:r>
      <w:bookmarkEnd w:id="21"/>
    </w:p>
    <w:p w:rsidR="00F83569" w:rsidRDefault="008E4E4E" w:rsidP="00F83569">
      <w:r>
        <w:t>Met deze vraag willen we</w:t>
      </w:r>
      <w:r w:rsidR="00F83569">
        <w:t xml:space="preserve"> de criteria bepalen waarop we de CSS-preprocessors gaan beoordelen.</w:t>
      </w:r>
    </w:p>
    <w:p w:rsidR="00F83569" w:rsidRDefault="00F83569" w:rsidP="00F83569">
      <w:r>
        <w:t xml:space="preserve"> </w:t>
      </w:r>
    </w:p>
    <w:p w:rsidR="00F83569" w:rsidRDefault="00F83569" w:rsidP="00F83569">
      <w:r>
        <w:t>De criteria die wij bepaald hebben zijn:</w:t>
      </w:r>
    </w:p>
    <w:p w:rsidR="00F83569" w:rsidRDefault="00F83569" w:rsidP="00F83569"/>
    <w:p w:rsidR="00F83569" w:rsidRDefault="009218EC" w:rsidP="00F83569">
      <w:r>
        <w:t>Met betrekking tot het</w:t>
      </w:r>
      <w:r w:rsidR="00B521A8">
        <w:t xml:space="preserve"> besturingssysteem</w:t>
      </w:r>
      <w:r>
        <w:t>:</w:t>
      </w:r>
      <w:r w:rsidR="00F83569">
        <w:t xml:space="preserve"> </w:t>
      </w:r>
    </w:p>
    <w:p w:rsidR="00F83569" w:rsidRDefault="00F83569" w:rsidP="00F83569">
      <w:r>
        <w:t>•</w:t>
      </w:r>
      <w:r>
        <w:tab/>
        <w:t xml:space="preserve">De CSS-preprocessor moet op verschillende </w:t>
      </w:r>
      <w:r w:rsidR="00E62791">
        <w:t>besturingssystemen</w:t>
      </w:r>
      <w:r>
        <w:t xml:space="preserve"> te gebruiken zijn.</w:t>
      </w:r>
    </w:p>
    <w:p w:rsidR="00F83569" w:rsidRDefault="00F83569" w:rsidP="00F83569">
      <w:r>
        <w:t>Dit criterium is om de software die de opdrachtgever gebruikt zonder verdere aanpassingen te kunnen gebruiken.</w:t>
      </w:r>
    </w:p>
    <w:p w:rsidR="00F83569" w:rsidRDefault="00F83569" w:rsidP="00F83569"/>
    <w:p w:rsidR="00F83569" w:rsidRDefault="00F83569" w:rsidP="00F83569">
      <w:r>
        <w:t>Met betrekking tot het leren van de CSS-preprocessor</w:t>
      </w:r>
    </w:p>
    <w:p w:rsidR="00F83569" w:rsidRDefault="00F83569" w:rsidP="00F83569">
      <w:r>
        <w:t>•</w:t>
      </w:r>
      <w:r>
        <w:tab/>
        <w:t>Moet een steile leercurve hebben. (in 2 weken moet je ermee kunnen werken).</w:t>
      </w:r>
    </w:p>
    <w:p w:rsidR="00F83569" w:rsidRDefault="00F83569" w:rsidP="00F83569">
      <w:r>
        <w:t>•</w:t>
      </w:r>
      <w:r>
        <w:tab/>
        <w:t>Moet leermiddelen bevatten (voor als mensen er dieper in willen duiken).</w:t>
      </w:r>
    </w:p>
    <w:p w:rsidR="00F83569" w:rsidRDefault="00F83569" w:rsidP="00F83569"/>
    <w:p w:rsidR="00F83569" w:rsidRDefault="00F83569" w:rsidP="00F83569">
      <w:r>
        <w:t xml:space="preserve">Deze criteria zijn om te bepalen welke het makkelijkste te leren is en de minste aanpassingen in de huidige werkwijze vereist vanuit het perspectief van de </w:t>
      </w:r>
      <w:r w:rsidR="004D2614">
        <w:t>personen</w:t>
      </w:r>
      <w:r>
        <w:t xml:space="preserve"> die er mee moet gaan werken.</w:t>
      </w:r>
    </w:p>
    <w:p w:rsidR="00F83569" w:rsidRDefault="00F83569" w:rsidP="00F83569"/>
    <w:p w:rsidR="00F83569" w:rsidRDefault="00F83569" w:rsidP="00F83569">
      <w:r>
        <w:t>Met betrekking tot het onderhoud van het systeem.</w:t>
      </w:r>
    </w:p>
    <w:p w:rsidR="00F83569" w:rsidRDefault="00F83569" w:rsidP="00F83569">
      <w:r>
        <w:t>•</w:t>
      </w:r>
      <w:r>
        <w:tab/>
        <w:t>De processor moet elke 6 maanden geüpdatet worden.</w:t>
      </w:r>
    </w:p>
    <w:p w:rsidR="00F83569" w:rsidRDefault="00F83569" w:rsidP="00F83569">
      <w:r>
        <w:t>•</w:t>
      </w:r>
      <w:r>
        <w:tab/>
        <w:t>De hoeveelheid / functionaliteiten van de CSS-preprocessor.</w:t>
      </w:r>
    </w:p>
    <w:p w:rsidR="00F83569" w:rsidRDefault="00F83569" w:rsidP="00F83569">
      <w:r>
        <w:t>•</w:t>
      </w:r>
      <w:r>
        <w:tab/>
        <w:t>De su</w:t>
      </w:r>
      <w:r w:rsidR="00B83A15">
        <w:t>pport moet Nederlands- of Engels</w:t>
      </w:r>
      <w:r>
        <w:t>talig zijn.</w:t>
      </w:r>
    </w:p>
    <w:p w:rsidR="00F83569" w:rsidRDefault="00F83569" w:rsidP="00F83569">
      <w:r>
        <w:t>•</w:t>
      </w:r>
      <w:r>
        <w:tab/>
        <w:t>De support moet op 1 plek te vinden zijn.</w:t>
      </w:r>
    </w:p>
    <w:p w:rsidR="00F83569" w:rsidRDefault="00F83569" w:rsidP="00F83569">
      <w:r>
        <w:t>Deze criteria zijn opgenomen om de actualiteit te bepalen en om te bepalen of het op t</w:t>
      </w:r>
      <w:r w:rsidR="00B83A15">
        <w:t>oekomstige veranderingen kan in</w:t>
      </w:r>
      <w:r>
        <w:t>spelen.</w:t>
      </w:r>
    </w:p>
    <w:p w:rsidR="00F83569" w:rsidRDefault="007E52FE" w:rsidP="00F83569">
      <w:r>
        <w:t>De ondersteunings</w:t>
      </w:r>
      <w:r w:rsidR="00F83569">
        <w:t xml:space="preserve">criteria zijn om te bepalen of er binnen de ICA (informatie communicatie academie)mee gewerkt kan worden. De </w:t>
      </w:r>
      <w:r w:rsidR="004C18C2">
        <w:t>ondersteuning</w:t>
      </w:r>
      <w:r w:rsidR="005529E8">
        <w:t xml:space="preserve"> op een </w:t>
      </w:r>
      <w:r w:rsidR="004C18C2">
        <w:t>locatie</w:t>
      </w:r>
      <w:r w:rsidR="005529E8">
        <w:t xml:space="preserve"> criterium is</w:t>
      </w:r>
      <w:r w:rsidR="00F83569">
        <w:t xml:space="preserve"> om te voorkomen dat het hele internet doorgespit moet worden.</w:t>
      </w:r>
    </w:p>
    <w:p w:rsidR="00F83569" w:rsidRDefault="00F83569" w:rsidP="00F83569"/>
    <w:p w:rsidR="00F83569" w:rsidRDefault="00F83569" w:rsidP="00F83569">
      <w:r>
        <w:lastRenderedPageBreak/>
        <w:t>Met betrekking tot code kwaliteit</w:t>
      </w:r>
    </w:p>
    <w:p w:rsidR="00F83569" w:rsidRDefault="00F83569" w:rsidP="00F83569">
      <w:r>
        <w:t>•</w:t>
      </w:r>
      <w:r>
        <w:tab/>
        <w:t>De code moet clean zijn (weinig tekens die het leze</w:t>
      </w:r>
      <w:r w:rsidR="00C72933">
        <w:t>n</w:t>
      </w:r>
      <w:r>
        <w:t xml:space="preserve"> bemoeilijken, logische structuur enz.).</w:t>
      </w:r>
    </w:p>
    <w:p w:rsidR="00F83569" w:rsidRDefault="00F83569" w:rsidP="00F83569">
      <w:r>
        <w:t>•</w:t>
      </w:r>
      <w:r>
        <w:tab/>
        <w:t xml:space="preserve">De uiteindelijke </w:t>
      </w:r>
      <w:r w:rsidR="008F7B80">
        <w:t>CSS</w:t>
      </w:r>
      <w:r>
        <w:t xml:space="preserve"> code moet duidelijk zijn (geen vreemde structuren logische volgorde enz.).</w:t>
      </w:r>
    </w:p>
    <w:p w:rsidR="00F83569" w:rsidRDefault="00F83569" w:rsidP="00F83569">
      <w:r>
        <w:t xml:space="preserve">Deze criteria zijn gesteld om de kwaliteit van de code te bepalen. In het schrijven en de uiteindelijke </w:t>
      </w:r>
      <w:r w:rsidR="00E2381B">
        <w:t>CSS</w:t>
      </w:r>
      <w:r>
        <w:t xml:space="preserve"> code.</w:t>
      </w:r>
    </w:p>
    <w:p w:rsidR="00F83569" w:rsidRDefault="00F83569" w:rsidP="00F83569"/>
    <w:p w:rsidR="00F83569" w:rsidRDefault="004B3562" w:rsidP="00F83569">
      <w:r>
        <w:t>Met betrekking tot gebruikers</w:t>
      </w:r>
      <w:r w:rsidR="00F83569">
        <w:t>gemak</w:t>
      </w:r>
    </w:p>
    <w:p w:rsidR="00F83569" w:rsidRDefault="00F83569" w:rsidP="00F83569">
      <w:r>
        <w:t>•</w:t>
      </w:r>
      <w:r>
        <w:tab/>
        <w:t xml:space="preserve">Er moet een </w:t>
      </w:r>
      <w:r w:rsidR="0044251E">
        <w:t>API</w:t>
      </w:r>
      <w:r>
        <w:t xml:space="preserve"> beschikbaar zijn.</w:t>
      </w:r>
    </w:p>
    <w:p w:rsidR="00F83569" w:rsidRPr="00F83569" w:rsidRDefault="00F83569" w:rsidP="00F83569">
      <w:pPr>
        <w:rPr>
          <w:lang w:val="en-US"/>
        </w:rPr>
      </w:pPr>
      <w:r w:rsidRPr="00F83569">
        <w:rPr>
          <w:lang w:val="en-US"/>
        </w:rPr>
        <w:t>•</w:t>
      </w:r>
      <w:r w:rsidRPr="00F83569">
        <w:rPr>
          <w:lang w:val="en-US"/>
        </w:rPr>
        <w:tab/>
        <w:t xml:space="preserve">De </w:t>
      </w:r>
      <w:r w:rsidR="00920102">
        <w:rPr>
          <w:lang w:val="en-US"/>
        </w:rPr>
        <w:t>API</w:t>
      </w:r>
      <w:r w:rsidRPr="00F83569">
        <w:rPr>
          <w:lang w:val="en-US"/>
        </w:rPr>
        <w:t xml:space="preserve"> moet up to date zijn.</w:t>
      </w:r>
    </w:p>
    <w:p w:rsidR="00F83569" w:rsidRDefault="00F83569" w:rsidP="00F83569">
      <w:r>
        <w:t>•</w:t>
      </w:r>
      <w:r>
        <w:tab/>
        <w:t>Moet duidelijke foutmeldingen geven.</w:t>
      </w:r>
    </w:p>
    <w:p w:rsidR="00F83569" w:rsidRDefault="00F83569" w:rsidP="00F83569">
      <w:r>
        <w:t>•</w:t>
      </w:r>
      <w:r>
        <w:tab/>
        <w:t>De suport moet op 1 plek te vinden zijn</w:t>
      </w:r>
    </w:p>
    <w:p w:rsidR="00F83569" w:rsidRDefault="00F83569" w:rsidP="00F83569">
      <w:r>
        <w:t>De criteria met betrekking op de API zijn gesteld om de gebruiker een mogelijkheid te geven om de syntax van functies op te zoeken.</w:t>
      </w:r>
    </w:p>
    <w:p w:rsidR="00F83569" w:rsidRDefault="00F83569" w:rsidP="00F83569"/>
    <w:p w:rsidR="00F83569" w:rsidRDefault="00F83569" w:rsidP="00F83569">
      <w:r>
        <w:t>Het criterium over foutmeldingen is gesteld om onderscheid te kunnen maken in hoe behulpzaam de foutmeldingen zijn als er een fout in de code zit.</w:t>
      </w:r>
    </w:p>
    <w:p w:rsidR="00F83569" w:rsidRDefault="00F83569" w:rsidP="00F83569"/>
    <w:p w:rsidR="00F83569" w:rsidRDefault="000D33B7" w:rsidP="00F83569">
      <w:r>
        <w:t>Met betrekking tot gebruiks</w:t>
      </w:r>
      <w:r w:rsidR="00F83569">
        <w:t>eisen voor de ICA</w:t>
      </w:r>
    </w:p>
    <w:p w:rsidR="00F83569" w:rsidRDefault="00F83569" w:rsidP="00F83569">
      <w:r>
        <w:t>•</w:t>
      </w:r>
      <w:r>
        <w:tab/>
        <w:t>De CSS-preprocessor moet gratis zijn.</w:t>
      </w:r>
    </w:p>
    <w:p w:rsidR="00F83569" w:rsidRDefault="00F83569" w:rsidP="00F83569">
      <w:r>
        <w:t xml:space="preserve">Dit criterium is gesteld omdat het financieel moeilijk is om voor een grote groep </w:t>
      </w:r>
      <w:r w:rsidR="00643A14">
        <w:t>studenten een CSS preprocessor aan te schaffen, voor de relatief korte tijd die ze binnen de organisatie studeren.</w:t>
      </w:r>
    </w:p>
    <w:p w:rsidR="00F83569" w:rsidRDefault="00F83569" w:rsidP="00F83569"/>
    <w:p w:rsidR="00F83569" w:rsidRDefault="00F83569" w:rsidP="00F83569">
      <w:r>
        <w:t>•</w:t>
      </w:r>
      <w:r>
        <w:tab/>
        <w:t>De CSS-preprocessor</w:t>
      </w:r>
      <w:r w:rsidR="00537DA5">
        <w:t xml:space="preserve"> </w:t>
      </w:r>
      <w:r>
        <w:t>moet bij de ICA passen.</w:t>
      </w:r>
    </w:p>
    <w:p w:rsidR="00F83569" w:rsidRDefault="00F83569" w:rsidP="00F83569">
      <w:r>
        <w:t>Reden voor dit criterium is dat de mensen die er gebruik van maken het idee moeten krijgen dat het bij de huisstijl van het bedrijf waar ze werken hoort.</w:t>
      </w:r>
    </w:p>
    <w:p w:rsidR="00F83569" w:rsidRDefault="00F83569" w:rsidP="00F83569">
      <w:r>
        <w:t>•</w:t>
      </w:r>
      <w:r>
        <w:tab/>
        <w:t xml:space="preserve">De CSS-preprocessor </w:t>
      </w:r>
      <w:r w:rsidR="00873B6A">
        <w:t xml:space="preserve">biedt </w:t>
      </w:r>
      <w:r>
        <w:t>mogelijkheden voor het gebruik van plug-ins.</w:t>
      </w:r>
    </w:p>
    <w:p w:rsidR="00927302" w:rsidRPr="005D6012" w:rsidRDefault="00F83569" w:rsidP="00DD3E07">
      <w:r>
        <w:t xml:space="preserve">Dit criterium is om te bepalen of de CSS-preprocessor </w:t>
      </w:r>
      <w:r w:rsidR="00873B6A">
        <w:t>ge</w:t>
      </w:r>
      <w:r>
        <w:t>makkelijk aangepast kan worden in de toekomst.</w:t>
      </w:r>
      <w:r w:rsidR="00DD3E07">
        <w:br w:type="page"/>
      </w:r>
    </w:p>
    <w:p w:rsidR="00DD3E07" w:rsidRDefault="00E13AC9" w:rsidP="00DD3E07">
      <w:pPr>
        <w:pStyle w:val="Kop1"/>
      </w:pPr>
      <w:bookmarkStart w:id="22" w:name="_Toc447189896"/>
      <w:r>
        <w:lastRenderedPageBreak/>
        <w:t xml:space="preserve">Hoofdstuk 8 </w:t>
      </w:r>
      <w:r w:rsidR="00927302" w:rsidRPr="0019549C">
        <w:t>Welke werkwijze wordt er verondersteld/vereist</w:t>
      </w:r>
      <w:r w:rsidR="00927302">
        <w:t>?</w:t>
      </w:r>
      <w:bookmarkEnd w:id="22"/>
    </w:p>
    <w:p w:rsidR="00F83569" w:rsidRDefault="00F83569" w:rsidP="00F83569">
      <w:r>
        <w:t>Deze vraag is bedoeld om te kijken of het gaan gebruiken van een CSS-preprocessor een aanpassing van de huidige werkwijze vereist.</w:t>
      </w:r>
    </w:p>
    <w:p w:rsidR="00F83569" w:rsidRDefault="00F83569" w:rsidP="00F83569"/>
    <w:p w:rsidR="00F83569" w:rsidRDefault="00F83569" w:rsidP="00F83569">
      <w:r>
        <w:t>Omdat het onmogelijk is om in de beschikbare tijd voor elke CSS-preprocessor te bepalen of er een verandering in werkwijze nodig is, hebben we gekozen om naar 3 CSS-preprocessors te kijken. De drie die we gekozen hebben zijn: Less, SASS en Stylus. De reden om voor deze 3 CSS-preprocessors te kiezen is dat deze bij een google zoekopdracht hoog in de resultaten stonden.</w:t>
      </w:r>
    </w:p>
    <w:p w:rsidR="00F83569" w:rsidRDefault="00F83569" w:rsidP="00F83569"/>
    <w:p w:rsidR="00F83569" w:rsidRDefault="00F83569" w:rsidP="00F83569">
      <w:r>
        <w:t>Op de website van less (</w:t>
      </w:r>
      <w:r w:rsidR="00884C7E">
        <w:t>organisatie Less, Z.D.</w:t>
      </w:r>
      <w:r>
        <w:t>) onder Using less staat dat less gebruikt kan worden als command-line tool</w:t>
      </w:r>
      <w:r w:rsidR="009B114B">
        <w:t xml:space="preserve"> (e.g.  MS-DOS (Bron Magaret,2015)</w:t>
      </w:r>
      <w:r>
        <w:t xml:space="preserve"> via npm en in een groot aantal tools van derden. </w:t>
      </w:r>
    </w:p>
    <w:p w:rsidR="00F83569" w:rsidRDefault="00F83569" w:rsidP="00F83569">
      <w:r>
        <w:t>Omdat less werkt met een groot aantal tools van derden is voor less is dus geen aanpassing in de werkwijze nodig.</w:t>
      </w:r>
    </w:p>
    <w:p w:rsidR="00F83569" w:rsidRDefault="00F83569" w:rsidP="00F83569"/>
    <w:p w:rsidR="00F83569" w:rsidRDefault="00F83569" w:rsidP="00F83569">
      <w:r>
        <w:t>In de file sass_reference op de website van SASS (</w:t>
      </w:r>
      <w:r w:rsidR="00884C7E">
        <w:t>organisatie Sass, Z.D.</w:t>
      </w:r>
      <w:r>
        <w:t xml:space="preserve">) onder het kopje Using Sass staat dat het op 3 manieren gebruikt kan worden. Sass kan gebruikt worden als: commandline-tool, een standalone tool of als plug-in bij bepaalde frameworks. </w:t>
      </w:r>
    </w:p>
    <w:p w:rsidR="00F83569" w:rsidRDefault="00F83569" w:rsidP="00F83569">
      <w:r>
        <w:t>Omdat er 3 manieren zijn om met Sass te werken is er net als voor less geen aanpassing in de werkwijze nodig</w:t>
      </w:r>
    </w:p>
    <w:p w:rsidR="00F83569" w:rsidRDefault="00F83569" w:rsidP="00F83569"/>
    <w:p w:rsidR="00F83569" w:rsidRDefault="00F83569" w:rsidP="00F83569">
      <w:r>
        <w:t xml:space="preserve">Op de stylus website </w:t>
      </w:r>
      <w:r w:rsidR="00884C7E">
        <w:t>(organisatie stylus, Z.D.</w:t>
      </w:r>
      <w:r>
        <w:t xml:space="preserve">) staat geen specifieke werkwijze vermeld. </w:t>
      </w:r>
    </w:p>
    <w:p w:rsidR="00F83569" w:rsidRDefault="00F83569" w:rsidP="00F83569">
      <w:r>
        <w:t>Omdat er op de stylus website geen specifieke werkwijze vermeld wordt neem ik aan dat er ook geen specifieke werkwijze vereist wordt bij het werken met Stylus.</w:t>
      </w:r>
    </w:p>
    <w:p w:rsidR="00F83569" w:rsidRDefault="00F83569" w:rsidP="00F83569"/>
    <w:p w:rsidR="00F83569" w:rsidRDefault="00F83569" w:rsidP="00F83569">
      <w:r>
        <w:t xml:space="preserve">Omdat voor zowel less, sass als stylus geen werkwijze vereist word kan er volgens mij gezegd worden dat er </w:t>
      </w:r>
      <w:r w:rsidR="00E36560">
        <w:t xml:space="preserve">voor de meeste CSS preprocessors </w:t>
      </w:r>
      <w:r>
        <w:t>geen specifieke werkwijze vereist wordt.</w:t>
      </w:r>
    </w:p>
    <w:p w:rsidR="00F83569" w:rsidRPr="00F83569" w:rsidRDefault="00F83569" w:rsidP="00F83569"/>
    <w:p w:rsidR="00927302" w:rsidRPr="00DD3E07" w:rsidRDefault="00DD3E07" w:rsidP="00DD3E07">
      <w:pPr>
        <w:rPr>
          <w:rFonts w:asciiTheme="majorHAnsi" w:eastAsiaTheme="majorEastAsia" w:hAnsiTheme="majorHAnsi" w:cstheme="majorBidi"/>
          <w:color w:val="00A0B8" w:themeColor="accent1"/>
          <w:sz w:val="30"/>
        </w:rPr>
      </w:pPr>
      <w:r>
        <w:br w:type="page"/>
      </w:r>
    </w:p>
    <w:p w:rsidR="00DD3E07" w:rsidRDefault="00E13AC9" w:rsidP="00DD3E07">
      <w:pPr>
        <w:pStyle w:val="Kop1"/>
      </w:pPr>
      <w:bookmarkStart w:id="23" w:name="_Toc447189897"/>
      <w:r>
        <w:lastRenderedPageBreak/>
        <w:t xml:space="preserve">Hoofdstuk 9 </w:t>
      </w:r>
      <w:r w:rsidR="00927302" w:rsidRPr="00F25258">
        <w:t xml:space="preserve">Wat zijn de tekortkomingen van de huidige </w:t>
      </w:r>
      <w:r w:rsidR="00927302">
        <w:t>CSS</w:t>
      </w:r>
      <w:r w:rsidR="00927302" w:rsidRPr="00F25258">
        <w:t xml:space="preserve"> preproces</w:t>
      </w:r>
      <w:r w:rsidR="00927302">
        <w:t>s</w:t>
      </w:r>
      <w:r w:rsidR="00927302" w:rsidRPr="00F25258">
        <w:t>or?</w:t>
      </w:r>
      <w:bookmarkEnd w:id="23"/>
    </w:p>
    <w:p w:rsidR="00F24313" w:rsidRDefault="00AF5C02" w:rsidP="00DD3E07">
      <w:r>
        <w:t>Over het algemeen wordt de CSS preprocessor beschouwt als een tool met veel voordelen. Toch zijn er een aantal tekortkomingen aan de huidige CSS preprocessor.</w:t>
      </w:r>
    </w:p>
    <w:p w:rsidR="0078352F" w:rsidRDefault="0078352F" w:rsidP="00DD3E07">
      <w:pPr>
        <w:rPr>
          <w:b/>
        </w:rPr>
      </w:pPr>
    </w:p>
    <w:p w:rsidR="009C66CB" w:rsidRDefault="00AF5C02" w:rsidP="00DD3E07">
      <w:r>
        <w:t>In een CSS preprocessor is</w:t>
      </w:r>
      <w:r w:rsidR="006F6CCA">
        <w:t xml:space="preserve"> het moeilijk te overzien hoe de CSS eruit gaat zien. Zodra de</w:t>
      </w:r>
      <w:r>
        <w:t xml:space="preserve"> CSS wordt gegenereerd zal het vee</w:t>
      </w:r>
      <w:r w:rsidR="00BA5CA8">
        <w:t>l groter en langer worden dan verwacht</w:t>
      </w:r>
      <w:r>
        <w:t xml:space="preserve">. </w:t>
      </w:r>
      <w:r w:rsidR="00BA5CA8">
        <w:t xml:space="preserve">Doordat </w:t>
      </w:r>
      <w:r w:rsidR="009C66CB">
        <w:t xml:space="preserve">dit overzicht </w:t>
      </w:r>
      <w:r w:rsidR="00BA5CA8">
        <w:t xml:space="preserve">er niet is, </w:t>
      </w:r>
      <w:r w:rsidR="009C66CB">
        <w:t>kan je ook niet weten hoeveel impact het ka</w:t>
      </w:r>
      <w:r w:rsidR="006F6CCA">
        <w:t>n hebben op de</w:t>
      </w:r>
      <w:r w:rsidR="009C66CB">
        <w:t xml:space="preserve"> performance</w:t>
      </w:r>
      <w:r w:rsidR="00BA5CA8">
        <w:t>, meer CSS zorgt immers voor meer werk voor de computer</w:t>
      </w:r>
      <w:r w:rsidR="009C66CB">
        <w:t xml:space="preserve">. </w:t>
      </w:r>
    </w:p>
    <w:p w:rsidR="00F24313" w:rsidRDefault="00F24313" w:rsidP="00DD3E07">
      <w:r>
        <w:t>Debugging wordt lastiger, de browser geeft bij foutmeldingen de regelnummers v</w:t>
      </w:r>
      <w:r w:rsidR="00BA5CA8">
        <w:t>an de CSS. De foute regels in de</w:t>
      </w:r>
      <w:r>
        <w:t xml:space="preserve"> CSS preprocessor</w:t>
      </w:r>
      <w:r w:rsidR="00C47D34">
        <w:t xml:space="preserve"> worden niet gegeven. Doordat</w:t>
      </w:r>
      <w:r>
        <w:t xml:space="preserve"> de foute regels </w:t>
      </w:r>
      <w:r w:rsidR="00C47D34">
        <w:t>moeilijker gevonden kunnen worden wordt debuggen lastiger.</w:t>
      </w:r>
    </w:p>
    <w:p w:rsidR="009C66CB" w:rsidRDefault="009C66CB" w:rsidP="00DD3E07">
      <w:r>
        <w:t>Zodra je hebt gewerkt in een CSS preprocessor moet dit ook weer gecompileerd worden en compileren kost tijd.</w:t>
      </w:r>
    </w:p>
    <w:p w:rsidR="009C66CB" w:rsidRDefault="004019D1" w:rsidP="00DD3E07">
      <w:r>
        <w:t>Tekortkomingen in CSS zijn dus het niet kunnen inschatten van de bestandsgrootte van de CSS en problemen met het debuggen en compileren.</w:t>
      </w:r>
    </w:p>
    <w:p w:rsidR="00927302" w:rsidRPr="00F24313" w:rsidRDefault="00DD3E07" w:rsidP="00DD3E07">
      <w:r>
        <w:br w:type="page"/>
      </w:r>
    </w:p>
    <w:p w:rsidR="00091FAE" w:rsidRDefault="00E13AC9" w:rsidP="00DD3E07">
      <w:pPr>
        <w:pStyle w:val="Kop1"/>
      </w:pPr>
      <w:bookmarkStart w:id="24" w:name="_Toc447189898"/>
      <w:r>
        <w:lastRenderedPageBreak/>
        <w:t xml:space="preserve">Hoofdstuk 10 </w:t>
      </w:r>
      <w:r w:rsidRPr="00E13AC9">
        <w:t>Hoe is het ‘gebruikersgemak’ vanuit het perspectief van een ontwikkelaar?</w:t>
      </w:r>
      <w:bookmarkEnd w:id="24"/>
    </w:p>
    <w:p w:rsidR="008C60CF" w:rsidRDefault="008C60CF" w:rsidP="008C60CF">
      <w:r>
        <w:t>CSS preprocessors bieden veel extra functionaliteit en overzicht toe aan het programmeren met CSS, maar hoe makkelijk is het voor een ontwikkelaar om een CSS preprocessor taal te beheersen? Er komen veel dingen kijken bij het bepalen of een CSS preprocessor gemakkelijk te beheersen is, zoals support van de ontwikkelaars en gebruikers van de CSS preprocessor. Een handleiding in meerdere talen, en een overzichtelijke duideli</w:t>
      </w:r>
      <w:r w:rsidR="001E6609">
        <w:t>jke lay-out voor de programmeer</w:t>
      </w:r>
      <w:r>
        <w:t>omgeving zijn ook erg belangrijke factoren. En natuurlijk de gemiddelde leercurve van de CSS preprocessor code.</w:t>
      </w:r>
    </w:p>
    <w:p w:rsidR="008C60CF" w:rsidRDefault="008C60CF" w:rsidP="008C60CF">
      <w:r>
        <w:t>Om het gebruiksgemak te bepalen gaan we naar de drie meest gebruikte preprocessors kijken: sass, less en sylus.</w:t>
      </w:r>
    </w:p>
    <w:p w:rsidR="008C60CF" w:rsidRDefault="008C60CF" w:rsidP="008C60CF">
      <w:r>
        <w:t xml:space="preserve">Na gebruik van alle drie de preprocessoren blijkt dat de code erg snel te beheersen valt bij alle drie de preprocessoren omdat de standaard CSS code ook gewoon zonder problemen ingevoerd kan worden in de preprocessoren. Hierdoor hebben preprocessoren een erg snelle leercurve voor ontwikkelaars die bekent zijn met standaard CSS code. Ontwikkelaars die nog geen of weinig ervaring hebben met CSS zullen natuurlijk een langere leercurve hebben, maar nog steeds binnen korte tijd de code kunnen beheersen. </w:t>
      </w:r>
    </w:p>
    <w:p w:rsidR="008C60CF" w:rsidRDefault="008C60CF" w:rsidP="008C60CF">
      <w:r>
        <w:t>De lay-outs van de preprocessoren zijn erg overzichtelijk en de navigatie tussen opties en schermen is snel te beheersen. Verder hebben de preprocessoren ook duidelijke handleidingen op hun websites staan die beginners goed kunnen helpen. Er zijn ook veel forums waar je terecht kan bij het leren van een nieuwe preprocessortalen, en vooral voor de populaire preprocessors is er veel te vinden.</w:t>
      </w:r>
    </w:p>
    <w:p w:rsidR="00091FAE" w:rsidRDefault="008C60CF" w:rsidP="008C60CF">
      <w:pPr>
        <w:rPr>
          <w:rFonts w:asciiTheme="majorHAnsi" w:eastAsiaTheme="majorEastAsia" w:hAnsiTheme="majorHAnsi" w:cstheme="majorBidi"/>
          <w:color w:val="00A0B8" w:themeColor="accent1"/>
          <w:sz w:val="30"/>
        </w:rPr>
      </w:pPr>
      <w:r>
        <w:t>We kunnen na ons onderzoek concluderen dat het gebruiksgemak erg goed is voor ontwikkelaars door de uitgebreide handleidingen op het web, de duidelijke design van de preprocessors, en de grote overeenkomsten met standaard CSS code.</w:t>
      </w:r>
      <w:r w:rsidR="00091FAE">
        <w:br w:type="page"/>
      </w:r>
    </w:p>
    <w:p w:rsidR="002E7A95" w:rsidRDefault="00091FAE" w:rsidP="00DD3E07">
      <w:pPr>
        <w:pStyle w:val="Kop1"/>
      </w:pPr>
      <w:bookmarkStart w:id="25" w:name="_Toc447189899"/>
      <w:r>
        <w:lastRenderedPageBreak/>
        <w:t>Hoofdstuk 11 Wat zijn de verschillen/overeenkomsten tussen de gevonden bronnen uit je categorie?</w:t>
      </w:r>
      <w:bookmarkEnd w:id="25"/>
    </w:p>
    <w:p w:rsidR="002E7A95" w:rsidRDefault="008A1BDC" w:rsidP="00DD3E07">
      <w:r w:rsidRPr="008A1BDC">
        <w:t xml:space="preserve">De overeenkomsten van onze bronnen zijn dat bij de meeste bronnen meerdere preprocessoren met elkaar vergelijkt worden. De meeste bronnen geven ook mee dat ontwikkelaars zelf een keuze moeten baseren op eigen prioriteiten en dat bij elke gebruiker andere dingen fijner werken. De meeste bronnen zijn geschreven met specificaties en experimenten als bron. De verschillen zijn dat er in sommige </w:t>
      </w:r>
      <w:r w:rsidR="002463D8">
        <w:t>bronnen meer nadruk wordt gelegd</w:t>
      </w:r>
      <w:r w:rsidRPr="008A1BDC">
        <w:t xml:space="preserve"> op gebruiksvriendelijkheid van de preprocessors en in andere bronnen meer naar functionaliteit. De schrijvers van de bronnen zijn ook verschillend. De ontwikkelaars van de preprocessors hebben natuurlijk andere soorten belangen bij het maken van deze bronnen dan normale gebruikers van preprocessoren (het adverteren van hun product).</w:t>
      </w:r>
      <w:r w:rsidR="002E7A95">
        <w:br w:type="page"/>
      </w:r>
    </w:p>
    <w:p w:rsidR="00C56E35" w:rsidRDefault="00C56E35" w:rsidP="00C56E35">
      <w:pPr>
        <w:pStyle w:val="Kop1"/>
      </w:pPr>
      <w:bookmarkStart w:id="26" w:name="_Toc447039041"/>
      <w:bookmarkStart w:id="27" w:name="_Toc447189900"/>
      <w:r>
        <w:lastRenderedPageBreak/>
        <w:t>Conclusies &amp; Aanbevelingen</w:t>
      </w:r>
      <w:bookmarkEnd w:id="26"/>
      <w:bookmarkEnd w:id="27"/>
    </w:p>
    <w:p w:rsidR="00C56E35" w:rsidRDefault="00C56E35" w:rsidP="00C56E35">
      <w:r>
        <w:t xml:space="preserve">Een CSS preprocessor is dus een verbetering aan het huidige CSS dat veel te veel herhalingen bevat, ook is een CSS preprocessor erg gebruiksvriendelijk. Om te werken met CSS preprocessors moet je constant alert zijn op nieuwe veranderingen, FED en ook CSS preprocessors zijn constant aan het ontwikkelen. Voor de overstap van CSS naar CSS preprocessors moet er altijd wel op gelet worden dat debugging lastiger wordt en dat het moeilijk te overzien kan zijn hoe groot je CSS wordt. </w:t>
      </w:r>
    </w:p>
    <w:p w:rsidR="00C56E35" w:rsidRPr="00AF3F94" w:rsidRDefault="00C56E35" w:rsidP="00C56E35">
      <w:pPr>
        <w:rPr>
          <w:b/>
          <w:i/>
        </w:rPr>
      </w:pPr>
      <w:r>
        <w:t>Er zijn vijf populaire CSS preprocessors LESS CSS, SASS, TURBINE, SWITCH CSS en Stylus. Na verschillende criteria opgesteld te hebben als de leercurve, onderhoud, codekwaliteit enz. hebben wij geconcludeerd dat Stylus het meeste effect heeft op de productiviteit van FED bij de ICA.</w:t>
      </w:r>
      <w:r w:rsidR="00AF3F94">
        <w:t xml:space="preserve"> Dit is dus ook ons antwoord op de hoofdvraag: </w:t>
      </w:r>
      <w:r w:rsidR="00AF3F94" w:rsidRPr="00D5458A">
        <w:rPr>
          <w:b/>
          <w:i/>
        </w:rPr>
        <w:t>“Welke css preprocessor heeft het meeste effect op de productiviteit van FED bij ICA?”</w:t>
      </w:r>
      <w:r w:rsidR="00AF3F94">
        <w:rPr>
          <w:b/>
          <w:i/>
        </w:rPr>
        <w:t xml:space="preserve"> </w:t>
      </w:r>
      <w:r>
        <w:t>Stylus voldeed aan de meeste criteria en had technisch ook de meeste mogelijkheden.</w:t>
      </w:r>
    </w:p>
    <w:p w:rsidR="00212E3E" w:rsidRDefault="00212E3E">
      <w:pPr>
        <w:rPr>
          <w:rFonts w:asciiTheme="majorHAnsi" w:eastAsiaTheme="majorEastAsia" w:hAnsiTheme="majorHAnsi" w:cstheme="majorBidi"/>
          <w:color w:val="00A0B8" w:themeColor="accent1"/>
          <w:sz w:val="30"/>
        </w:rPr>
      </w:pPr>
      <w:r>
        <w:br w:type="page"/>
      </w:r>
    </w:p>
    <w:p w:rsidR="00212E3E" w:rsidRDefault="00212E3E" w:rsidP="002E7A95">
      <w:pPr>
        <w:pStyle w:val="Kop1"/>
      </w:pPr>
      <w:bookmarkStart w:id="28" w:name="_Toc447189901"/>
      <w:r>
        <w:lastRenderedPageBreak/>
        <w:t>Literatuurlijst</w:t>
      </w:r>
      <w:bookmarkEnd w:id="28"/>
    </w:p>
    <w:p w:rsidR="00A35FB1" w:rsidRPr="00A35FB1" w:rsidRDefault="00A35FB1" w:rsidP="00A35FB1">
      <w:pPr>
        <w:pStyle w:val="Lijstalinea"/>
        <w:numPr>
          <w:ilvl w:val="0"/>
          <w:numId w:val="17"/>
        </w:numPr>
        <w:spacing w:before="0" w:after="160" w:line="256" w:lineRule="auto"/>
      </w:pPr>
      <w:r w:rsidRPr="005E103D">
        <w:rPr>
          <w:lang w:val="en-US"/>
        </w:rPr>
        <w:t xml:space="preserve">Hawe, S. (z.d.) Advanced html-css preprocessors. </w:t>
      </w:r>
      <w:r>
        <w:t xml:space="preserve">Geraadpleegd op 30 maart 2016, van: </w:t>
      </w:r>
      <w:hyperlink r:id="rId10" w:history="1">
        <w:r w:rsidRPr="00A35FB1">
          <w:rPr>
            <w:rStyle w:val="Hyperlink"/>
          </w:rPr>
          <w:t>http://learn.shayhowe.com/advanced-html-css/preprocessors/</w:t>
        </w:r>
      </w:hyperlink>
    </w:p>
    <w:p w:rsidR="003B164B" w:rsidRPr="003B164B" w:rsidRDefault="00EA373C" w:rsidP="003B164B">
      <w:pPr>
        <w:pStyle w:val="Lijstalinea"/>
        <w:numPr>
          <w:ilvl w:val="0"/>
          <w:numId w:val="17"/>
        </w:numPr>
        <w:spacing w:before="0" w:after="160" w:line="256" w:lineRule="auto"/>
      </w:pPr>
      <w:r w:rsidRPr="00DF6A18">
        <w:rPr>
          <w:lang w:val="en-US"/>
        </w:rPr>
        <w:t>Bilal Cinarli (</w:t>
      </w:r>
      <w:r w:rsidR="003B164B" w:rsidRPr="00DF6A18">
        <w:rPr>
          <w:lang w:val="en-US"/>
        </w:rPr>
        <w:t>21 maart</w:t>
      </w:r>
      <w:r w:rsidRPr="00DF6A18">
        <w:rPr>
          <w:lang w:val="en-US"/>
        </w:rPr>
        <w:t xml:space="preserve"> 2014</w:t>
      </w:r>
      <w:r w:rsidR="003B164B" w:rsidRPr="00DF6A18">
        <w:rPr>
          <w:lang w:val="en-US"/>
        </w:rPr>
        <w:t>). An Introduction to CSS Pre-Preo</w:t>
      </w:r>
      <w:r w:rsidRPr="00DF6A18">
        <w:rPr>
          <w:lang w:val="en-US"/>
        </w:rPr>
        <w:t xml:space="preserve">cessors: SASS, LESS and Stylus. </w:t>
      </w:r>
      <w:r w:rsidR="003B164B">
        <w:t>Geraadpleegd op 27 maart 2015, van</w:t>
      </w:r>
      <w:r w:rsidR="003B164B">
        <w:br/>
      </w:r>
      <w:hyperlink r:id="rId11" w:history="1">
        <w:r w:rsidR="003B164B">
          <w:rPr>
            <w:rStyle w:val="Hyperlink"/>
          </w:rPr>
          <w:t>http://htmlmag.com/article/an-introduction-to-css-preprocessors-sass-less-stylus</w:t>
        </w:r>
      </w:hyperlink>
    </w:p>
    <w:p w:rsidR="00EA373C" w:rsidRDefault="00110C66" w:rsidP="00EA373C">
      <w:pPr>
        <w:pStyle w:val="Lijstalinea"/>
        <w:numPr>
          <w:ilvl w:val="0"/>
          <w:numId w:val="17"/>
        </w:numPr>
      </w:pPr>
      <w:r w:rsidRPr="00110C66">
        <w:rPr>
          <w:lang w:val="en-US"/>
        </w:rPr>
        <w:t xml:space="preserve">Futekov, A. (z.d.).Comparison of support for selected features. </w:t>
      </w:r>
      <w:r w:rsidRPr="00700EF9">
        <w:rPr>
          <w:rFonts w:asciiTheme="majorHAnsi" w:hAnsiTheme="majorHAnsi"/>
        </w:rPr>
        <w:t>Geraadpleegd op 29</w:t>
      </w:r>
      <w:r>
        <w:rPr>
          <w:rFonts w:asciiTheme="majorHAnsi" w:hAnsiTheme="majorHAnsi"/>
        </w:rPr>
        <w:t xml:space="preserve"> maart </w:t>
      </w:r>
      <w:r w:rsidR="00EA373C">
        <w:rPr>
          <w:rFonts w:asciiTheme="majorHAnsi" w:hAnsiTheme="majorHAnsi"/>
        </w:rPr>
        <w:t xml:space="preserve">2016, van: </w:t>
      </w:r>
      <w:hyperlink r:id="rId12" w:history="1">
        <w:r w:rsidRPr="00EA373C">
          <w:rPr>
            <w:rStyle w:val="Hyperlink"/>
          </w:rPr>
          <w:t>https://www.csspre.com/compare/</w:t>
        </w:r>
      </w:hyperlink>
      <w:r w:rsidRPr="00700EF9">
        <w:t xml:space="preserve"> </w:t>
      </w:r>
    </w:p>
    <w:p w:rsidR="001A38F7" w:rsidRPr="00DF6A18" w:rsidRDefault="001A38F7" w:rsidP="001A38F7">
      <w:pPr>
        <w:pStyle w:val="Lijstalinea"/>
        <w:numPr>
          <w:ilvl w:val="0"/>
          <w:numId w:val="17"/>
        </w:numPr>
        <w:spacing w:before="0" w:after="160" w:line="256" w:lineRule="auto"/>
        <w:rPr>
          <w:lang w:val="en-US"/>
        </w:rPr>
      </w:pPr>
      <w:r w:rsidRPr="00DF6A18">
        <w:rPr>
          <w:lang w:val="en-US"/>
        </w:rPr>
        <w:t>Fred (29 januari</w:t>
      </w:r>
      <w:r w:rsidR="00C118DA" w:rsidRPr="00DF6A18">
        <w:rPr>
          <w:lang w:val="en-US"/>
        </w:rPr>
        <w:t xml:space="preserve"> 2015</w:t>
      </w:r>
      <w:r w:rsidRPr="00DF6A18">
        <w:rPr>
          <w:lang w:val="en-US"/>
        </w:rPr>
        <w:t>). Complexity in Web Development: A simple guide</w:t>
      </w:r>
      <w:r w:rsidRPr="00DF6A18">
        <w:rPr>
          <w:lang w:val="en-US"/>
        </w:rPr>
        <w:br/>
        <w:t>Geraadpleegd op 27 maart 2015, van</w:t>
      </w:r>
      <w:r w:rsidRPr="00DF6A18">
        <w:rPr>
          <w:lang w:val="en-US"/>
        </w:rPr>
        <w:br/>
      </w:r>
      <w:hyperlink r:id="rId13" w:history="1">
        <w:r w:rsidRPr="00DF6A18">
          <w:rPr>
            <w:rStyle w:val="Hyperlink"/>
            <w:lang w:val="en-US"/>
          </w:rPr>
          <w:t>http://wpbusinesstips.com/2015/01/complexity-web-development-simple-guide/</w:t>
        </w:r>
      </w:hyperlink>
    </w:p>
    <w:p w:rsidR="003162C3" w:rsidRDefault="003162C3" w:rsidP="003162C3">
      <w:pPr>
        <w:pStyle w:val="Lijstalinea"/>
        <w:numPr>
          <w:ilvl w:val="0"/>
          <w:numId w:val="17"/>
        </w:numPr>
      </w:pPr>
      <w:r w:rsidRPr="003162C3">
        <w:rPr>
          <w:lang w:val="en-US"/>
        </w:rPr>
        <w:t xml:space="preserve">Trent, J. (14 november 2012). Cons of CSS Preprocessors. </w:t>
      </w:r>
      <w:r w:rsidRPr="00700EF9">
        <w:t xml:space="preserve">Geraadpleegd op 28 maart 2016, van </w:t>
      </w:r>
      <w:hyperlink r:id="rId14" w:history="1">
        <w:r w:rsidRPr="00700EF9">
          <w:rPr>
            <w:rStyle w:val="Hyperlink"/>
          </w:rPr>
          <w:t>http://jaketrent.com/post/cons-css-preprocessors/</w:t>
        </w:r>
      </w:hyperlink>
      <w:r w:rsidRPr="00700EF9">
        <w:t xml:space="preserve"> </w:t>
      </w:r>
    </w:p>
    <w:p w:rsidR="00942241" w:rsidRPr="00942241" w:rsidRDefault="00942241" w:rsidP="00942241">
      <w:pPr>
        <w:pStyle w:val="Lijstalinea"/>
        <w:numPr>
          <w:ilvl w:val="0"/>
          <w:numId w:val="17"/>
        </w:numPr>
        <w:rPr>
          <w:lang w:val="en-US"/>
        </w:rPr>
      </w:pPr>
      <w:r w:rsidRPr="00942241">
        <w:rPr>
          <w:rFonts w:asciiTheme="majorHAnsi" w:hAnsiTheme="majorHAnsi"/>
          <w:lang w:val="en-US"/>
        </w:rPr>
        <w:t>Jean. (9 augustus 2010).</w:t>
      </w:r>
      <w:r w:rsidRPr="00942241">
        <w:rPr>
          <w:lang w:val="en-US"/>
        </w:rPr>
        <w:t xml:space="preserve"> </w:t>
      </w:r>
      <w:r w:rsidRPr="00942241">
        <w:rPr>
          <w:rFonts w:asciiTheme="majorHAnsi" w:hAnsiTheme="majorHAnsi"/>
          <w:lang w:val="en-US"/>
        </w:rPr>
        <w:t xml:space="preserve">8 CSS PREPROCESSORS TO SPEED UP DEVELOPMENT TIME. geraadpleegd op 28 maart 2016 , van: </w:t>
      </w:r>
      <w:hyperlink r:id="rId15" w:history="1">
        <w:r w:rsidRPr="00942241">
          <w:rPr>
            <w:rStyle w:val="Hyperlink"/>
            <w:rFonts w:asciiTheme="majorHAnsi" w:hAnsiTheme="majorHAnsi"/>
            <w:color w:val="FCB24F" w:themeColor="hyperlink" w:themeTint="A6"/>
            <w:lang w:val="en-US"/>
          </w:rPr>
          <w:t>http://www.catswhocode.com/blog/8-css-preprocessors-to-speed-up-development-time</w:t>
        </w:r>
      </w:hyperlink>
    </w:p>
    <w:p w:rsidR="005D6012" w:rsidRDefault="005D6012" w:rsidP="00AD7AFA">
      <w:pPr>
        <w:pStyle w:val="Lijstalinea"/>
        <w:numPr>
          <w:ilvl w:val="0"/>
          <w:numId w:val="17"/>
        </w:numPr>
      </w:pPr>
      <w:r w:rsidRPr="00DF6A18">
        <w:rPr>
          <w:lang w:val="en-US"/>
        </w:rPr>
        <w:t xml:space="preserve">Margaret Rouse. (2015). DEFINITION command line interface (CLI). </w:t>
      </w:r>
      <w:r w:rsidRPr="00700EF9">
        <w:t>Geraadpleegd op 25</w:t>
      </w:r>
      <w:r w:rsidR="00731A14">
        <w:t xml:space="preserve"> maart </w:t>
      </w:r>
      <w:r w:rsidRPr="00700EF9">
        <w:t xml:space="preserve">2016,  van: </w:t>
      </w:r>
      <w:hyperlink r:id="rId16" w:history="1">
        <w:r w:rsidR="009B2CBA" w:rsidRPr="00C66B33">
          <w:rPr>
            <w:rStyle w:val="Hyperlink"/>
          </w:rPr>
          <w:t>http://searchwindowsserver.techtarget.com/definition/command-line-interface-CLI</w:t>
        </w:r>
      </w:hyperlink>
    </w:p>
    <w:p w:rsidR="00EF12FA" w:rsidRDefault="00EF12FA" w:rsidP="00EF12FA">
      <w:pPr>
        <w:pStyle w:val="Lijstalinea"/>
        <w:numPr>
          <w:ilvl w:val="0"/>
          <w:numId w:val="17"/>
        </w:numPr>
      </w:pPr>
      <w:r w:rsidRPr="00EF12FA">
        <w:rPr>
          <w:lang w:val="en-US"/>
        </w:rPr>
        <w:t xml:space="preserve">Silver, A. (4 maart 2016). The disadvantages of CSS preprocessors. </w:t>
      </w:r>
      <w:r w:rsidRPr="00700EF9">
        <w:t xml:space="preserve">Geraadpleegd op 28 maart 2016, van </w:t>
      </w:r>
      <w:hyperlink r:id="rId17" w:history="1">
        <w:r w:rsidRPr="00700EF9">
          <w:rPr>
            <w:rStyle w:val="Hyperlink"/>
          </w:rPr>
          <w:t>http://adamsilver.io/articles/the-disadvantages-of-css-preprocessors/</w:t>
        </w:r>
      </w:hyperlink>
    </w:p>
    <w:p w:rsidR="009B2CBA" w:rsidRPr="005E103D" w:rsidRDefault="009B2CBA" w:rsidP="009B2CBA">
      <w:pPr>
        <w:pStyle w:val="Lijstalinea"/>
        <w:numPr>
          <w:ilvl w:val="0"/>
          <w:numId w:val="17"/>
        </w:numPr>
        <w:rPr>
          <w:rStyle w:val="Hyperlink"/>
          <w:color w:val="595959" w:themeColor="text1" w:themeTint="A6"/>
          <w:u w:val="none"/>
        </w:rPr>
      </w:pPr>
      <w:r w:rsidRPr="00700EF9">
        <w:t>Less website</w:t>
      </w:r>
      <w:r>
        <w:t xml:space="preserve">. (Z.D.). Geraadpleegd op 25 maart </w:t>
      </w:r>
      <w:r w:rsidRPr="00700EF9">
        <w:t xml:space="preserve">2016, van: </w:t>
      </w:r>
      <w:hyperlink r:id="rId18" w:history="1">
        <w:r w:rsidRPr="00700EF9">
          <w:rPr>
            <w:rStyle w:val="Hyperlink"/>
          </w:rPr>
          <w:t>http://lesscss.org/#</w:t>
        </w:r>
      </w:hyperlink>
    </w:p>
    <w:p w:rsidR="005E103D" w:rsidRPr="005E103D" w:rsidRDefault="005E103D" w:rsidP="005E103D">
      <w:pPr>
        <w:pStyle w:val="Lijstalinea"/>
        <w:numPr>
          <w:ilvl w:val="0"/>
          <w:numId w:val="17"/>
        </w:numPr>
        <w:rPr>
          <w:lang w:val="en-US"/>
        </w:rPr>
      </w:pPr>
      <w:r w:rsidRPr="005E103D">
        <w:rPr>
          <w:lang w:val="en-US"/>
        </w:rPr>
        <w:t>Coyier, Chris. (11 juni 2012). Popularity of CSS Preprocessors</w:t>
      </w:r>
    </w:p>
    <w:p w:rsidR="005E103D" w:rsidRDefault="005E103D" w:rsidP="005E103D">
      <w:pPr>
        <w:pStyle w:val="Lijstalinea"/>
        <w:ind w:left="1080"/>
      </w:pPr>
      <w:r>
        <w:t>Geraadpleegd op 28 maart 2016, van:</w:t>
      </w:r>
      <w:r w:rsidRPr="00FB66A9">
        <w:t xml:space="preserve"> </w:t>
      </w:r>
      <w:hyperlink r:id="rId19" w:history="1">
        <w:r w:rsidRPr="00FB66A9">
          <w:rPr>
            <w:rStyle w:val="Hyperlink"/>
          </w:rPr>
          <w:t>https://css-tricks.com/poll-results-popularity-of-css-preprocessors/</w:t>
        </w:r>
      </w:hyperlink>
      <w:r w:rsidRPr="00FB66A9">
        <w:t xml:space="preserve"> </w:t>
      </w:r>
    </w:p>
    <w:p w:rsidR="00EF12FA" w:rsidRPr="00700EF9" w:rsidRDefault="00EF12FA" w:rsidP="00EF12FA">
      <w:pPr>
        <w:pStyle w:val="Lijstalinea"/>
        <w:numPr>
          <w:ilvl w:val="0"/>
          <w:numId w:val="17"/>
        </w:numPr>
      </w:pPr>
      <w:r w:rsidRPr="00700EF9">
        <w:t xml:space="preserve">Borges Medeiros, M. H. (24 oktober 2012). </w:t>
      </w:r>
      <w:r w:rsidRPr="00EF12FA">
        <w:rPr>
          <w:lang w:val="en-US"/>
        </w:rPr>
        <w:t xml:space="preserve">The problem with CSS pre-processors. </w:t>
      </w:r>
      <w:r w:rsidRPr="00700EF9">
        <w:t xml:space="preserve">Geraadpleegd op 28 maart 2016, van </w:t>
      </w:r>
      <w:hyperlink r:id="rId20" w:history="1">
        <w:r w:rsidRPr="00700EF9">
          <w:rPr>
            <w:rStyle w:val="Hyperlink"/>
          </w:rPr>
          <w:t>http://blog.millermedeiros.com/the-problem-with-css-pre-processors/</w:t>
        </w:r>
      </w:hyperlink>
    </w:p>
    <w:p w:rsidR="005D6012" w:rsidRPr="00700EF9" w:rsidRDefault="00E4174F" w:rsidP="00AD7AFA">
      <w:pPr>
        <w:pStyle w:val="Lijstalinea"/>
        <w:numPr>
          <w:ilvl w:val="0"/>
          <w:numId w:val="17"/>
        </w:numPr>
      </w:pPr>
      <w:r w:rsidRPr="00DF6A18">
        <w:rPr>
          <w:lang w:val="en-US"/>
        </w:rPr>
        <w:t>Sass development</w:t>
      </w:r>
      <w:r w:rsidR="005D6012" w:rsidRPr="00DF6A18">
        <w:rPr>
          <w:lang w:val="en-US"/>
        </w:rPr>
        <w:t xml:space="preserve"> team. (z.d.). SASS_REFERENCE. </w:t>
      </w:r>
      <w:r w:rsidR="005D6012" w:rsidRPr="00700EF9">
        <w:t>Geraadpleegd op 24</w:t>
      </w:r>
      <w:r w:rsidR="002B6B74">
        <w:t xml:space="preserve"> maart </w:t>
      </w:r>
      <w:r w:rsidR="005D6012" w:rsidRPr="00700EF9">
        <w:t>2016, van: http://sass-lang.co</w:t>
      </w:r>
      <w:r w:rsidR="005B74B4">
        <w:t>m/documentation/file.SASS_REFE</w:t>
      </w:r>
      <w:r w:rsidR="005D6012" w:rsidRPr="00700EF9">
        <w:t>RENCE.html#using_sass</w:t>
      </w:r>
    </w:p>
    <w:p w:rsidR="005D6012" w:rsidRPr="00700EF9" w:rsidRDefault="005D6012" w:rsidP="00AD7AFA">
      <w:pPr>
        <w:pStyle w:val="Lijstalinea"/>
        <w:numPr>
          <w:ilvl w:val="0"/>
          <w:numId w:val="17"/>
        </w:numPr>
      </w:pPr>
      <w:r w:rsidRPr="00700EF9">
        <w:t>Stylus websit</w:t>
      </w:r>
      <w:r w:rsidR="006653BA">
        <w:t xml:space="preserve">e. (Z.D.).Geraadpleegd op 25 maart </w:t>
      </w:r>
      <w:r w:rsidRPr="00700EF9">
        <w:t xml:space="preserve">2016, van: </w:t>
      </w:r>
      <w:hyperlink r:id="rId21" w:anchor="?code=body%20%7B%0A%20%20font%3A%2014px%2F1.5%20Helvetica%2C%20arial%2C%20sans-serif%3B%0A%20%20%23logo%20%7B%0A%20%20%20%20border-radius%3A%205px%3B%0A%20%20%7D%0A%7D" w:history="1">
        <w:r w:rsidR="009F041A" w:rsidRPr="00BD4866">
          <w:rPr>
            <w:rStyle w:val="Hyperlink"/>
          </w:rPr>
          <w:t>http://stylus-lang.com/try.html#?code=body%20%7B%0A%20%20font%3A%2014px%2F1.5%20Helvetica%2C%20arial%2C%20sans-serif%3B%0A%20%20%23logo%20%7B%0A%20%20%20%20border-radius%3A%205px%3B%0A%20%20%7D%0A%7D</w:t>
        </w:r>
      </w:hyperlink>
    </w:p>
    <w:p w:rsidR="005B0642" w:rsidRPr="00DF6A18" w:rsidRDefault="005D6012" w:rsidP="005B0642">
      <w:pPr>
        <w:pStyle w:val="Lijstalinea"/>
        <w:numPr>
          <w:ilvl w:val="0"/>
          <w:numId w:val="17"/>
        </w:numPr>
        <w:rPr>
          <w:rStyle w:val="Hyperlink"/>
          <w:color w:val="595959" w:themeColor="text1" w:themeTint="A6"/>
          <w:u w:val="none"/>
          <w:lang w:val="en-US"/>
        </w:rPr>
      </w:pPr>
      <w:r w:rsidRPr="00DF6A18">
        <w:rPr>
          <w:lang w:val="en-US"/>
        </w:rPr>
        <w:t xml:space="preserve">Loos, C. (12 april 2012). Ten Reasons You Should Be Using a CSS Preprocessor. geraadpleegd op 28 maart 2016, van </w:t>
      </w:r>
      <w:hyperlink r:id="rId22" w:history="1">
        <w:r w:rsidR="00DD7264" w:rsidRPr="00DF6A18">
          <w:rPr>
            <w:rStyle w:val="Hyperlink"/>
            <w:lang w:val="en-US"/>
          </w:rPr>
          <w:t>http://blog.millermedeiros.com/the-problem-with-css-pre-processors/</w:t>
        </w:r>
      </w:hyperlink>
    </w:p>
    <w:p w:rsidR="005B0642" w:rsidRDefault="005B0642" w:rsidP="005B0642">
      <w:pPr>
        <w:pStyle w:val="Lijstalinea"/>
        <w:numPr>
          <w:ilvl w:val="0"/>
          <w:numId w:val="17"/>
        </w:numPr>
        <w:spacing w:before="0" w:after="160" w:line="256" w:lineRule="auto"/>
      </w:pPr>
      <w:r w:rsidRPr="00DF6A18">
        <w:rPr>
          <w:lang w:val="en-US"/>
        </w:rPr>
        <w:t>Drupalize. (z.d.) What is a CSS Preprocessor?</w:t>
      </w:r>
      <w:r w:rsidRPr="00DF6A18">
        <w:rPr>
          <w:lang w:val="en-US"/>
        </w:rPr>
        <w:br/>
      </w:r>
      <w:r>
        <w:t>Geraadpleegd op 27 maart 2015, van</w:t>
      </w:r>
      <w:r>
        <w:br/>
      </w:r>
      <w:hyperlink r:id="rId23" w:history="1">
        <w:r>
          <w:rPr>
            <w:rStyle w:val="Hyperlink"/>
          </w:rPr>
          <w:t>https://drupalize.me/videos/what-css-preprocessor?p=1175</w:t>
        </w:r>
      </w:hyperlink>
    </w:p>
    <w:p w:rsidR="00212E3E" w:rsidRPr="00110C66" w:rsidRDefault="00212E3E" w:rsidP="005B0642">
      <w:pPr>
        <w:pStyle w:val="Lijstalinea"/>
        <w:numPr>
          <w:ilvl w:val="0"/>
          <w:numId w:val="17"/>
        </w:numPr>
      </w:pPr>
      <w:r w:rsidRPr="00AD7AFA">
        <w:br w:type="page"/>
      </w:r>
    </w:p>
    <w:p w:rsidR="002E7A95" w:rsidRDefault="00212E3E" w:rsidP="002E7A95">
      <w:pPr>
        <w:pStyle w:val="Kop1"/>
      </w:pPr>
      <w:bookmarkStart w:id="29" w:name="_Toc447189902"/>
      <w:r w:rsidRPr="00DF6A18">
        <w:lastRenderedPageBreak/>
        <w:t>Bijlagen</w:t>
      </w:r>
      <w:bookmarkEnd w:id="29"/>
    </w:p>
    <w:p w:rsidR="0094471D" w:rsidRDefault="0094471D" w:rsidP="0094471D">
      <w:pPr>
        <w:pStyle w:val="Kop3"/>
      </w:pPr>
      <w:bookmarkStart w:id="30" w:name="_Toc447183437"/>
      <w:bookmarkStart w:id="31" w:name="_Toc447189903"/>
      <w:r>
        <w:t>Bijlage 1: Zoekplan: Wat is een CSS preprocessor</w:t>
      </w:r>
      <w:bookmarkEnd w:id="30"/>
      <w:bookmarkEnd w:id="31"/>
    </w:p>
    <w:p w:rsidR="0094471D" w:rsidRPr="00FB4A5A" w:rsidRDefault="0094471D" w:rsidP="0094471D">
      <w:pPr>
        <w:pStyle w:val="Kop3"/>
      </w:pPr>
      <w:bookmarkStart w:id="32" w:name="_Toc447183438"/>
      <w:bookmarkStart w:id="33" w:name="_Toc447189904"/>
      <w:r>
        <w:t>Trefwoorden/zoektermen:</w:t>
      </w:r>
      <w:bookmarkEnd w:id="32"/>
      <w:bookmarkEnd w:id="33"/>
    </w:p>
    <w:p w:rsidR="0094471D" w:rsidRDefault="0094471D" w:rsidP="0094471D">
      <w:pPr>
        <w:pStyle w:val="Lijstalinea"/>
        <w:numPr>
          <w:ilvl w:val="0"/>
          <w:numId w:val="19"/>
        </w:numPr>
        <w:spacing w:before="0" w:after="160" w:line="259" w:lineRule="auto"/>
      </w:pPr>
      <w:r>
        <w:t>Css preprocessor</w:t>
      </w:r>
    </w:p>
    <w:p w:rsidR="0094471D" w:rsidRDefault="0094471D" w:rsidP="0094471D">
      <w:pPr>
        <w:pStyle w:val="Kop3"/>
      </w:pPr>
      <w:bookmarkStart w:id="34" w:name="_Toc447183439"/>
      <w:bookmarkStart w:id="35" w:name="_Toc447189905"/>
      <w:r>
        <w:t>In welke Ruimte vindt dit onderzoek plaats?</w:t>
      </w:r>
      <w:bookmarkEnd w:id="34"/>
      <w:bookmarkEnd w:id="35"/>
    </w:p>
    <w:p w:rsidR="0094471D" w:rsidRPr="00AE2EF3" w:rsidRDefault="0094471D" w:rsidP="0094471D">
      <w:r w:rsidRPr="00AE2EF3">
        <w:t>Om deze deelvraag te beantwoorden kan het beste een literatuurondezoek worden gedaan. Hierin worden verschillende bronnen over het onderwerp vergeleken wat een totaalbeeld schept van wat we zoeken. Hiervoor kunnen de bronnen worden gebruikt die al eerder gevonden zijn. De meeste bronnen komen van sites die de CSS preprocessor hebben gemaakt dus die zijn waarschijnlijk wel betrouwbaar als het gaat om wat een CSS preprocessor is.</w:t>
      </w:r>
    </w:p>
    <w:p w:rsidR="0094471D" w:rsidRDefault="0094471D" w:rsidP="0094471D">
      <w:pPr>
        <w:pStyle w:val="Kop3"/>
      </w:pPr>
      <w:bookmarkStart w:id="36" w:name="_Toc447183440"/>
      <w:bookmarkStart w:id="37" w:name="_Toc447189906"/>
      <w:r>
        <w:t>Bronnen:</w:t>
      </w:r>
      <w:bookmarkEnd w:id="36"/>
      <w:bookmarkEnd w:id="37"/>
    </w:p>
    <w:p w:rsidR="0094471D" w:rsidRPr="005E103D" w:rsidRDefault="00C134B6" w:rsidP="0094471D">
      <w:pPr>
        <w:pStyle w:val="Geenafstand"/>
        <w:numPr>
          <w:ilvl w:val="0"/>
          <w:numId w:val="22"/>
        </w:numPr>
        <w:rPr>
          <w:lang w:val="nl-NL"/>
        </w:rPr>
      </w:pPr>
      <w:hyperlink r:id="rId24" w:history="1">
        <w:r w:rsidR="0094471D" w:rsidRPr="005E103D">
          <w:rPr>
            <w:rStyle w:val="Hyperlink"/>
            <w:lang w:val="nl-NL"/>
          </w:rPr>
          <w:t>http://htmlmag.com/article/an-introduction-to-css-preprocessors-sass-less-stylus</w:t>
        </w:r>
      </w:hyperlink>
    </w:p>
    <w:p w:rsidR="0094471D" w:rsidRPr="005E103D" w:rsidRDefault="00C134B6" w:rsidP="0094471D">
      <w:pPr>
        <w:pStyle w:val="Geenafstand"/>
        <w:numPr>
          <w:ilvl w:val="0"/>
          <w:numId w:val="22"/>
        </w:numPr>
        <w:rPr>
          <w:lang w:val="nl-NL"/>
        </w:rPr>
      </w:pPr>
      <w:hyperlink r:id="rId25" w:history="1">
        <w:r w:rsidR="0094471D" w:rsidRPr="005E103D">
          <w:rPr>
            <w:rStyle w:val="Hyperlink"/>
            <w:lang w:val="nl-NL"/>
          </w:rPr>
          <w:t>https://drupalize.me/videos/what-css-preprocessor?p=1175</w:t>
        </w:r>
      </w:hyperlink>
    </w:p>
    <w:p w:rsidR="0094471D" w:rsidRPr="005E103D" w:rsidRDefault="00C134B6" w:rsidP="0094471D">
      <w:pPr>
        <w:pStyle w:val="Geenafstand"/>
        <w:numPr>
          <w:ilvl w:val="0"/>
          <w:numId w:val="22"/>
        </w:numPr>
        <w:rPr>
          <w:lang w:val="nl-NL"/>
        </w:rPr>
      </w:pPr>
      <w:hyperlink r:id="rId26" w:history="1">
        <w:r w:rsidR="0094471D" w:rsidRPr="005E103D">
          <w:rPr>
            <w:rStyle w:val="Hyperlink"/>
            <w:lang w:val="nl-NL"/>
          </w:rPr>
          <w:t>https://www.urbaninsight.com/2012/04/12/ten-reasons-you-should-be-using-css-preprocessor</w:t>
        </w:r>
      </w:hyperlink>
    </w:p>
    <w:p w:rsidR="0094471D" w:rsidRPr="005E103D" w:rsidRDefault="00C134B6" w:rsidP="0094471D">
      <w:pPr>
        <w:pStyle w:val="Geenafstand"/>
        <w:numPr>
          <w:ilvl w:val="0"/>
          <w:numId w:val="22"/>
        </w:numPr>
        <w:rPr>
          <w:lang w:val="nl-NL"/>
        </w:rPr>
      </w:pPr>
      <w:hyperlink r:id="rId27" w:history="1">
        <w:r w:rsidR="0094471D" w:rsidRPr="005E103D">
          <w:rPr>
            <w:rStyle w:val="Hyperlink"/>
            <w:lang w:val="nl-NL"/>
          </w:rPr>
          <w:t>http://vanseodesign.com/css/css-preprocessors/</w:t>
        </w:r>
      </w:hyperlink>
    </w:p>
    <w:p w:rsidR="0094471D" w:rsidRPr="005E103D" w:rsidRDefault="0094471D" w:rsidP="0094471D">
      <w:pPr>
        <w:pStyle w:val="Geenafstand"/>
        <w:numPr>
          <w:ilvl w:val="0"/>
          <w:numId w:val="22"/>
        </w:numPr>
        <w:rPr>
          <w:lang w:val="nl-NL"/>
        </w:rPr>
      </w:pPr>
      <w:r w:rsidRPr="005E103D">
        <w:rPr>
          <w:lang w:val="nl-NL"/>
        </w:rPr>
        <w:t>https://2015.miami.wordcamp.org/files/2015/05/The-Beauty-of-CSS-Pre-Processors.pdf</w:t>
      </w:r>
    </w:p>
    <w:p w:rsidR="0094471D" w:rsidRDefault="0094471D" w:rsidP="0094471D">
      <w:pPr>
        <w:pStyle w:val="Kop2"/>
      </w:pPr>
      <w:bookmarkStart w:id="38" w:name="_Toc447183441"/>
      <w:bookmarkStart w:id="39" w:name="_Toc447189907"/>
      <w:r>
        <w:t>Experimenten:</w:t>
      </w:r>
      <w:bookmarkEnd w:id="38"/>
      <w:bookmarkEnd w:id="39"/>
    </w:p>
    <w:p w:rsidR="0094471D" w:rsidRDefault="0094471D" w:rsidP="0094471D">
      <w:r>
        <w:t>Nvt.</w:t>
      </w:r>
    </w:p>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Pr="009B3C88" w:rsidRDefault="0094471D" w:rsidP="0094471D"/>
    <w:p w:rsidR="0094471D" w:rsidRDefault="0094471D" w:rsidP="0094471D">
      <w:pPr>
        <w:pStyle w:val="Kop3"/>
      </w:pPr>
      <w:bookmarkStart w:id="40" w:name="_Toc447183442"/>
      <w:bookmarkStart w:id="41" w:name="_Toc447189908"/>
      <w:r>
        <w:lastRenderedPageBreak/>
        <w:t>Bijlage 2: Zoekplan: Welke elementen bij Front End Development zijn arbeidsintensief / herhalend / complex?</w:t>
      </w:r>
      <w:bookmarkEnd w:id="40"/>
      <w:bookmarkEnd w:id="41"/>
    </w:p>
    <w:p w:rsidR="0094471D" w:rsidRPr="00FB4A5A" w:rsidRDefault="0094471D" w:rsidP="0094471D">
      <w:pPr>
        <w:pStyle w:val="Kop3"/>
      </w:pPr>
      <w:bookmarkStart w:id="42" w:name="_Toc447183443"/>
      <w:bookmarkStart w:id="43" w:name="_Toc447189909"/>
      <w:r>
        <w:t>Trefwoorden/zoektermen:</w:t>
      </w:r>
      <w:bookmarkEnd w:id="42"/>
      <w:bookmarkEnd w:id="43"/>
    </w:p>
    <w:p w:rsidR="0094471D" w:rsidRDefault="0094471D" w:rsidP="0094471D">
      <w:pPr>
        <w:pStyle w:val="Lijstalinea"/>
        <w:numPr>
          <w:ilvl w:val="0"/>
          <w:numId w:val="19"/>
        </w:numPr>
        <w:spacing w:before="0" w:after="160" w:line="259" w:lineRule="auto"/>
      </w:pPr>
      <w:r>
        <w:t>Front end Web Development</w:t>
      </w:r>
    </w:p>
    <w:p w:rsidR="0094471D" w:rsidRDefault="0094471D" w:rsidP="0094471D">
      <w:pPr>
        <w:pStyle w:val="Lijstalinea"/>
        <w:numPr>
          <w:ilvl w:val="0"/>
          <w:numId w:val="19"/>
        </w:numPr>
        <w:spacing w:before="0" w:after="160" w:line="259" w:lineRule="auto"/>
      </w:pPr>
      <w:r>
        <w:t>Complex</w:t>
      </w:r>
    </w:p>
    <w:p w:rsidR="0094471D" w:rsidRDefault="0094471D" w:rsidP="0094471D">
      <w:pPr>
        <w:pStyle w:val="Lijstalinea"/>
        <w:numPr>
          <w:ilvl w:val="0"/>
          <w:numId w:val="19"/>
        </w:numPr>
        <w:spacing w:before="0" w:after="160" w:line="259" w:lineRule="auto"/>
      </w:pPr>
      <w:r>
        <w:t>Repetative</w:t>
      </w:r>
    </w:p>
    <w:p w:rsidR="0094471D" w:rsidRDefault="0094471D" w:rsidP="0094471D">
      <w:pPr>
        <w:pStyle w:val="Lijstalinea"/>
        <w:numPr>
          <w:ilvl w:val="0"/>
          <w:numId w:val="19"/>
        </w:numPr>
        <w:spacing w:before="0" w:after="160" w:line="259" w:lineRule="auto"/>
      </w:pPr>
      <w:r>
        <w:t>Most work</w:t>
      </w:r>
    </w:p>
    <w:p w:rsidR="0094471D" w:rsidRDefault="0094471D" w:rsidP="0094471D">
      <w:pPr>
        <w:pStyle w:val="Kop3"/>
      </w:pPr>
      <w:bookmarkStart w:id="44" w:name="_Toc447183444"/>
      <w:bookmarkStart w:id="45" w:name="_Toc447189910"/>
      <w:r>
        <w:t>In welke Ruimte vindt dit onderzoek plaats?</w:t>
      </w:r>
      <w:bookmarkEnd w:id="44"/>
      <w:bookmarkEnd w:id="45"/>
    </w:p>
    <w:p w:rsidR="0094471D" w:rsidRDefault="0094471D" w:rsidP="0094471D">
      <w:r w:rsidRPr="00424F54">
        <w:t>Deze deelvraag is het best te beantwoorden door middel van een aantal interviews of een enquête met mensen die zelf front end webdeveloper zijn en hier enige ervaring in hebben. Zij kunnen vanuit ervaring een antwoord geven op deze vraag.</w:t>
      </w:r>
      <w:r>
        <w:t xml:space="preserve"> Maar door gebrek aan tijd om een enquête af te nemen is gekozen voor een literatuur onderzoek.</w:t>
      </w:r>
    </w:p>
    <w:p w:rsidR="0094471D" w:rsidRDefault="0094471D" w:rsidP="0094471D">
      <w:pPr>
        <w:pStyle w:val="Kop3"/>
      </w:pPr>
      <w:bookmarkStart w:id="46" w:name="_Toc447183445"/>
      <w:bookmarkStart w:id="47" w:name="_Toc447189911"/>
      <w:r>
        <w:t>Bronnen:</w:t>
      </w:r>
      <w:bookmarkEnd w:id="46"/>
      <w:bookmarkEnd w:id="47"/>
    </w:p>
    <w:p w:rsidR="0094471D" w:rsidRPr="005E103D" w:rsidRDefault="00C134B6" w:rsidP="0094471D">
      <w:pPr>
        <w:pStyle w:val="Geenafstand"/>
        <w:numPr>
          <w:ilvl w:val="0"/>
          <w:numId w:val="22"/>
        </w:numPr>
        <w:rPr>
          <w:lang w:val="nl-NL"/>
        </w:rPr>
      </w:pPr>
      <w:hyperlink r:id="rId28" w:history="1">
        <w:r w:rsidR="0094471D" w:rsidRPr="005E103D">
          <w:rPr>
            <w:rStyle w:val="Hyperlink"/>
            <w:lang w:val="nl-NL"/>
          </w:rPr>
          <w:t>http://wpbusinesstips.com/2015/01/complexity-web-development-simple-guide/</w:t>
        </w:r>
      </w:hyperlink>
    </w:p>
    <w:p w:rsidR="0094471D" w:rsidRPr="005E103D" w:rsidRDefault="00C134B6" w:rsidP="0094471D">
      <w:pPr>
        <w:pStyle w:val="Geenafstand"/>
        <w:numPr>
          <w:ilvl w:val="0"/>
          <w:numId w:val="22"/>
        </w:numPr>
        <w:rPr>
          <w:lang w:val="nl-NL"/>
        </w:rPr>
      </w:pPr>
      <w:hyperlink r:id="rId29" w:history="1">
        <w:r w:rsidR="0094471D" w:rsidRPr="005E103D">
          <w:rPr>
            <w:rStyle w:val="Hyperlink"/>
            <w:lang w:val="nl-NL"/>
          </w:rPr>
          <w:t>https://www.urbaninsight.com/2012/04/12/ten-reasons-you-should-be-using-css-preprocessor</w:t>
        </w:r>
      </w:hyperlink>
    </w:p>
    <w:p w:rsidR="0094471D" w:rsidRDefault="0094471D" w:rsidP="0094471D">
      <w:pPr>
        <w:pStyle w:val="Kop2"/>
      </w:pPr>
      <w:bookmarkStart w:id="48" w:name="_Toc447183446"/>
      <w:bookmarkStart w:id="49" w:name="_Toc447189912"/>
      <w:r>
        <w:t>Experimenten:</w:t>
      </w:r>
      <w:bookmarkEnd w:id="48"/>
      <w:bookmarkEnd w:id="49"/>
    </w:p>
    <w:p w:rsidR="0094471D" w:rsidRDefault="0094471D" w:rsidP="0094471D">
      <w:r>
        <w:t>Nvt.</w:t>
      </w:r>
    </w:p>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Default="0094471D" w:rsidP="0094471D"/>
    <w:p w:rsidR="0094471D" w:rsidRPr="0094471D" w:rsidRDefault="0094471D" w:rsidP="0094471D"/>
    <w:p w:rsidR="0070032C" w:rsidRDefault="00951B89" w:rsidP="0070032C">
      <w:pPr>
        <w:pStyle w:val="Kop3"/>
      </w:pPr>
      <w:bookmarkStart w:id="50" w:name="_Toc447183447"/>
      <w:bookmarkStart w:id="51" w:name="_Toc447189913"/>
      <w:r>
        <w:lastRenderedPageBreak/>
        <w:t xml:space="preserve">Bijlage 3: </w:t>
      </w:r>
      <w:r w:rsidR="0070032C">
        <w:t>Zoekplan</w:t>
      </w:r>
      <w:r w:rsidR="00983B67">
        <w:t>:</w:t>
      </w:r>
      <w:r w:rsidR="0070032C">
        <w:t xml:space="preserve"> </w:t>
      </w:r>
      <w:r w:rsidR="00983B67">
        <w:t>V</w:t>
      </w:r>
      <w:r w:rsidR="0070032C" w:rsidRPr="00B8653F">
        <w:t>oor welk probleem is een CSS preprocessor een oplossing?</w:t>
      </w:r>
      <w:bookmarkEnd w:id="50"/>
      <w:bookmarkEnd w:id="51"/>
    </w:p>
    <w:p w:rsidR="0070032C" w:rsidRPr="00FB4A5A" w:rsidRDefault="0070032C" w:rsidP="0070032C">
      <w:pPr>
        <w:pStyle w:val="Kop3"/>
      </w:pPr>
      <w:bookmarkStart w:id="52" w:name="_Toc447183448"/>
      <w:bookmarkStart w:id="53" w:name="_Toc447189914"/>
      <w:r>
        <w:t>Trefwoorden/zoektermen:</w:t>
      </w:r>
      <w:bookmarkEnd w:id="52"/>
      <w:bookmarkEnd w:id="53"/>
    </w:p>
    <w:p w:rsidR="0070032C" w:rsidRDefault="0070032C" w:rsidP="0070032C">
      <w:pPr>
        <w:pStyle w:val="Lijstalinea"/>
        <w:numPr>
          <w:ilvl w:val="0"/>
          <w:numId w:val="19"/>
        </w:numPr>
        <w:spacing w:before="0" w:after="160" w:line="259" w:lineRule="auto"/>
      </w:pPr>
      <w:r>
        <w:t>Css vs css preprocessors</w:t>
      </w:r>
    </w:p>
    <w:p w:rsidR="0070032C" w:rsidRDefault="0070032C" w:rsidP="0070032C">
      <w:pPr>
        <w:pStyle w:val="Lijstalinea"/>
        <w:numPr>
          <w:ilvl w:val="0"/>
          <w:numId w:val="19"/>
        </w:numPr>
        <w:spacing w:before="0" w:after="160" w:line="259" w:lineRule="auto"/>
      </w:pPr>
      <w:r>
        <w:t>Improvements of css preprocessors</w:t>
      </w:r>
    </w:p>
    <w:p w:rsidR="0070032C" w:rsidRDefault="0070032C" w:rsidP="0070032C">
      <w:pPr>
        <w:pStyle w:val="Lijstalinea"/>
        <w:numPr>
          <w:ilvl w:val="0"/>
          <w:numId w:val="19"/>
        </w:numPr>
        <w:spacing w:before="0" w:after="160" w:line="259" w:lineRule="auto"/>
      </w:pPr>
      <w:r>
        <w:t>Problems with css</w:t>
      </w:r>
    </w:p>
    <w:p w:rsidR="0070032C" w:rsidRDefault="0070032C" w:rsidP="0070032C">
      <w:pPr>
        <w:pStyle w:val="Lijstalinea"/>
        <w:numPr>
          <w:ilvl w:val="0"/>
          <w:numId w:val="19"/>
        </w:numPr>
        <w:spacing w:before="0" w:after="160" w:line="259" w:lineRule="auto"/>
      </w:pPr>
      <w:r>
        <w:t>Solutions css preprocessors</w:t>
      </w:r>
    </w:p>
    <w:p w:rsidR="0070032C" w:rsidRDefault="0070032C" w:rsidP="0070032C">
      <w:pPr>
        <w:pStyle w:val="Lijstalinea"/>
        <w:numPr>
          <w:ilvl w:val="0"/>
          <w:numId w:val="19"/>
        </w:numPr>
        <w:spacing w:before="0" w:after="160" w:line="259" w:lineRule="auto"/>
      </w:pPr>
      <w:r>
        <w:t>Things wrong with css</w:t>
      </w:r>
    </w:p>
    <w:p w:rsidR="0070032C" w:rsidRDefault="0070032C" w:rsidP="0070032C">
      <w:pPr>
        <w:pStyle w:val="Kop3"/>
      </w:pPr>
      <w:bookmarkStart w:id="54" w:name="_Toc447183449"/>
      <w:bookmarkStart w:id="55" w:name="_Toc447189915"/>
      <w:r>
        <w:t>In welke Ruimte vindt dit onderzoek plaats?</w:t>
      </w:r>
      <w:bookmarkEnd w:id="54"/>
      <w:bookmarkEnd w:id="55"/>
    </w:p>
    <w:p w:rsidR="0070032C" w:rsidRDefault="0070032C" w:rsidP="0070032C">
      <w:r>
        <w:t>We zullen hier vooral gebruik maken van de Bieb-Ruimte op internet zijn er veel bronnen te vinden over de problemen die een CSS preprocessor oplost.</w:t>
      </w:r>
    </w:p>
    <w:p w:rsidR="0070032C" w:rsidRDefault="0070032C" w:rsidP="0070032C">
      <w:pPr>
        <w:pStyle w:val="Kop3"/>
      </w:pPr>
      <w:bookmarkStart w:id="56" w:name="_Toc447183450"/>
      <w:bookmarkStart w:id="57" w:name="_Toc447189916"/>
      <w:r>
        <w:t>Bronnen:</w:t>
      </w:r>
      <w:bookmarkEnd w:id="56"/>
      <w:bookmarkEnd w:id="57"/>
    </w:p>
    <w:p w:rsidR="0070032C" w:rsidRPr="00DF6A18" w:rsidRDefault="00C134B6" w:rsidP="0070032C">
      <w:pPr>
        <w:pStyle w:val="Geenafstand"/>
        <w:numPr>
          <w:ilvl w:val="0"/>
          <w:numId w:val="22"/>
        </w:numPr>
        <w:rPr>
          <w:lang w:val="nl-NL"/>
        </w:rPr>
      </w:pPr>
      <w:hyperlink r:id="rId30" w:history="1">
        <w:r w:rsidR="0070032C" w:rsidRPr="00DF6A18">
          <w:rPr>
            <w:rStyle w:val="Hyperlink"/>
            <w:lang w:val="nl-NL"/>
          </w:rPr>
          <w:t>https://www.urbaninsight.com/2012/04/12/ten-reasons-you-should-be-using-css-preprocessor</w:t>
        </w:r>
      </w:hyperlink>
    </w:p>
    <w:p w:rsidR="0070032C" w:rsidRPr="00DF6A18" w:rsidRDefault="00C134B6" w:rsidP="0070032C">
      <w:pPr>
        <w:pStyle w:val="Geenafstand"/>
        <w:numPr>
          <w:ilvl w:val="0"/>
          <w:numId w:val="22"/>
        </w:numPr>
        <w:rPr>
          <w:lang w:val="nl-NL"/>
        </w:rPr>
      </w:pPr>
      <w:hyperlink r:id="rId31" w:history="1">
        <w:r w:rsidR="0070032C" w:rsidRPr="00DF6A18">
          <w:rPr>
            <w:rStyle w:val="Hyperlink"/>
            <w:lang w:val="nl-NL"/>
          </w:rPr>
          <w:t>http://www.sitepoint.com/the-problem-with-css-is/</w:t>
        </w:r>
      </w:hyperlink>
    </w:p>
    <w:p w:rsidR="0070032C" w:rsidRPr="00DF6A18" w:rsidRDefault="00C134B6" w:rsidP="0070032C">
      <w:pPr>
        <w:pStyle w:val="Geenafstand"/>
        <w:numPr>
          <w:ilvl w:val="0"/>
          <w:numId w:val="22"/>
        </w:numPr>
        <w:rPr>
          <w:lang w:val="nl-NL"/>
        </w:rPr>
      </w:pPr>
      <w:hyperlink r:id="rId32" w:history="1">
        <w:r w:rsidR="0070032C" w:rsidRPr="00DF6A18">
          <w:rPr>
            <w:rStyle w:val="Hyperlink"/>
            <w:lang w:val="nl-NL"/>
          </w:rPr>
          <w:t>http://www.pcmag.com/article2/0,2817,1987181,00.asp</w:t>
        </w:r>
      </w:hyperlink>
    </w:p>
    <w:p w:rsidR="0070032C" w:rsidRPr="00DF6A18" w:rsidRDefault="00C134B6" w:rsidP="0070032C">
      <w:pPr>
        <w:pStyle w:val="Geenafstand"/>
        <w:numPr>
          <w:ilvl w:val="0"/>
          <w:numId w:val="22"/>
        </w:numPr>
        <w:rPr>
          <w:lang w:val="nl-NL"/>
        </w:rPr>
      </w:pPr>
      <w:hyperlink r:id="rId33" w:history="1">
        <w:r w:rsidR="0070032C" w:rsidRPr="00DF6A18">
          <w:rPr>
            <w:rStyle w:val="Hyperlink"/>
            <w:lang w:val="nl-NL"/>
          </w:rPr>
          <w:t>http://blog.codinghorror.com/whats-wrong-with-css/</w:t>
        </w:r>
      </w:hyperlink>
    </w:p>
    <w:p w:rsidR="0070032C" w:rsidRPr="00DF6A18" w:rsidRDefault="00C134B6" w:rsidP="0070032C">
      <w:pPr>
        <w:pStyle w:val="Geenafstand"/>
        <w:numPr>
          <w:ilvl w:val="0"/>
          <w:numId w:val="22"/>
        </w:numPr>
        <w:rPr>
          <w:lang w:val="nl-NL"/>
        </w:rPr>
      </w:pPr>
      <w:hyperlink r:id="rId34" w:history="1">
        <w:r w:rsidR="0070032C" w:rsidRPr="00DF6A18">
          <w:rPr>
            <w:rStyle w:val="Hyperlink"/>
            <w:lang w:val="nl-NL"/>
          </w:rPr>
          <w:t>http://www.stubbornella.org/content/2009/02/12/css-doesn%E2%80%99t-suck-you%E2%80%99re-just-doing-it-wrong/</w:t>
        </w:r>
      </w:hyperlink>
    </w:p>
    <w:p w:rsidR="0070032C" w:rsidRDefault="0070032C" w:rsidP="00A729CC">
      <w:pPr>
        <w:pStyle w:val="Kop3"/>
      </w:pPr>
      <w:bookmarkStart w:id="58" w:name="_Toc447183451"/>
      <w:bookmarkStart w:id="59" w:name="_Toc447189917"/>
      <w:r>
        <w:t>Experimenten:</w:t>
      </w:r>
      <w:bookmarkEnd w:id="58"/>
      <w:bookmarkEnd w:id="59"/>
    </w:p>
    <w:p w:rsidR="0070032C" w:rsidRDefault="0070032C" w:rsidP="0070032C">
      <w:r>
        <w:t>Nvt.</w:t>
      </w:r>
    </w:p>
    <w:p w:rsidR="005E103D" w:rsidRDefault="00DF6A18" w:rsidP="005E103D">
      <w:pPr>
        <w:pStyle w:val="Kop3"/>
      </w:pPr>
      <w:r>
        <w:br w:type="page"/>
      </w:r>
      <w:bookmarkStart w:id="60" w:name="_Toc447183452"/>
      <w:bookmarkStart w:id="61" w:name="_Toc447189918"/>
      <w:r w:rsidR="005E103D" w:rsidRPr="008F2F0F">
        <w:lastRenderedPageBreak/>
        <w:t xml:space="preserve">Bijlage </w:t>
      </w:r>
      <w:r w:rsidR="005E103D">
        <w:t>4</w:t>
      </w:r>
      <w:r w:rsidR="005E103D" w:rsidRPr="008F2F0F">
        <w:t xml:space="preserve">: Zoekplan: </w:t>
      </w:r>
      <w:r w:rsidR="005E103D">
        <w:t>W</w:t>
      </w:r>
      <w:r w:rsidR="005E103D" w:rsidRPr="00F25258">
        <w:t xml:space="preserve">at is het verschil tussen een </w:t>
      </w:r>
      <w:r w:rsidR="005E103D">
        <w:t>CSS</w:t>
      </w:r>
      <w:r w:rsidR="005E103D" w:rsidRPr="00F25258">
        <w:t xml:space="preserve"> preprocessor en </w:t>
      </w:r>
      <w:r w:rsidR="005E103D">
        <w:t>CSS</w:t>
      </w:r>
      <w:r w:rsidR="005E103D" w:rsidRPr="00F25258">
        <w:t>?</w:t>
      </w:r>
      <w:bookmarkEnd w:id="60"/>
      <w:bookmarkEnd w:id="61"/>
    </w:p>
    <w:p w:rsidR="005E103D" w:rsidRPr="00FB4A5A" w:rsidRDefault="005E103D" w:rsidP="005E103D">
      <w:pPr>
        <w:pStyle w:val="Kop3"/>
      </w:pPr>
      <w:bookmarkStart w:id="62" w:name="_Toc447183453"/>
      <w:bookmarkStart w:id="63" w:name="_Toc447189919"/>
      <w:r>
        <w:t>Trefwoorden/zoektermen:</w:t>
      </w:r>
      <w:bookmarkEnd w:id="62"/>
      <w:bookmarkEnd w:id="63"/>
    </w:p>
    <w:p w:rsidR="005E103D" w:rsidRDefault="005E103D" w:rsidP="005E103D">
      <w:pPr>
        <w:pStyle w:val="Lijstalinea"/>
        <w:numPr>
          <w:ilvl w:val="0"/>
          <w:numId w:val="18"/>
        </w:numPr>
        <w:spacing w:before="0" w:after="160" w:line="259" w:lineRule="auto"/>
        <w:rPr>
          <w:lang w:val="en-US"/>
        </w:rPr>
      </w:pPr>
      <w:r w:rsidRPr="005E103D">
        <w:rPr>
          <w:lang w:val="en-US"/>
        </w:rPr>
        <w:t>difference between css and css preprocessor</w:t>
      </w:r>
    </w:p>
    <w:p w:rsidR="005E103D" w:rsidRPr="005E103D" w:rsidRDefault="005E103D" w:rsidP="005E103D">
      <w:pPr>
        <w:pStyle w:val="Lijstalinea"/>
        <w:numPr>
          <w:ilvl w:val="0"/>
          <w:numId w:val="18"/>
        </w:numPr>
        <w:spacing w:before="0" w:after="160" w:line="259" w:lineRule="auto"/>
        <w:rPr>
          <w:lang w:val="en-US"/>
        </w:rPr>
      </w:pPr>
      <w:r w:rsidRPr="005E103D">
        <w:rPr>
          <w:lang w:val="en-US"/>
        </w:rPr>
        <w:t>difference between basic css and css preprocessor</w:t>
      </w:r>
    </w:p>
    <w:p w:rsidR="005E103D" w:rsidRPr="00D464DC" w:rsidRDefault="005E103D" w:rsidP="005E103D">
      <w:pPr>
        <w:pStyle w:val="Kop3"/>
      </w:pPr>
      <w:bookmarkStart w:id="64" w:name="_Toc447183454"/>
      <w:bookmarkStart w:id="65" w:name="_Toc447189920"/>
      <w:r w:rsidRPr="00D464DC">
        <w:t>In welke Ruimte vindt dit onderzoek plaats?</w:t>
      </w:r>
      <w:bookmarkEnd w:id="64"/>
      <w:bookmarkEnd w:id="65"/>
    </w:p>
    <w:p w:rsidR="005E103D" w:rsidRDefault="005E103D" w:rsidP="005E103D">
      <w:r>
        <w:t>Er is hier sprake van de veld-ruimte. Op internet is er tabel te vinden over de huidige verkrijgbare CSS preprocessors en de verschillen ervan.</w:t>
      </w:r>
    </w:p>
    <w:p w:rsidR="005E103D" w:rsidRDefault="005E103D" w:rsidP="005E103D">
      <w:pPr>
        <w:pStyle w:val="Kop3"/>
      </w:pPr>
      <w:bookmarkStart w:id="66" w:name="_Toc447183455"/>
      <w:bookmarkStart w:id="67" w:name="_Toc447189921"/>
      <w:r>
        <w:t>Bronnen:</w:t>
      </w:r>
      <w:bookmarkEnd w:id="66"/>
      <w:bookmarkEnd w:id="67"/>
    </w:p>
    <w:p w:rsidR="005E103D" w:rsidRPr="005E103D" w:rsidRDefault="00C134B6" w:rsidP="005E103D">
      <w:pPr>
        <w:pStyle w:val="Lijstalinea"/>
        <w:numPr>
          <w:ilvl w:val="0"/>
          <w:numId w:val="21"/>
        </w:numPr>
        <w:spacing w:before="0" w:after="160" w:line="259" w:lineRule="auto"/>
        <w:rPr>
          <w:color w:val="auto"/>
          <w:u w:val="single"/>
        </w:rPr>
      </w:pPr>
      <w:hyperlink r:id="rId35" w:history="1">
        <w:r w:rsidR="005E103D" w:rsidRPr="005E103D">
          <w:rPr>
            <w:rStyle w:val="Hyperlink"/>
          </w:rPr>
          <w:t>https://www.quora.com/What-is-the-difference-between-LESS-and-CSS-Which-is-a-better-one</w:t>
        </w:r>
      </w:hyperlink>
    </w:p>
    <w:p w:rsidR="005E103D" w:rsidRPr="005E103D" w:rsidRDefault="00C134B6" w:rsidP="005E103D">
      <w:pPr>
        <w:pStyle w:val="Lijstalinea"/>
        <w:numPr>
          <w:ilvl w:val="0"/>
          <w:numId w:val="21"/>
        </w:numPr>
        <w:tabs>
          <w:tab w:val="left" w:pos="4824"/>
        </w:tabs>
        <w:spacing w:before="0" w:after="160" w:line="259" w:lineRule="auto"/>
        <w:rPr>
          <w:color w:val="auto"/>
        </w:rPr>
      </w:pPr>
      <w:hyperlink r:id="rId36" w:history="1">
        <w:r w:rsidR="005E103D" w:rsidRPr="005E103D">
          <w:rPr>
            <w:rStyle w:val="Hyperlink"/>
          </w:rPr>
          <w:t>https://css-tricks.com/poll-results-popularity-of-css-preprocessors/</w:t>
        </w:r>
      </w:hyperlink>
    </w:p>
    <w:p w:rsidR="005E103D" w:rsidRPr="005E103D" w:rsidRDefault="00C134B6" w:rsidP="005E103D">
      <w:pPr>
        <w:pStyle w:val="Lijstalinea"/>
        <w:numPr>
          <w:ilvl w:val="0"/>
          <w:numId w:val="21"/>
        </w:numPr>
        <w:tabs>
          <w:tab w:val="left" w:pos="4824"/>
        </w:tabs>
        <w:spacing w:before="0" w:after="160" w:line="259" w:lineRule="auto"/>
        <w:rPr>
          <w:color w:val="auto"/>
        </w:rPr>
      </w:pPr>
      <w:hyperlink r:id="rId37" w:history="1">
        <w:r w:rsidR="005E103D" w:rsidRPr="005E103D">
          <w:rPr>
            <w:rStyle w:val="Hyperlink"/>
          </w:rPr>
          <w:t>https://csspre.com/compare/</w:t>
        </w:r>
      </w:hyperlink>
    </w:p>
    <w:p w:rsidR="005E103D" w:rsidRDefault="005E103D" w:rsidP="005E103D">
      <w:pPr>
        <w:pStyle w:val="Kop3"/>
      </w:pPr>
      <w:bookmarkStart w:id="68" w:name="_Toc447183456"/>
      <w:bookmarkStart w:id="69" w:name="_Toc447189922"/>
      <w:r>
        <w:t>Aanpak:</w:t>
      </w:r>
      <w:bookmarkEnd w:id="68"/>
      <w:bookmarkEnd w:id="69"/>
    </w:p>
    <w:p w:rsidR="005E103D" w:rsidRDefault="005E103D">
      <w:r w:rsidRPr="005E103D">
        <w:t xml:space="preserve">Om deze deelvraag te beantwoorden kan het beste onderzoek worden gedaan naar algemene informatie over beide processors wat meestal te vinden is op forums/websites waarbij er wordt toegelicht wat de belangrijkste verschillen zijn tussen de ''Basic css'' en de css preprocessor. Deze vraag zou ook beantwoord kunnen worden door op zoek te gaan naar objectieve tabellen/grafieken die de basis verschillen tussen de 2 </w:t>
      </w:r>
      <w:r>
        <w:t>systemen</w:t>
      </w:r>
      <w:r w:rsidRPr="005E103D">
        <w:t xml:space="preserve"> weergeven.</w:t>
      </w:r>
    </w:p>
    <w:p w:rsidR="005E103D" w:rsidRDefault="005E103D">
      <w:pPr>
        <w:rPr>
          <w:rFonts w:asciiTheme="majorHAnsi" w:eastAsiaTheme="majorEastAsia" w:hAnsiTheme="majorHAnsi" w:cstheme="majorBidi"/>
          <w:color w:val="00A0B8" w:themeColor="accent1"/>
          <w:sz w:val="22"/>
        </w:rPr>
      </w:pPr>
      <w:r>
        <w:br w:type="page"/>
      </w:r>
    </w:p>
    <w:p w:rsidR="005E103D" w:rsidRDefault="00517F63" w:rsidP="00517F63">
      <w:pPr>
        <w:pStyle w:val="Kop3"/>
      </w:pPr>
      <w:bookmarkStart w:id="70" w:name="_Toc447183457"/>
      <w:bookmarkStart w:id="71" w:name="_Toc447189923"/>
      <w:r w:rsidRPr="008F2F0F">
        <w:lastRenderedPageBreak/>
        <w:t xml:space="preserve">Bijlage </w:t>
      </w:r>
      <w:r w:rsidR="00B818E8">
        <w:t>5</w:t>
      </w:r>
      <w:r w:rsidRPr="008F2F0F">
        <w:t xml:space="preserve">: Zoekplan: </w:t>
      </w:r>
      <w:r w:rsidR="005E103D" w:rsidRPr="00D464DC">
        <w:t>Welke CSS preprocessoren zijn er te verkrijgen?</w:t>
      </w:r>
      <w:bookmarkEnd w:id="70"/>
      <w:bookmarkEnd w:id="71"/>
    </w:p>
    <w:p w:rsidR="00517F63" w:rsidRPr="00FB4A5A" w:rsidRDefault="00517F63" w:rsidP="00517F63">
      <w:pPr>
        <w:pStyle w:val="Kop3"/>
      </w:pPr>
      <w:bookmarkStart w:id="72" w:name="_Toc447183458"/>
      <w:bookmarkStart w:id="73" w:name="_Toc447189924"/>
      <w:r>
        <w:t>Trefwoorden/zoektermen:</w:t>
      </w:r>
      <w:bookmarkEnd w:id="72"/>
      <w:bookmarkEnd w:id="73"/>
    </w:p>
    <w:p w:rsidR="00517F63" w:rsidRDefault="00517F63" w:rsidP="00517F63">
      <w:pPr>
        <w:pStyle w:val="Lijstalinea"/>
        <w:numPr>
          <w:ilvl w:val="0"/>
          <w:numId w:val="18"/>
        </w:numPr>
        <w:spacing w:before="0" w:after="160" w:line="259" w:lineRule="auto"/>
        <w:rPr>
          <w:lang w:val="en-US"/>
        </w:rPr>
      </w:pPr>
      <w:r>
        <w:t>All css preprocessors statistics</w:t>
      </w:r>
      <w:r w:rsidRPr="00DF6A18">
        <w:rPr>
          <w:lang w:val="en-US"/>
        </w:rPr>
        <w:t xml:space="preserve"> </w:t>
      </w:r>
    </w:p>
    <w:p w:rsidR="00517F63" w:rsidRPr="00D464DC" w:rsidRDefault="00517F63" w:rsidP="00517F63">
      <w:pPr>
        <w:pStyle w:val="Lijstalinea"/>
        <w:numPr>
          <w:ilvl w:val="0"/>
          <w:numId w:val="18"/>
        </w:numPr>
        <w:spacing w:before="0" w:after="160" w:line="259" w:lineRule="auto"/>
      </w:pPr>
      <w:r w:rsidRPr="00D464DC">
        <w:rPr>
          <w:lang w:val="en-US"/>
        </w:rPr>
        <w:t>All css preprocessors list</w:t>
      </w:r>
      <w:r w:rsidRPr="00DF6A18">
        <w:rPr>
          <w:lang w:val="en-US"/>
        </w:rPr>
        <w:t xml:space="preserve"> </w:t>
      </w:r>
    </w:p>
    <w:p w:rsidR="00517F63" w:rsidRDefault="00517F63" w:rsidP="00517F63">
      <w:pPr>
        <w:spacing w:before="0" w:after="160" w:line="259" w:lineRule="auto"/>
      </w:pPr>
    </w:p>
    <w:p w:rsidR="00517F63" w:rsidRPr="00D464DC" w:rsidRDefault="00517F63" w:rsidP="006D2984">
      <w:pPr>
        <w:pStyle w:val="Kop3"/>
      </w:pPr>
      <w:bookmarkStart w:id="74" w:name="_Toc447183459"/>
      <w:bookmarkStart w:id="75" w:name="_Toc447189925"/>
      <w:r w:rsidRPr="00D464DC">
        <w:t>In welke Ruimte vindt dit onderzoek plaats?</w:t>
      </w:r>
      <w:bookmarkEnd w:id="74"/>
      <w:bookmarkEnd w:id="75"/>
    </w:p>
    <w:p w:rsidR="00517F63" w:rsidRDefault="00517F63" w:rsidP="00517F63">
      <w:r>
        <w:t>Er is hier sprake van de veld-ruimte. Op internet is er lijst te vinden over de huidige verkrijgbare CSS preprocessors . Er moet ook onderzoek worden gedaan naar de algemene ervaring van mensen en wat zij denken wat verbeter punten kunnen zijn.</w:t>
      </w:r>
    </w:p>
    <w:p w:rsidR="00517F63" w:rsidRDefault="00517F63" w:rsidP="00517F63">
      <w:pPr>
        <w:pStyle w:val="Kop3"/>
      </w:pPr>
      <w:bookmarkStart w:id="76" w:name="_Toc447183460"/>
      <w:bookmarkStart w:id="77" w:name="_Toc447189926"/>
      <w:r>
        <w:t>Bronnen:</w:t>
      </w:r>
      <w:bookmarkEnd w:id="76"/>
      <w:bookmarkEnd w:id="77"/>
    </w:p>
    <w:p w:rsidR="00517F63" w:rsidRPr="00D464DC" w:rsidRDefault="00517F63" w:rsidP="00517F63">
      <w:pPr>
        <w:pStyle w:val="Lijstalinea"/>
        <w:numPr>
          <w:ilvl w:val="0"/>
          <w:numId w:val="21"/>
        </w:numPr>
        <w:spacing w:before="0" w:after="160" w:line="259" w:lineRule="auto"/>
        <w:rPr>
          <w:color w:val="FEB80A" w:themeColor="accent3"/>
          <w:u w:val="single"/>
        </w:rPr>
      </w:pPr>
      <w:r w:rsidRPr="00D464DC">
        <w:rPr>
          <w:color w:val="FEB80A" w:themeColor="accent3"/>
          <w:u w:val="single"/>
        </w:rPr>
        <w:t xml:space="preserve">http://www.sitepoint.com/6-current-options-css-preprocessors/ </w:t>
      </w:r>
    </w:p>
    <w:p w:rsidR="00517F63" w:rsidRPr="00D464DC" w:rsidRDefault="00517F63" w:rsidP="00517F63">
      <w:pPr>
        <w:pStyle w:val="Lijstalinea"/>
        <w:numPr>
          <w:ilvl w:val="0"/>
          <w:numId w:val="21"/>
        </w:numPr>
        <w:spacing w:before="0" w:after="160" w:line="259" w:lineRule="auto"/>
        <w:rPr>
          <w:color w:val="FEB80A" w:themeColor="accent3"/>
          <w:u w:val="single"/>
        </w:rPr>
      </w:pPr>
      <w:r w:rsidRPr="00D464DC">
        <w:rPr>
          <w:color w:val="FEB80A" w:themeColor="accent3"/>
          <w:u w:val="single"/>
        </w:rPr>
        <w:t>http://www.catswhocode.com/blog/8-css-preprocessors-to-speed-up-development-time Experimenten:</w:t>
      </w:r>
    </w:p>
    <w:p w:rsidR="00517F63" w:rsidRDefault="00517F63" w:rsidP="00517F63">
      <w:pPr>
        <w:tabs>
          <w:tab w:val="left" w:pos="4824"/>
        </w:tabs>
        <w:rPr>
          <w:color w:val="00A0B8" w:themeColor="accent1"/>
        </w:rPr>
      </w:pPr>
    </w:p>
    <w:p w:rsidR="00517F63" w:rsidRDefault="00517F63" w:rsidP="00A32A05">
      <w:pPr>
        <w:pStyle w:val="Kop3"/>
      </w:pPr>
      <w:bookmarkStart w:id="78" w:name="_Toc447183461"/>
      <w:bookmarkStart w:id="79" w:name="_Toc447189927"/>
      <w:r>
        <w:t>Aanpak:</w:t>
      </w:r>
      <w:bookmarkEnd w:id="78"/>
      <w:bookmarkEnd w:id="79"/>
    </w:p>
    <w:p w:rsidR="00517F63" w:rsidRPr="00D464DC" w:rsidRDefault="00517F63" w:rsidP="00517F63">
      <w:pPr>
        <w:tabs>
          <w:tab w:val="left" w:pos="4824"/>
        </w:tabs>
      </w:pPr>
      <w:r w:rsidRPr="00D464DC">
        <w:t xml:space="preserve">De beste manier om deze deelvraag te beantwoorden is door onderzoek te doen naar bronnen die relevante statistieken/grafieken of een lijst bevat waaruit je de verkrijgbare </w:t>
      </w:r>
      <w:r>
        <w:t>CSS</w:t>
      </w:r>
      <w:r w:rsidRPr="00D464DC">
        <w:t xml:space="preserve"> </w:t>
      </w:r>
      <w:r>
        <w:t>pre</w:t>
      </w:r>
      <w:r w:rsidRPr="00D464DC">
        <w:t>processors boven water kunt halen</w:t>
      </w: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517F63" w:rsidRDefault="00517F63" w:rsidP="008E3FF8">
      <w:pPr>
        <w:rPr>
          <w:rFonts w:asciiTheme="majorHAnsi" w:eastAsiaTheme="majorEastAsia" w:hAnsiTheme="majorHAnsi" w:cstheme="majorBidi"/>
          <w:color w:val="00A0B8" w:themeColor="accent1"/>
          <w:sz w:val="22"/>
        </w:rPr>
      </w:pPr>
    </w:p>
    <w:p w:rsidR="009B114B" w:rsidRDefault="009B114B" w:rsidP="008E3FF8">
      <w:pPr>
        <w:rPr>
          <w:rFonts w:asciiTheme="majorHAnsi" w:eastAsiaTheme="majorEastAsia" w:hAnsiTheme="majorHAnsi" w:cstheme="majorBidi"/>
          <w:color w:val="00A0B8" w:themeColor="accent1"/>
          <w:sz w:val="22"/>
        </w:rPr>
      </w:pPr>
    </w:p>
    <w:p w:rsidR="009B114B" w:rsidRDefault="009B114B" w:rsidP="009B114B">
      <w:pPr>
        <w:rPr>
          <w:rFonts w:asciiTheme="majorHAnsi" w:eastAsiaTheme="majorEastAsia" w:hAnsiTheme="majorHAnsi" w:cstheme="majorBidi"/>
          <w:color w:val="00A0B8" w:themeColor="accent1"/>
          <w:sz w:val="22"/>
        </w:rPr>
      </w:pPr>
      <w:r>
        <w:rPr>
          <w:rFonts w:asciiTheme="majorHAnsi" w:eastAsiaTheme="majorEastAsia" w:hAnsiTheme="majorHAnsi" w:cstheme="majorBidi"/>
          <w:color w:val="00A0B8" w:themeColor="accent1"/>
          <w:sz w:val="22"/>
        </w:rPr>
        <w:lastRenderedPageBreak/>
        <w:t>Bijlage 6 Zoekplan: Welke werkwijze wordt er verondersteld/vereist?</w:t>
      </w:r>
    </w:p>
    <w:p w:rsidR="009B114B" w:rsidRDefault="009B114B" w:rsidP="009B114B">
      <w:r>
        <w:t>Omdat in de onderzoeksbriefing stond dat we aannames mochten doen met betrekking tot de eisen van de opdrachtgever dat is dus wat we gedaan hebben.</w:t>
      </w:r>
    </w:p>
    <w:p w:rsidR="009B114B" w:rsidRDefault="009B114B" w:rsidP="009B114B">
      <w:r>
        <w:t>Had die opdracht niet zo in de briefing gestaan dan hadden we een gesprek moeten aangaan met de opdrachtgever om te bepalen wat de opdrachtgever belangrijk vind in de CSS-preprocessor.</w:t>
      </w:r>
    </w:p>
    <w:p w:rsidR="009B114B" w:rsidRDefault="009B114B" w:rsidP="009B114B">
      <w:pPr>
        <w:pStyle w:val="Kop3"/>
      </w:pPr>
    </w:p>
    <w:p w:rsidR="009B114B" w:rsidRDefault="009B114B" w:rsidP="009B114B">
      <w:pPr>
        <w:pStyle w:val="Kop3"/>
      </w:pPr>
      <w:bookmarkStart w:id="80" w:name="_Toc447189928"/>
      <w:r>
        <w:t>Bijlage 8: Zoekplan: Welke werkwijze wordt er verondersteld/vereist?</w:t>
      </w:r>
      <w:bookmarkEnd w:id="80"/>
    </w:p>
    <w:p w:rsidR="009B114B" w:rsidRDefault="009B114B" w:rsidP="009B114B">
      <w:pPr>
        <w:pStyle w:val="Kop3"/>
      </w:pPr>
      <w:bookmarkStart w:id="81" w:name="_Toc447189929"/>
      <w:r>
        <w:t>Trefwoorden/zoektermen:</w:t>
      </w:r>
      <w:bookmarkEnd w:id="81"/>
    </w:p>
    <w:p w:rsidR="009B114B" w:rsidRDefault="009B114B" w:rsidP="009B114B">
      <w:pPr>
        <w:pStyle w:val="Lijstalinea"/>
        <w:numPr>
          <w:ilvl w:val="0"/>
          <w:numId w:val="27"/>
        </w:numPr>
        <w:spacing w:before="0" w:after="160" w:line="256" w:lineRule="auto"/>
      </w:pPr>
      <w:r>
        <w:rPr>
          <w:lang w:val="en-US"/>
        </w:rPr>
        <w:t>CSS-preprocessor</w:t>
      </w:r>
      <w:r>
        <w:t xml:space="preserve"> werkwijzen</w:t>
      </w:r>
    </w:p>
    <w:p w:rsidR="009B114B" w:rsidRDefault="009B114B" w:rsidP="009B114B">
      <w:pPr>
        <w:pStyle w:val="Lijstalinea"/>
        <w:numPr>
          <w:ilvl w:val="0"/>
          <w:numId w:val="27"/>
        </w:numPr>
        <w:spacing w:before="0" w:after="160" w:line="256" w:lineRule="auto"/>
      </w:pPr>
      <w:r>
        <w:t>CSS-preprocessor workmethod</w:t>
      </w:r>
    </w:p>
    <w:p w:rsidR="009B114B" w:rsidRDefault="009B114B" w:rsidP="009B114B">
      <w:pPr>
        <w:pStyle w:val="Lijstalinea"/>
        <w:numPr>
          <w:ilvl w:val="0"/>
          <w:numId w:val="27"/>
        </w:numPr>
        <w:spacing w:before="0" w:after="160" w:line="256" w:lineRule="auto"/>
      </w:pPr>
      <w:r>
        <w:t>&lt; naam van de CSS-preprocessor&gt; werkwijze</w:t>
      </w:r>
    </w:p>
    <w:p w:rsidR="009B114B" w:rsidRDefault="009B114B" w:rsidP="009B114B">
      <w:pPr>
        <w:pStyle w:val="Lijstalinea"/>
        <w:numPr>
          <w:ilvl w:val="0"/>
          <w:numId w:val="27"/>
        </w:numPr>
        <w:spacing w:before="0" w:after="160" w:line="256" w:lineRule="auto"/>
      </w:pPr>
      <w:r>
        <w:t>&lt; naam van de CSS-preprocessor&gt; work method</w:t>
      </w:r>
    </w:p>
    <w:p w:rsidR="009B114B" w:rsidRDefault="009B114B" w:rsidP="009B114B">
      <w:pPr>
        <w:pStyle w:val="Kop3"/>
      </w:pPr>
    </w:p>
    <w:p w:rsidR="009B114B" w:rsidRDefault="009B114B" w:rsidP="009B114B">
      <w:pPr>
        <w:pStyle w:val="Kop3"/>
      </w:pPr>
      <w:bookmarkStart w:id="82" w:name="_Toc447189930"/>
      <w:r>
        <w:t>In welke Ruimte vindt dit onderzoek plaats?</w:t>
      </w:r>
      <w:bookmarkEnd w:id="82"/>
    </w:p>
    <w:p w:rsidR="009B114B" w:rsidRDefault="009B114B" w:rsidP="009B114B">
      <w:r>
        <w:t>Er is hier sprake van de bieb-ruimte en de veld-ruimte of elke andere ruimte met internet.</w:t>
      </w:r>
    </w:p>
    <w:p w:rsidR="009B114B" w:rsidRDefault="009B114B" w:rsidP="009B114B">
      <w:pPr>
        <w:pStyle w:val="Kop3"/>
      </w:pPr>
      <w:bookmarkStart w:id="83" w:name="_Toc447189931"/>
      <w:r>
        <w:t>Bronnen:</w:t>
      </w:r>
      <w:bookmarkEnd w:id="83"/>
    </w:p>
    <w:p w:rsidR="009B114B" w:rsidRDefault="00C134B6" w:rsidP="009B114B">
      <w:pPr>
        <w:pStyle w:val="Lijstalinea"/>
        <w:numPr>
          <w:ilvl w:val="0"/>
          <w:numId w:val="28"/>
        </w:numPr>
        <w:spacing w:before="0" w:after="160" w:line="256" w:lineRule="auto"/>
      </w:pPr>
      <w:hyperlink r:id="rId38" w:history="1">
        <w:r w:rsidR="009B114B">
          <w:rPr>
            <w:rStyle w:val="Hyperlink"/>
          </w:rPr>
          <w:t>www.sass-lang.com</w:t>
        </w:r>
      </w:hyperlink>
    </w:p>
    <w:p w:rsidR="009B114B" w:rsidRDefault="00C134B6" w:rsidP="009B114B">
      <w:pPr>
        <w:pStyle w:val="Lijstalinea"/>
        <w:numPr>
          <w:ilvl w:val="0"/>
          <w:numId w:val="28"/>
        </w:numPr>
        <w:spacing w:before="0" w:after="160" w:line="256" w:lineRule="auto"/>
      </w:pPr>
      <w:hyperlink r:id="rId39" w:history="1">
        <w:r w:rsidR="009B114B">
          <w:rPr>
            <w:rStyle w:val="Hyperlink"/>
          </w:rPr>
          <w:t>www.less.org</w:t>
        </w:r>
      </w:hyperlink>
    </w:p>
    <w:p w:rsidR="009B114B" w:rsidRDefault="00C134B6" w:rsidP="009B114B">
      <w:pPr>
        <w:pStyle w:val="Lijstalinea"/>
        <w:numPr>
          <w:ilvl w:val="0"/>
          <w:numId w:val="28"/>
        </w:numPr>
        <w:spacing w:before="0" w:after="160" w:line="256" w:lineRule="auto"/>
      </w:pPr>
      <w:hyperlink r:id="rId40" w:history="1">
        <w:r w:rsidR="009B114B">
          <w:rPr>
            <w:rStyle w:val="Hyperlink"/>
          </w:rPr>
          <w:t>www.stylus-lang.com</w:t>
        </w:r>
      </w:hyperlink>
    </w:p>
    <w:p w:rsidR="009B114B" w:rsidRDefault="009B114B" w:rsidP="009B114B">
      <w:pPr>
        <w:pStyle w:val="Lijstalinea"/>
      </w:pPr>
    </w:p>
    <w:p w:rsidR="009B114B" w:rsidRDefault="009B114B" w:rsidP="009B114B">
      <w:pPr>
        <w:pStyle w:val="Kop3"/>
      </w:pPr>
      <w:bookmarkStart w:id="84" w:name="_Toc447189932"/>
      <w:r>
        <w:t>Onderzoeksmethode</w:t>
      </w:r>
      <w:bookmarkEnd w:id="84"/>
    </w:p>
    <w:p w:rsidR="009B114B" w:rsidRDefault="009B114B" w:rsidP="009B114B">
      <w:r>
        <w:t>Op het internet zijn voor veel CSS-preprocessors websites te vinden. Op die websites zal wel staan als ze een bepaalde werkwijze vereisen.</w:t>
      </w:r>
    </w:p>
    <w:p w:rsidR="009B114B" w:rsidRDefault="009B114B">
      <w:pPr>
        <w:rPr>
          <w:rFonts w:asciiTheme="majorHAnsi" w:eastAsiaTheme="majorEastAsia" w:hAnsiTheme="majorHAnsi" w:cstheme="majorBidi"/>
          <w:color w:val="00A0B8" w:themeColor="accent1"/>
          <w:sz w:val="22"/>
        </w:rPr>
      </w:pPr>
      <w:r>
        <w:br w:type="page"/>
      </w:r>
    </w:p>
    <w:p w:rsidR="009B114B" w:rsidRPr="009B114B" w:rsidRDefault="009B114B" w:rsidP="009B114B">
      <w:pPr>
        <w:pStyle w:val="Kop3"/>
      </w:pPr>
      <w:bookmarkStart w:id="85" w:name="_Toc447189933"/>
      <w:r w:rsidRPr="009B114B">
        <w:lastRenderedPageBreak/>
        <w:t>Bijlage 7: Zoekplan: Welke werkwijze wordt er verondersteld/vereist?</w:t>
      </w:r>
      <w:bookmarkEnd w:id="85"/>
    </w:p>
    <w:p w:rsidR="009B114B" w:rsidRPr="009B114B" w:rsidRDefault="009B114B" w:rsidP="009B114B">
      <w:pPr>
        <w:spacing w:before="0" w:after="160" w:line="259" w:lineRule="auto"/>
        <w:rPr>
          <w:rFonts w:ascii="Calibri" w:eastAsia="Calibri" w:hAnsi="Calibri" w:cs="Times New Roman"/>
          <w:color w:val="auto"/>
          <w:sz w:val="22"/>
          <w:szCs w:val="22"/>
          <w:lang w:eastAsia="en-US"/>
        </w:rPr>
      </w:pPr>
      <w:r w:rsidRPr="009B114B">
        <w:rPr>
          <w:rFonts w:ascii="Calibri" w:eastAsia="Calibri" w:hAnsi="Calibri" w:cs="Times New Roman"/>
          <w:color w:val="auto"/>
          <w:sz w:val="22"/>
          <w:szCs w:val="22"/>
          <w:lang w:eastAsia="en-US"/>
        </w:rPr>
        <w:t>Omdat in de onderzoeksbriefing stond dat we aannames mochten doen met betrekking tot de eisen van de opdrachtgever dat is dus wat we gedaan hebben.</w:t>
      </w:r>
    </w:p>
    <w:p w:rsidR="009B114B" w:rsidRPr="009B114B" w:rsidRDefault="009B114B" w:rsidP="009B114B">
      <w:pPr>
        <w:spacing w:before="0" w:after="160" w:line="259" w:lineRule="auto"/>
        <w:rPr>
          <w:rFonts w:ascii="Calibri" w:eastAsia="Calibri" w:hAnsi="Calibri" w:cs="Times New Roman"/>
          <w:color w:val="auto"/>
          <w:sz w:val="22"/>
          <w:szCs w:val="22"/>
          <w:lang w:eastAsia="en-US"/>
        </w:rPr>
      </w:pPr>
      <w:r w:rsidRPr="009B114B">
        <w:rPr>
          <w:rFonts w:ascii="Calibri" w:eastAsia="Calibri" w:hAnsi="Calibri" w:cs="Times New Roman"/>
          <w:color w:val="auto"/>
          <w:sz w:val="22"/>
          <w:szCs w:val="22"/>
          <w:lang w:eastAsia="en-US"/>
        </w:rPr>
        <w:t>Had die opdracht niet zo in de briefing gestaan dan hadden we een gesprek moeten aangaan met de opdrachtgever om te bepalen wat de opdrachtgever belangrijk vind in de CSS-preprocessor.</w:t>
      </w:r>
    </w:p>
    <w:p w:rsidR="009B114B" w:rsidRPr="009B114B" w:rsidRDefault="009B114B" w:rsidP="009B114B">
      <w:pPr>
        <w:pStyle w:val="Kop3"/>
      </w:pPr>
      <w:bookmarkStart w:id="86" w:name="_Toc447189934"/>
      <w:r w:rsidRPr="009B114B">
        <w:t>In welke Ruimte vindt dit onderzoek plaats?</w:t>
      </w:r>
      <w:bookmarkEnd w:id="86"/>
    </w:p>
    <w:p w:rsidR="009B114B" w:rsidRPr="009B114B" w:rsidRDefault="009B114B" w:rsidP="009B114B">
      <w:pPr>
        <w:spacing w:before="0" w:after="160" w:line="259" w:lineRule="auto"/>
        <w:rPr>
          <w:rFonts w:ascii="Calibri" w:eastAsia="Calibri" w:hAnsi="Calibri" w:cs="Times New Roman"/>
          <w:color w:val="auto"/>
          <w:sz w:val="22"/>
          <w:szCs w:val="22"/>
          <w:lang w:eastAsia="en-US"/>
        </w:rPr>
      </w:pPr>
      <w:r w:rsidRPr="009B114B">
        <w:rPr>
          <w:rFonts w:ascii="Calibri" w:eastAsia="Calibri" w:hAnsi="Calibri" w:cs="Times New Roman"/>
          <w:color w:val="auto"/>
          <w:sz w:val="22"/>
          <w:szCs w:val="22"/>
          <w:lang w:eastAsia="en-US"/>
        </w:rPr>
        <w:t>Dit onderzoek heeft geen aparte ruimte nodig de enige eis die gesteld kan worden is dat iedereen van de groep in de ruimte past.</w:t>
      </w:r>
    </w:p>
    <w:p w:rsidR="0092270E" w:rsidRDefault="0092270E" w:rsidP="00A32A05">
      <w:pPr>
        <w:pStyle w:val="Kop3"/>
      </w:pPr>
    </w:p>
    <w:p w:rsidR="00D96F52" w:rsidRDefault="0092270E" w:rsidP="00D96F52">
      <w:r>
        <w:br w:type="page"/>
      </w:r>
    </w:p>
    <w:p w:rsidR="0070032C" w:rsidRPr="00D96F52" w:rsidRDefault="00951B89" w:rsidP="00D96F52">
      <w:pPr>
        <w:pStyle w:val="Kop3"/>
      </w:pPr>
      <w:bookmarkStart w:id="87" w:name="_Toc447183462"/>
      <w:bookmarkStart w:id="88" w:name="_Toc447189935"/>
      <w:r>
        <w:lastRenderedPageBreak/>
        <w:t xml:space="preserve">Bijlage </w:t>
      </w:r>
      <w:r w:rsidR="00795407">
        <w:t>8</w:t>
      </w:r>
      <w:r>
        <w:t xml:space="preserve">: </w:t>
      </w:r>
      <w:r w:rsidR="0070032C">
        <w:t>Zoekplan: W</w:t>
      </w:r>
      <w:r w:rsidR="0070032C" w:rsidRPr="00B8653F">
        <w:t xml:space="preserve">at zijn de </w:t>
      </w:r>
      <w:r w:rsidR="0070032C">
        <w:t>tekortkomingen van de huidige CSS</w:t>
      </w:r>
      <w:r w:rsidR="0070032C" w:rsidRPr="00B8653F">
        <w:t xml:space="preserve"> preproce</w:t>
      </w:r>
      <w:r w:rsidR="0070032C">
        <w:t>s</w:t>
      </w:r>
      <w:r w:rsidR="0070032C" w:rsidRPr="00B8653F">
        <w:t>sor</w:t>
      </w:r>
      <w:r w:rsidR="0070032C">
        <w:t>s</w:t>
      </w:r>
      <w:r w:rsidR="0070032C" w:rsidRPr="00B8653F">
        <w:t>?</w:t>
      </w:r>
      <w:bookmarkEnd w:id="87"/>
      <w:bookmarkEnd w:id="88"/>
    </w:p>
    <w:p w:rsidR="0070032C" w:rsidRPr="00FB4A5A" w:rsidRDefault="0070032C" w:rsidP="0070032C">
      <w:pPr>
        <w:pStyle w:val="Kop3"/>
      </w:pPr>
      <w:bookmarkStart w:id="89" w:name="_Toc447183463"/>
      <w:bookmarkStart w:id="90" w:name="_Toc447189936"/>
      <w:r>
        <w:t>Trefwoorden/zoektermen:</w:t>
      </w:r>
      <w:bookmarkEnd w:id="89"/>
      <w:bookmarkEnd w:id="90"/>
    </w:p>
    <w:p w:rsidR="0070032C" w:rsidRDefault="0070032C" w:rsidP="0070032C">
      <w:pPr>
        <w:pStyle w:val="Lijstalinea"/>
        <w:numPr>
          <w:ilvl w:val="0"/>
          <w:numId w:val="18"/>
        </w:numPr>
        <w:spacing w:before="0" w:after="160" w:line="259" w:lineRule="auto"/>
      </w:pPr>
      <w:r>
        <w:t>Problems with CSS preprocessors</w:t>
      </w:r>
    </w:p>
    <w:p w:rsidR="0070032C" w:rsidRPr="00DF6A18" w:rsidRDefault="00D124EC" w:rsidP="0070032C">
      <w:pPr>
        <w:pStyle w:val="Lijstalinea"/>
        <w:numPr>
          <w:ilvl w:val="0"/>
          <w:numId w:val="18"/>
        </w:numPr>
        <w:spacing w:before="0" w:after="160" w:line="259" w:lineRule="auto"/>
        <w:rPr>
          <w:lang w:val="en-US"/>
        </w:rPr>
      </w:pPr>
      <w:r w:rsidRPr="00DF6A18">
        <w:rPr>
          <w:lang w:val="en-US"/>
        </w:rPr>
        <w:t>Advantages of &lt;CSS preprocessor name&gt;</w:t>
      </w:r>
    </w:p>
    <w:p w:rsidR="0070032C" w:rsidRPr="00DF6A18" w:rsidRDefault="00D124EC" w:rsidP="0070032C">
      <w:pPr>
        <w:pStyle w:val="Lijstalinea"/>
        <w:numPr>
          <w:ilvl w:val="0"/>
          <w:numId w:val="18"/>
        </w:numPr>
        <w:spacing w:before="0" w:after="160" w:line="259" w:lineRule="auto"/>
        <w:rPr>
          <w:lang w:val="en-US"/>
        </w:rPr>
      </w:pPr>
      <w:r w:rsidRPr="00DF6A18">
        <w:rPr>
          <w:lang w:val="en-US"/>
        </w:rPr>
        <w:t>Disadvantages of &lt;CSS preprocessor name&gt;</w:t>
      </w:r>
    </w:p>
    <w:p w:rsidR="0070032C" w:rsidRDefault="0070032C" w:rsidP="0070032C">
      <w:pPr>
        <w:pStyle w:val="Lijstalinea"/>
        <w:numPr>
          <w:ilvl w:val="0"/>
          <w:numId w:val="18"/>
        </w:numPr>
        <w:spacing w:before="0" w:after="160" w:line="259" w:lineRule="auto"/>
      </w:pPr>
      <w:r>
        <w:t>Things missing in CSS preprocessor</w:t>
      </w:r>
    </w:p>
    <w:p w:rsidR="0070032C" w:rsidRDefault="0070032C" w:rsidP="0070032C">
      <w:pPr>
        <w:pStyle w:val="Lijstalinea"/>
        <w:numPr>
          <w:ilvl w:val="0"/>
          <w:numId w:val="18"/>
        </w:numPr>
        <w:spacing w:before="0" w:after="160" w:line="259" w:lineRule="auto"/>
      </w:pPr>
      <w:r>
        <w:t>New improvements on CSS preprocessors</w:t>
      </w:r>
    </w:p>
    <w:p w:rsidR="0070032C" w:rsidRDefault="0070032C" w:rsidP="0070032C">
      <w:pPr>
        <w:pStyle w:val="Lijstalinea"/>
        <w:numPr>
          <w:ilvl w:val="0"/>
          <w:numId w:val="18"/>
        </w:numPr>
        <w:spacing w:before="0" w:after="160" w:line="259" w:lineRule="auto"/>
      </w:pPr>
      <w:r>
        <w:t xml:space="preserve">CSS preprocessors </w:t>
      </w:r>
    </w:p>
    <w:p w:rsidR="0070032C" w:rsidRDefault="0070032C" w:rsidP="0070032C">
      <w:pPr>
        <w:pStyle w:val="Kop3"/>
      </w:pPr>
      <w:bookmarkStart w:id="91" w:name="_Toc447183464"/>
      <w:bookmarkStart w:id="92" w:name="_Toc447189937"/>
      <w:r>
        <w:t>In welke Ruimte vindt dit onderzoek plaats?</w:t>
      </w:r>
      <w:bookmarkEnd w:id="91"/>
      <w:bookmarkEnd w:id="92"/>
    </w:p>
    <w:p w:rsidR="0070032C" w:rsidRDefault="0070032C" w:rsidP="0070032C">
      <w:r>
        <w:t>Er is hier sprake van de bieb-ruimte en de veld-ruimte op internet is er literatuur te vinden over de huidige tekortkomingen maar er moet ook onderzoek worden gedaan naar de algemene ervaring van mensen en wat zij denken wat verbeter punten kunnen zijn.</w:t>
      </w:r>
    </w:p>
    <w:p w:rsidR="0070032C" w:rsidRDefault="0070032C" w:rsidP="0070032C">
      <w:pPr>
        <w:pStyle w:val="Kop3"/>
      </w:pPr>
      <w:bookmarkStart w:id="93" w:name="_Toc447183465"/>
      <w:bookmarkStart w:id="94" w:name="_Toc447189938"/>
      <w:r>
        <w:t>Bronnen:</w:t>
      </w:r>
      <w:bookmarkEnd w:id="93"/>
      <w:bookmarkEnd w:id="94"/>
    </w:p>
    <w:p w:rsidR="0070032C" w:rsidRDefault="00C134B6" w:rsidP="0070032C">
      <w:pPr>
        <w:pStyle w:val="Lijstalinea"/>
        <w:numPr>
          <w:ilvl w:val="0"/>
          <w:numId w:val="21"/>
        </w:numPr>
        <w:spacing w:before="0" w:after="160" w:line="259" w:lineRule="auto"/>
      </w:pPr>
      <w:hyperlink r:id="rId41" w:history="1">
        <w:r w:rsidR="0070032C" w:rsidRPr="00C81DB1">
          <w:rPr>
            <w:rStyle w:val="Hyperlink"/>
          </w:rPr>
          <w:t>https://csspre.com/compare/</w:t>
        </w:r>
      </w:hyperlink>
    </w:p>
    <w:p w:rsidR="0070032C" w:rsidRDefault="00C134B6" w:rsidP="0070032C">
      <w:pPr>
        <w:pStyle w:val="Lijstalinea"/>
        <w:numPr>
          <w:ilvl w:val="0"/>
          <w:numId w:val="21"/>
        </w:numPr>
        <w:spacing w:before="0" w:after="160" w:line="259" w:lineRule="auto"/>
      </w:pPr>
      <w:hyperlink r:id="rId42" w:history="1">
        <w:r w:rsidR="0070032C" w:rsidRPr="00C81DB1">
          <w:rPr>
            <w:rStyle w:val="Hyperlink"/>
          </w:rPr>
          <w:t>http://blog.millermedeiros.com/the-problem-with-css-pre-processors/</w:t>
        </w:r>
      </w:hyperlink>
    </w:p>
    <w:p w:rsidR="0070032C" w:rsidRDefault="00C134B6" w:rsidP="0070032C">
      <w:pPr>
        <w:pStyle w:val="Lijstalinea"/>
        <w:numPr>
          <w:ilvl w:val="0"/>
          <w:numId w:val="21"/>
        </w:numPr>
        <w:spacing w:before="0" w:after="160" w:line="259" w:lineRule="auto"/>
      </w:pPr>
      <w:hyperlink r:id="rId43" w:history="1">
        <w:r w:rsidR="0070032C" w:rsidRPr="00C81DB1">
          <w:rPr>
            <w:rStyle w:val="Hyperlink"/>
          </w:rPr>
          <w:t>http://blog.blakesimpson.co.uk/read/37-less-sass-the-advantages-of-css-preprocessing-explained</w:t>
        </w:r>
      </w:hyperlink>
    </w:p>
    <w:p w:rsidR="0070032C" w:rsidRDefault="00C134B6" w:rsidP="0070032C">
      <w:pPr>
        <w:pStyle w:val="Lijstalinea"/>
        <w:numPr>
          <w:ilvl w:val="0"/>
          <w:numId w:val="21"/>
        </w:numPr>
        <w:spacing w:before="0" w:after="160" w:line="259" w:lineRule="auto"/>
      </w:pPr>
      <w:hyperlink r:id="rId44" w:history="1">
        <w:r w:rsidR="0070032C" w:rsidRPr="00C81DB1">
          <w:rPr>
            <w:rStyle w:val="Hyperlink"/>
          </w:rPr>
          <w:t>http://stackoverflow.com/questions/28570752/what-are-the-advantages-disadvantages-of-using-css-preprocessors-e-g-sass-less</w:t>
        </w:r>
      </w:hyperlink>
    </w:p>
    <w:p w:rsidR="0070032C" w:rsidRDefault="00C134B6" w:rsidP="0070032C">
      <w:pPr>
        <w:pStyle w:val="Lijstalinea"/>
        <w:numPr>
          <w:ilvl w:val="0"/>
          <w:numId w:val="21"/>
        </w:numPr>
        <w:spacing w:before="0" w:after="160" w:line="259" w:lineRule="auto"/>
      </w:pPr>
      <w:hyperlink r:id="rId45" w:history="1">
        <w:r w:rsidR="0070032C" w:rsidRPr="00C81DB1">
          <w:rPr>
            <w:rStyle w:val="Hyperlink"/>
          </w:rPr>
          <w:t>http://jaketrent.com/post/cons-css-preprocessors/</w:t>
        </w:r>
      </w:hyperlink>
    </w:p>
    <w:p w:rsidR="0070032C" w:rsidRDefault="00C134B6" w:rsidP="0070032C">
      <w:pPr>
        <w:pStyle w:val="Lijstalinea"/>
        <w:numPr>
          <w:ilvl w:val="0"/>
          <w:numId w:val="21"/>
        </w:numPr>
        <w:spacing w:before="0" w:after="160" w:line="259" w:lineRule="auto"/>
      </w:pPr>
      <w:hyperlink r:id="rId46" w:history="1">
        <w:r w:rsidR="0070032C" w:rsidRPr="00C81DB1">
          <w:rPr>
            <w:rStyle w:val="Hyperlink"/>
          </w:rPr>
          <w:t>http://adamsilver.io/articles/the-disadvantages-of-css-preprocessors/</w:t>
        </w:r>
      </w:hyperlink>
    </w:p>
    <w:p w:rsidR="0070032C" w:rsidRDefault="0070032C" w:rsidP="001F2DAF">
      <w:pPr>
        <w:pStyle w:val="Kop3"/>
      </w:pPr>
      <w:bookmarkStart w:id="95" w:name="_Toc447183466"/>
      <w:bookmarkStart w:id="96" w:name="_Toc447189939"/>
      <w:r>
        <w:t>Experimenten:</w:t>
      </w:r>
      <w:bookmarkEnd w:id="95"/>
      <w:bookmarkEnd w:id="96"/>
    </w:p>
    <w:p w:rsidR="0070032C" w:rsidRDefault="0070032C" w:rsidP="0070032C">
      <w:r>
        <w:t>Op internet zijn er veel fora hier delen veel gebruikers hun ervaringen over css preprocessors uit. Via dit experiment zoeken wij uit wat over het algemeen de nadelen/tekortkomingen van de huidige CSS preprocessors zijn.</w:t>
      </w:r>
    </w:p>
    <w:p w:rsidR="00521542" w:rsidRDefault="00521542" w:rsidP="00F80058"/>
    <w:p w:rsidR="00521542" w:rsidRDefault="00521542">
      <w:r>
        <w:br w:type="page"/>
      </w:r>
    </w:p>
    <w:p w:rsidR="00B772BB" w:rsidRDefault="00B772BB" w:rsidP="00521542">
      <w:pPr>
        <w:pStyle w:val="Kop3"/>
      </w:pPr>
      <w:bookmarkStart w:id="97" w:name="_Toc447183467"/>
      <w:bookmarkStart w:id="98" w:name="_Toc447189940"/>
      <w:r>
        <w:lastRenderedPageBreak/>
        <w:t>Bijlage 9: Zoekplan: Hoe is het gebruikersgemak vanuit het perspectief van een ontwikkelaar?</w:t>
      </w:r>
      <w:bookmarkEnd w:id="97"/>
      <w:bookmarkEnd w:id="98"/>
    </w:p>
    <w:p w:rsidR="00B772BB" w:rsidRPr="007607C6" w:rsidRDefault="00B772BB" w:rsidP="00B772BB">
      <w:pPr>
        <w:pStyle w:val="Kop3"/>
        <w:rPr>
          <w:lang w:val="en-GB"/>
        </w:rPr>
      </w:pPr>
      <w:bookmarkStart w:id="99" w:name="_Toc447183468"/>
      <w:bookmarkStart w:id="100" w:name="_Toc447189941"/>
      <w:r w:rsidRPr="007607C6">
        <w:rPr>
          <w:lang w:val="en-GB"/>
        </w:rPr>
        <w:t>Trefwoorden/zoektermen:</w:t>
      </w:r>
      <w:bookmarkEnd w:id="99"/>
      <w:bookmarkEnd w:id="100"/>
    </w:p>
    <w:p w:rsidR="00B772BB" w:rsidRPr="007607C6" w:rsidRDefault="00B772BB" w:rsidP="00B772BB">
      <w:pPr>
        <w:rPr>
          <w:lang w:val="en-GB"/>
        </w:rPr>
      </w:pPr>
      <w:r>
        <w:rPr>
          <w:lang w:val="en-GB"/>
        </w:rPr>
        <w:t>Sass reviews, sass, less reviews, less, stylus reviews, stylus, most popular CSS pre-processors, leer curve pre-processors.</w:t>
      </w:r>
    </w:p>
    <w:p w:rsidR="00B772BB" w:rsidRPr="007607C6" w:rsidRDefault="00B772BB" w:rsidP="00B772BB">
      <w:pPr>
        <w:pStyle w:val="Kop3"/>
      </w:pPr>
      <w:bookmarkStart w:id="101" w:name="_Toc447183469"/>
      <w:bookmarkStart w:id="102" w:name="_Toc447189942"/>
      <w:r w:rsidRPr="007607C6">
        <w:t>In welke Ruimte vindt dit onderzoek plaats?</w:t>
      </w:r>
      <w:bookmarkEnd w:id="101"/>
      <w:bookmarkEnd w:id="102"/>
    </w:p>
    <w:p w:rsidR="00B772BB" w:rsidRDefault="00B772BB" w:rsidP="00B772BB">
      <w:r w:rsidRPr="007607C6">
        <w:t>Er is hier sprake van de bieb-ruimte en de veld-ruimte of elke andere ruimte met internet.</w:t>
      </w:r>
    </w:p>
    <w:p w:rsidR="00B772BB" w:rsidRDefault="00B772BB" w:rsidP="00B772BB">
      <w:pPr>
        <w:pStyle w:val="Kop3"/>
      </w:pPr>
    </w:p>
    <w:p w:rsidR="00B772BB" w:rsidRPr="00C86892" w:rsidRDefault="00B772BB" w:rsidP="00B772BB">
      <w:pPr>
        <w:pStyle w:val="Kop3"/>
      </w:pPr>
      <w:bookmarkStart w:id="103" w:name="_Toc447183470"/>
      <w:bookmarkStart w:id="104" w:name="_Toc447189943"/>
      <w:r w:rsidRPr="00C86892">
        <w:t>Bronnen:</w:t>
      </w:r>
      <w:bookmarkEnd w:id="103"/>
      <w:bookmarkEnd w:id="104"/>
    </w:p>
    <w:p w:rsidR="00B772BB" w:rsidRPr="007607C6" w:rsidRDefault="00C134B6" w:rsidP="00B772BB">
      <w:hyperlink r:id="rId47" w:history="1">
        <w:r w:rsidR="00B772BB" w:rsidRPr="007607C6">
          <w:rPr>
            <w:rStyle w:val="Hyperlink"/>
          </w:rPr>
          <w:t>http://htmlmag.com/article/an-introduction-to-css-preprocessors-sass-less-stylus</w:t>
        </w:r>
      </w:hyperlink>
    </w:p>
    <w:p w:rsidR="00B772BB" w:rsidRPr="007607C6" w:rsidRDefault="00B772BB" w:rsidP="00B772BB">
      <w:pPr>
        <w:rPr>
          <w:rFonts w:cs="Arial"/>
          <w:bCs/>
          <w:color w:val="4D4D4D"/>
          <w:shd w:val="clear" w:color="auto" w:fill="EDEFF0"/>
        </w:rPr>
      </w:pPr>
      <w:r w:rsidRPr="007607C6">
        <w:rPr>
          <w:rStyle w:val="apple-converted-space"/>
          <w:rFonts w:cs="Arial"/>
          <w:b/>
          <w:bCs/>
          <w:color w:val="4D4D4D"/>
          <w:shd w:val="clear" w:color="auto" w:fill="EDEFF0"/>
        </w:rPr>
        <w:t> </w:t>
      </w:r>
      <w:hyperlink r:id="rId48" w:history="1">
        <w:r w:rsidRPr="007607C6">
          <w:rPr>
            <w:rStyle w:val="Hyperlink"/>
            <w:rFonts w:cs="Arial"/>
            <w:bCs/>
            <w:shd w:val="clear" w:color="auto" w:fill="EDEFF0"/>
          </w:rPr>
          <w:t>http://learn.shayhowe.com/advanced-html-css/preprocessors/</w:t>
        </w:r>
      </w:hyperlink>
    </w:p>
    <w:p w:rsidR="00B772BB" w:rsidRDefault="00C134B6" w:rsidP="00B772BB">
      <w:hyperlink r:id="rId49" w:history="1">
        <w:r w:rsidR="00B772BB" w:rsidRPr="00AB10FD">
          <w:rPr>
            <w:rStyle w:val="Hyperlink"/>
          </w:rPr>
          <w:t>http://lesscss.org/#</w:t>
        </w:r>
      </w:hyperlink>
    </w:p>
    <w:p w:rsidR="00B772BB" w:rsidRDefault="00C134B6" w:rsidP="00B772BB">
      <w:hyperlink r:id="rId50" w:history="1">
        <w:r w:rsidR="00B772BB" w:rsidRPr="00AB10FD">
          <w:rPr>
            <w:rStyle w:val="Hyperlink"/>
          </w:rPr>
          <w:t>http://sass-lang.com/</w:t>
        </w:r>
      </w:hyperlink>
    </w:p>
    <w:p w:rsidR="00B772BB" w:rsidRDefault="00C134B6" w:rsidP="00B772BB">
      <w:hyperlink r:id="rId51" w:history="1">
        <w:r w:rsidR="00B772BB" w:rsidRPr="00AB10FD">
          <w:rPr>
            <w:rStyle w:val="Hyperlink"/>
          </w:rPr>
          <w:t>http://stylus-lang.com/</w:t>
        </w:r>
      </w:hyperlink>
    </w:p>
    <w:p w:rsidR="00B772BB" w:rsidRPr="007607C6" w:rsidRDefault="00B772BB" w:rsidP="00B772BB"/>
    <w:p w:rsidR="00B772BB" w:rsidRPr="00B772BB" w:rsidRDefault="00B772BB" w:rsidP="00B772BB">
      <w:pPr>
        <w:pStyle w:val="Kop3"/>
      </w:pPr>
      <w:bookmarkStart w:id="105" w:name="_Toc447183471"/>
      <w:bookmarkStart w:id="106" w:name="_Toc447189944"/>
      <w:r w:rsidRPr="007607C6">
        <w:t>Experimenten:</w:t>
      </w:r>
      <w:bookmarkEnd w:id="105"/>
      <w:bookmarkEnd w:id="106"/>
    </w:p>
    <w:p w:rsidR="00B772BB" w:rsidRDefault="00B772BB" w:rsidP="00B772BB">
      <w:r>
        <w:t xml:space="preserve">Het downloaden en gebruiken van de preprocessoren LESS, Sass en stylus. </w:t>
      </w:r>
    </w:p>
    <w:p w:rsidR="00B772BB" w:rsidRPr="007607C6" w:rsidRDefault="00B772BB" w:rsidP="00B772BB">
      <w:r>
        <w:t xml:space="preserve">Op internet zoeken naar ervaringen van andere ontwikkelaars. </w:t>
      </w:r>
    </w:p>
    <w:p w:rsidR="00B772BB" w:rsidRPr="00B772BB" w:rsidRDefault="00B772BB" w:rsidP="00B772BB"/>
    <w:p w:rsidR="00B772BB" w:rsidRDefault="00B772BB">
      <w:pPr>
        <w:rPr>
          <w:rFonts w:asciiTheme="majorHAnsi" w:eastAsiaTheme="majorEastAsia" w:hAnsiTheme="majorHAnsi" w:cstheme="majorBidi"/>
          <w:color w:val="00A0B8" w:themeColor="accent1"/>
          <w:sz w:val="22"/>
        </w:rPr>
      </w:pPr>
      <w:r>
        <w:br w:type="page"/>
      </w:r>
    </w:p>
    <w:p w:rsidR="00F80058" w:rsidRDefault="00521542" w:rsidP="00521542">
      <w:pPr>
        <w:pStyle w:val="Kop3"/>
      </w:pPr>
      <w:bookmarkStart w:id="107" w:name="_Toc447183472"/>
      <w:bookmarkStart w:id="108" w:name="_Toc447189945"/>
      <w:r>
        <w:lastRenderedPageBreak/>
        <w:t>Bijlage 10: Zoekplan: Wat zijn de verschillen/overeenkomsten tussen de gevonden bronnen uit je categorie?</w:t>
      </w:r>
      <w:bookmarkEnd w:id="107"/>
      <w:bookmarkEnd w:id="108"/>
    </w:p>
    <w:p w:rsidR="00521542" w:rsidRPr="005E103D" w:rsidRDefault="00521542" w:rsidP="003B00F1">
      <w:pPr>
        <w:pStyle w:val="Kop3"/>
      </w:pPr>
      <w:bookmarkStart w:id="109" w:name="_Toc447183473"/>
      <w:bookmarkStart w:id="110" w:name="_Toc447189946"/>
      <w:r w:rsidRPr="005E103D">
        <w:t>Trefwoorden/zoektermen:</w:t>
      </w:r>
      <w:bookmarkEnd w:id="109"/>
      <w:bookmarkEnd w:id="110"/>
    </w:p>
    <w:p w:rsidR="00521542" w:rsidRPr="00833D51" w:rsidRDefault="00521542" w:rsidP="00521542">
      <w:r w:rsidRPr="00833D51">
        <w:t>Geen. Alle bronnen die we van te voren hebben verzameld zijn</w:t>
      </w:r>
      <w:r>
        <w:t xml:space="preserve"> gebruikt.</w:t>
      </w:r>
    </w:p>
    <w:p w:rsidR="00521542" w:rsidRPr="007607C6" w:rsidRDefault="00521542" w:rsidP="003B00F1">
      <w:pPr>
        <w:pStyle w:val="Kop3"/>
      </w:pPr>
      <w:bookmarkStart w:id="111" w:name="_Toc447183474"/>
      <w:bookmarkStart w:id="112" w:name="_Toc447189947"/>
      <w:r w:rsidRPr="007607C6">
        <w:t>In welke Ruimte vindt dit onderzoek plaats?</w:t>
      </w:r>
      <w:bookmarkEnd w:id="111"/>
      <w:bookmarkEnd w:id="112"/>
    </w:p>
    <w:p w:rsidR="00521542" w:rsidRDefault="00521542" w:rsidP="00521542">
      <w:r w:rsidRPr="007607C6">
        <w:t>Er is hier sprake van de bieb-ruimte en de veld-ruimte of elke andere ruimte met internet.</w:t>
      </w:r>
    </w:p>
    <w:p w:rsidR="00521542" w:rsidRDefault="00521542" w:rsidP="003B00F1">
      <w:pPr>
        <w:pStyle w:val="Kop3"/>
      </w:pPr>
      <w:bookmarkStart w:id="113" w:name="_Toc447183475"/>
      <w:bookmarkStart w:id="114" w:name="_Toc447189948"/>
      <w:r w:rsidRPr="007607C6">
        <w:t>Bronnen:</w:t>
      </w:r>
      <w:bookmarkEnd w:id="113"/>
      <w:bookmarkEnd w:id="114"/>
    </w:p>
    <w:p w:rsidR="00521542" w:rsidRPr="007607C6" w:rsidRDefault="00521542" w:rsidP="00521542">
      <w:r>
        <w:t>Al onze bronnen waar we gebruik van gemaakt hebben</w:t>
      </w:r>
    </w:p>
    <w:p w:rsidR="00521542" w:rsidRPr="00521542" w:rsidRDefault="00521542" w:rsidP="003B00F1">
      <w:pPr>
        <w:pStyle w:val="Kop3"/>
      </w:pPr>
      <w:bookmarkStart w:id="115" w:name="_Toc447183476"/>
      <w:bookmarkStart w:id="116" w:name="_Toc447189949"/>
      <w:r w:rsidRPr="007607C6">
        <w:t>Experimenten:</w:t>
      </w:r>
      <w:bookmarkEnd w:id="115"/>
      <w:bookmarkEnd w:id="116"/>
    </w:p>
    <w:p w:rsidR="00521542" w:rsidRPr="007607C6" w:rsidRDefault="00521542" w:rsidP="00521542">
      <w:r>
        <w:t>Alle bronnen kritisch lezen en met elkaar vergelijken.</w:t>
      </w:r>
    </w:p>
    <w:p w:rsidR="00C24C59" w:rsidRDefault="00C24C59" w:rsidP="00521542"/>
    <w:p w:rsidR="00C24C59" w:rsidRDefault="00C24C59">
      <w:r>
        <w:br w:type="page"/>
      </w:r>
    </w:p>
    <w:p w:rsidR="00C24C59" w:rsidRDefault="00931C42" w:rsidP="00C24C59">
      <w:pPr>
        <w:pStyle w:val="Kop1"/>
      </w:pPr>
      <w:bookmarkStart w:id="117" w:name="_Toc447189950"/>
      <w:r>
        <w:lastRenderedPageBreak/>
        <w:t xml:space="preserve">Bijlage 11: </w:t>
      </w:r>
      <w:r w:rsidR="00C24C59">
        <w:t>Zelfreflecties:</w:t>
      </w:r>
      <w:bookmarkEnd w:id="117"/>
    </w:p>
    <w:p w:rsidR="00C24C59" w:rsidRPr="006D370F" w:rsidRDefault="00C24C59" w:rsidP="006D370F">
      <w:r w:rsidRPr="006D370F">
        <w:t>S. Karsten:</w:t>
      </w:r>
    </w:p>
    <w:p w:rsidR="0052125C" w:rsidRDefault="0052125C" w:rsidP="006D370F">
      <w:r>
        <w:t xml:space="preserve">Voor webdevs gingen wij onderzoek doen naar CSS preprocessors. We verdeelden de deelvragen die we samen hadden bedacht onder 5 personen, 2 deelvragen per persoon dus. Mijn taak was om 2 deelvragen te beantwoorden, Wat zijn de tekortkomingen aan de huidige CSS preprocessors en voor welk probleem is een CSS preprocessor een oplossing? Ook heb ik de inleiding en conclusies in overlegd samengesteld. Mijn doel was een goed stuk tekst neer te zetten en ik denk dat ik uiteindelijk alle relevante informatie heb kunnen geven. </w:t>
      </w:r>
    </w:p>
    <w:p w:rsidR="00C24C59" w:rsidRPr="006D370F" w:rsidRDefault="0052125C" w:rsidP="006D370F">
      <w:r>
        <w:t>I</w:t>
      </w:r>
      <w:r w:rsidR="00C24C59" w:rsidRPr="006D370F">
        <w:t>n de praktijk</w:t>
      </w:r>
      <w:r>
        <w:t xml:space="preserve"> bleek </w:t>
      </w:r>
      <w:r w:rsidR="00C24C59" w:rsidRPr="006D370F">
        <w:t>dat de deadlines niet altijd aangehouden werden. Veel problemen hebben wij hier niet aan ondervonden het werk is nog op tijd afgekomen. Misschien kunnen we bij een vervolgonderzoek de CSS preprocessors nog iets beter met elkaar vergelijken. Nu keken we nog veel naar wat gebruikers vonden, maar we konden ook proberen zelf verschillende CSS preprocessors te leren en hierop te baseren welke technische eigenschappen ze bevatten.</w:t>
      </w:r>
    </w:p>
    <w:p w:rsidR="00C24C59" w:rsidRPr="006D370F" w:rsidRDefault="00C24C59" w:rsidP="006D370F">
      <w:r w:rsidRPr="006D370F">
        <w:t>P. Uzun:</w:t>
      </w:r>
    </w:p>
    <w:p w:rsidR="00C24C59" w:rsidRPr="006D370F" w:rsidRDefault="00C24C59" w:rsidP="006D370F">
      <w:r w:rsidRPr="006D370F">
        <w:t>Ik vindt dat het project goed is verlopen, en dat de samenwerking ook goed ging. We hebben samen een goede basis gemaakt en daarna alles goed verdeeld. Ik heb alles kunnen vinden uit het onderzoeksplan. Mogelijke verbeteringen voor het volgende onderzoek zijn beter zoeken naar bronnen met de " " en andere zoektools waar ik niet gebruik van heb gemaakt.</w:t>
      </w:r>
    </w:p>
    <w:p w:rsidR="00521542" w:rsidRPr="006D370F" w:rsidRDefault="002B6423" w:rsidP="006D370F">
      <w:r w:rsidRPr="006D370F">
        <w:t>N. Kooij:</w:t>
      </w:r>
    </w:p>
    <w:p w:rsidR="002B6423" w:rsidRDefault="002B6423" w:rsidP="006D370F">
      <w:pPr>
        <w:rPr>
          <w:rFonts w:cs="Arial"/>
          <w:color w:val="4D4D4D"/>
          <w:shd w:val="clear" w:color="auto" w:fill="FFFFFF"/>
        </w:rPr>
      </w:pPr>
      <w:r w:rsidRPr="006D370F">
        <w:rPr>
          <w:rFonts w:cs="Arial"/>
          <w:color w:val="4D4D4D"/>
          <w:shd w:val="clear" w:color="auto" w:fill="FFFFFF"/>
        </w:rPr>
        <w:t>Over het algemeen ging het werken aan het onderzoek erg goed. Iedereen wist wanneer hij wat af moest hebben en dat werd door de meesten ook gedaan. Het werken aan het verslag ging ook best wel goed. Het verzamelen van informatie was niet heel moeilijk want er is veel over het onderwerp te vinden op het internet.</w:t>
      </w:r>
      <w:r w:rsidRPr="006D370F">
        <w:rPr>
          <w:rFonts w:cs="Arial"/>
          <w:color w:val="4D4D4D"/>
        </w:rPr>
        <w:br/>
      </w:r>
      <w:r w:rsidRPr="006D370F">
        <w:rPr>
          <w:rFonts w:cs="Arial"/>
          <w:color w:val="4D4D4D"/>
          <w:shd w:val="clear" w:color="auto" w:fill="FFFFFF"/>
        </w:rPr>
        <w:t>De meeste dingen die af moesten werden wel op het laatste moment gedaan. Dit hadden we beter anders kunnen doen. Het was ook niet altijd mogelijk een bepaalde groepsgenoot te bereiken wat het voor de rest lastig maakte om alles af te maken.</w:t>
      </w:r>
    </w:p>
    <w:p w:rsidR="009B114B" w:rsidRDefault="00EE02EC" w:rsidP="009B114B">
      <w:r>
        <w:t>Zelfreflectie Ruben Janssen:</w:t>
      </w:r>
    </w:p>
    <w:p w:rsidR="009B114B" w:rsidRDefault="009B114B" w:rsidP="009B114B">
      <w:r>
        <w:t>Ik vond het de afgelopen paar weken de samenwerking moeilijk verlopen. Dit kwam omdat niet iedereen actief communiceerde en daar van mijn kant veel energie in is gaan zitten. Was de communicatie op gang dan was de communicatie vlot en to the point.</w:t>
      </w:r>
    </w:p>
    <w:p w:rsidR="009B114B" w:rsidRDefault="009B114B" w:rsidP="009B114B">
      <w:r>
        <w:t>De taken die verdeeld zijn, zijn over het algemeen goed uitgevoerd en volgens de groepsplanning gevolgd. Een opvallende uitzondering hierop was Pasa die altijd te laat en na een hoop pushen van de rest pas zijn stukken inleverden. Ik werd ontzettend moe van het feit dat ik naast mijn eigenwerk en plan voor uitvoering ook iemand anders ertoe moest bewegen om hetzelfde te doen. Dat heeft een weerslag gehad op mij en de rest van de groep.</w:t>
      </w:r>
    </w:p>
    <w:p w:rsidR="006D370F" w:rsidRDefault="009B114B" w:rsidP="009B114B">
      <w:r>
        <w:t>Met de rest van de groep verliep de samenwerking beter hier was het eigen initiatief in de communicatie niet altijd even duidelijk maar ik kreeg wel vlot antwoord op de vragen die ik stelde.</w:t>
      </w:r>
    </w:p>
    <w:p w:rsidR="00B5615A" w:rsidRDefault="00B5615A" w:rsidP="009B114B"/>
    <w:p w:rsidR="00B5615A" w:rsidRDefault="00B5615A" w:rsidP="009B114B">
      <w:r>
        <w:lastRenderedPageBreak/>
        <w:t>Zelfreflectie Ege</w:t>
      </w:r>
    </w:p>
    <w:p w:rsidR="00B5615A" w:rsidRDefault="00B5615A" w:rsidP="009B114B">
      <w:pPr>
        <w:rPr>
          <w:rFonts w:ascii="Arial" w:hAnsi="Arial" w:cs="Arial"/>
          <w:color w:val="4D4D4D"/>
          <w:sz w:val="21"/>
          <w:szCs w:val="21"/>
          <w:shd w:val="clear" w:color="auto" w:fill="FFFFFF"/>
        </w:rPr>
      </w:pPr>
      <w:r>
        <w:rPr>
          <w:rFonts w:ascii="Arial" w:hAnsi="Arial" w:cs="Arial"/>
          <w:color w:val="4D4D4D"/>
          <w:sz w:val="21"/>
          <w:szCs w:val="21"/>
          <w:shd w:val="clear" w:color="auto" w:fill="FFFFFF"/>
        </w:rPr>
        <w:t>Over het algemeen is de samenwerking binnen in de groep goed verlopen. Het toe verdeelde werk is vrijwel op tijd afgekomen ook al was het niet voor de opgestelde deadline. Dus het opstellen van de deadlines had beter gekund. Er werd dus van ieder individu verwacht zijn werk op tijd af te hebben en dat was dus ook het geval. We hebben ons aan het stappenplan gehouden dus het meeste werk was al af. De taken werden eerlijk toe verdeeld dus daar hadden we ook geen problemen mee.</w:t>
      </w:r>
    </w:p>
    <w:p w:rsidR="00B5615A" w:rsidRDefault="00B5615A" w:rsidP="009B114B">
      <w:pPr>
        <w:rPr>
          <w:rFonts w:ascii="Arial" w:hAnsi="Arial" w:cs="Arial"/>
          <w:color w:val="4D4D4D"/>
          <w:sz w:val="21"/>
          <w:szCs w:val="21"/>
          <w:shd w:val="clear" w:color="auto" w:fill="FFFFFF"/>
        </w:rPr>
      </w:pPr>
      <w:r>
        <w:rPr>
          <w:rFonts w:ascii="Arial" w:hAnsi="Arial" w:cs="Arial"/>
          <w:color w:val="4D4D4D"/>
          <w:sz w:val="21"/>
          <w:szCs w:val="21"/>
          <w:shd w:val="clear" w:color="auto" w:fill="FFFFFF"/>
        </w:rPr>
        <w:t>Zelfreflectie Niels</w:t>
      </w:r>
    </w:p>
    <w:p w:rsidR="00B5615A" w:rsidRDefault="00B5615A" w:rsidP="009B114B">
      <w:r>
        <w:rPr>
          <w:rFonts w:ascii="Arial" w:hAnsi="Arial" w:cs="Arial"/>
          <w:color w:val="4D4D4D"/>
          <w:sz w:val="21"/>
          <w:szCs w:val="21"/>
          <w:shd w:val="clear" w:color="auto" w:fill="FFFFFF"/>
        </w:rPr>
        <w:t>Over het algemeen ging het werken aan het onderzoek erg goed. Iedereen wist wanneer hij wat af moest hebben en dat werd door de meesten ook gedaan. Het werken aan het verslag ging ook best wel goed. Het verzamelen van informatie was niet heel moeilijk want er is veel over het onderwerp te vinden op het internet.</w:t>
      </w:r>
      <w:r>
        <w:rPr>
          <w:rFonts w:ascii="Arial" w:hAnsi="Arial" w:cs="Arial"/>
          <w:color w:val="4D4D4D"/>
          <w:sz w:val="21"/>
          <w:szCs w:val="21"/>
        </w:rPr>
        <w:br/>
      </w:r>
      <w:r>
        <w:rPr>
          <w:rFonts w:ascii="Arial" w:hAnsi="Arial" w:cs="Arial"/>
          <w:color w:val="4D4D4D"/>
          <w:sz w:val="21"/>
          <w:szCs w:val="21"/>
          <w:shd w:val="clear" w:color="auto" w:fill="FFFFFF"/>
        </w:rPr>
        <w:t>De meeste dingen die af moesten werden wel op het laatste moment gedaan. Dit hadden we beter anders kunnen doen. Het was ook niet altijd mogelijk een bepaalde groepsgenoot te bereiken wat het voor de rest lastig maakte om alles af te maken.</w:t>
      </w:r>
    </w:p>
    <w:p w:rsidR="00676E54" w:rsidRDefault="00676E54" w:rsidP="009B114B"/>
    <w:p w:rsidR="00676E54" w:rsidRDefault="00676E54"/>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p w:rsidR="000B14A8" w:rsidRDefault="000B14A8" w:rsidP="000B14A8">
      <w:pPr>
        <w:pStyle w:val="Kop1"/>
      </w:pPr>
      <w:bookmarkStart w:id="118" w:name="_Toc447189951"/>
      <w:r>
        <w:lastRenderedPageBreak/>
        <w:t>Bijlage 12: Feedback groep Maarten, Daniël, Michiel en Tjieco</w:t>
      </w:r>
      <w:bookmarkEnd w:id="118"/>
    </w:p>
    <w:tbl>
      <w:tblPr>
        <w:tblStyle w:val="Rastertabel2-Accent31"/>
        <w:tblpPr w:leftFromText="141" w:rightFromText="141" w:vertAnchor="page" w:horzAnchor="margin" w:tblpY="3001"/>
        <w:tblW w:w="0" w:type="auto"/>
        <w:tblLook w:val="04A0" w:firstRow="1" w:lastRow="0" w:firstColumn="1" w:lastColumn="0" w:noHBand="0" w:noVBand="1"/>
      </w:tblPr>
      <w:tblGrid>
        <w:gridCol w:w="3769"/>
        <w:gridCol w:w="758"/>
        <w:gridCol w:w="4113"/>
      </w:tblGrid>
      <w:tr w:rsidR="00676E54" w:rsidTr="000B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9" w:type="dxa"/>
          </w:tcPr>
          <w:p w:rsidR="00676E54" w:rsidRPr="00962593" w:rsidRDefault="00676E54" w:rsidP="000B14A8">
            <w:pPr>
              <w:rPr>
                <w:rStyle w:val="Intensievebenadrukking"/>
                <w:i w:val="0"/>
                <w:color w:val="00505C" w:themeColor="accent1" w:themeShade="80"/>
              </w:rPr>
            </w:pPr>
            <w:r w:rsidRPr="00962593">
              <w:rPr>
                <w:rStyle w:val="Intensievebenadrukking"/>
                <w:color w:val="00505C" w:themeColor="accent1" w:themeShade="80"/>
                <w:sz w:val="24"/>
              </w:rPr>
              <w:t>Documentstructuur</w:t>
            </w:r>
          </w:p>
        </w:tc>
        <w:tc>
          <w:tcPr>
            <w:tcW w:w="758" w:type="dxa"/>
          </w:tcPr>
          <w:p w:rsidR="00676E54" w:rsidRPr="00962593" w:rsidRDefault="00676E54" w:rsidP="000B14A8">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Ja / Nee</w:t>
            </w:r>
          </w:p>
        </w:tc>
        <w:tc>
          <w:tcPr>
            <w:tcW w:w="4113" w:type="dxa"/>
          </w:tcPr>
          <w:p w:rsidR="00676E54" w:rsidRPr="00962593" w:rsidRDefault="00676E54" w:rsidP="000B14A8">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Toelichting</w:t>
            </w: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Correct Nederlands?</w:t>
            </w:r>
          </w:p>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(Waaronder &lt;</w:t>
            </w:r>
            <w:r>
              <w:rPr>
                <w:rStyle w:val="Intensievebenadrukking"/>
                <w:color w:val="262626" w:themeColor="text1" w:themeTint="D9"/>
              </w:rPr>
              <w:t>3</w:t>
            </w:r>
            <w:r w:rsidRPr="000617EF">
              <w:rPr>
                <w:rStyle w:val="Intensievebenadrukking"/>
                <w:color w:val="262626" w:themeColor="text1" w:themeTint="D9"/>
              </w:rPr>
              <w:t xml:space="preserve"> taal- en spelfouten</w:t>
            </w:r>
            <w:r>
              <w:rPr>
                <w:rStyle w:val="Intensievebenadrukking"/>
                <w:color w:val="262626" w:themeColor="text1" w:themeTint="D9"/>
              </w:rPr>
              <w:t xml:space="preserve"> op een willekeurige pagina</w:t>
            </w:r>
            <w:r w:rsidRPr="000617EF">
              <w:rPr>
                <w:rStyle w:val="Intensievebenadrukking"/>
                <w:color w:val="262626" w:themeColor="text1" w:themeTint="D9"/>
              </w:rPr>
              <w:t>)</w:t>
            </w:r>
          </w:p>
        </w:tc>
        <w:tc>
          <w:tcPr>
            <w:tcW w:w="758" w:type="dxa"/>
          </w:tcPr>
          <w:p w:rsidR="00676E54" w:rsidRPr="00DB32F0"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i w:val="0"/>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 xml:space="preserve">Geschreven in zakelijke </w:t>
            </w:r>
            <w:r>
              <w:rPr>
                <w:rStyle w:val="Intensievebenadrukking"/>
                <w:color w:val="262626" w:themeColor="text1" w:themeTint="D9"/>
              </w:rPr>
              <w:t>stijl?</w:t>
            </w: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Pr>
                <w:rStyle w:val="Intensievebenadrukking"/>
                <w:color w:val="262626" w:themeColor="text1" w:themeTint="D9"/>
              </w:rPr>
              <w:t>Netjes en verzorgd? (geen vegen, onleesbaarheid, onnodige wisseling van lettertypes)</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RPr="00D11050"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EA6A77" w:rsidRDefault="00676E54" w:rsidP="000B14A8">
            <w:pPr>
              <w:rPr>
                <w:rStyle w:val="Intensievebenadrukking"/>
                <w:i w:val="0"/>
                <w:color w:val="262626" w:themeColor="text1" w:themeTint="D9"/>
                <w:lang w:val="en-US"/>
              </w:rPr>
            </w:pPr>
            <w:r w:rsidRPr="00EA6A77">
              <w:rPr>
                <w:rStyle w:val="Intensievebenadrukking"/>
                <w:color w:val="262626" w:themeColor="text1" w:themeTint="D9"/>
                <w:lang w:val="en-US"/>
              </w:rPr>
              <w:t>Concreet, to-the-point geschreven?</w:t>
            </w:r>
          </w:p>
        </w:tc>
        <w:tc>
          <w:tcPr>
            <w:tcW w:w="758" w:type="dxa"/>
          </w:tcPr>
          <w:p w:rsidR="00676E54" w:rsidRPr="00EA6A77"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lang w:val="en-US"/>
              </w:rPr>
            </w:pPr>
            <w:r>
              <w:rPr>
                <w:rStyle w:val="Intensievebenadrukking"/>
                <w:lang w:val="en-US"/>
              </w:rPr>
              <w:t>Ja</w:t>
            </w:r>
          </w:p>
        </w:tc>
        <w:tc>
          <w:tcPr>
            <w:tcW w:w="4113" w:type="dxa"/>
          </w:tcPr>
          <w:p w:rsidR="00676E54" w:rsidRPr="00EA6A77"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lang w:val="en-US"/>
              </w:rPr>
            </w:pP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Alinea’s goed gebruikt?</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Pr>
                <w:rStyle w:val="Intensievebenadrukking"/>
                <w:color w:val="262626" w:themeColor="text1" w:themeTint="D9"/>
              </w:rPr>
              <w:t>Taalgebruik actief? (geen lijdende zinnen)</w:t>
            </w: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Voorblad bevat alle relevante gegevens?</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Sprekende titel?</w:t>
            </w: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Nee</w:t>
            </w: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Bevat referenties naar de opdracht, het doel, de aanpak, resultaten en conclusies?</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Pr>
                <w:rStyle w:val="Intensievebenadrukking"/>
                <w:color w:val="262626" w:themeColor="text1" w:themeTint="D9"/>
              </w:rPr>
              <w:t>Alle bijlagen (Zoekplan, Trello bord, Reflectie, feedback van medestudenten)</w:t>
            </w:r>
            <w:r w:rsidRPr="000617EF">
              <w:rPr>
                <w:rStyle w:val="Intensievebenadrukking"/>
                <w:color w:val="262626" w:themeColor="text1" w:themeTint="D9"/>
              </w:rPr>
              <w:t xml:space="preserve"> aanwezig?</w:t>
            </w: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Letterlijk overgenomen tekst tussen quotes en met bronvermelding?</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Literatuurlijst aanwezig volgens APA?</w:t>
            </w: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Tussendoor misschien nog verwijzen naar bronnen</w:t>
            </w: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Pagina’s genummerd?</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Hoofdstukken en paragrafen genummerd?</w:t>
            </w: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rStyle w:val="Intensievebenadrukking"/>
                <w:color w:val="262626" w:themeColor="text1" w:themeTint="D9"/>
              </w:rPr>
              <w:t>Kop- en voettekst aanwezig?</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color w:val="262626" w:themeColor="text1" w:themeTint="D9"/>
              </w:rPr>
              <w:t>Figuren/tabellen/illustraties hebben nummer en naam en worden naar gerefereerd in de tekst.</w:t>
            </w: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Geen naam</w:t>
            </w: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rStyle w:val="Intensievebenadrukking"/>
                <w:i w:val="0"/>
                <w:color w:val="262626" w:themeColor="text1" w:themeTint="D9"/>
              </w:rPr>
            </w:pPr>
            <w:r w:rsidRPr="000617EF">
              <w:rPr>
                <w:color w:val="262626" w:themeColor="text1" w:themeTint="D9"/>
              </w:rPr>
              <w:lastRenderedPageBreak/>
              <w:t>Document bevat 5-7 pagina’s inhoudelijke tekst.</w:t>
            </w: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0B14A8">
        <w:trPr>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color w:val="262626" w:themeColor="text1" w:themeTint="D9"/>
              </w:rPr>
            </w:pPr>
          </w:p>
        </w:tc>
        <w:tc>
          <w:tcPr>
            <w:tcW w:w="758"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p>
        </w:tc>
        <w:tc>
          <w:tcPr>
            <w:tcW w:w="4113" w:type="dxa"/>
          </w:tcPr>
          <w:p w:rsidR="00676E54" w:rsidRDefault="00676E54" w:rsidP="000B14A8">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0B14A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69" w:type="dxa"/>
            <w:vAlign w:val="center"/>
          </w:tcPr>
          <w:p w:rsidR="00676E54" w:rsidRPr="000617EF" w:rsidRDefault="00676E54" w:rsidP="000B14A8">
            <w:pPr>
              <w:rPr>
                <w:color w:val="262626" w:themeColor="text1" w:themeTint="D9"/>
              </w:rPr>
            </w:pPr>
          </w:p>
        </w:tc>
        <w:tc>
          <w:tcPr>
            <w:tcW w:w="758"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c>
          <w:tcPr>
            <w:tcW w:w="4113" w:type="dxa"/>
          </w:tcPr>
          <w:p w:rsidR="00676E54" w:rsidRDefault="00676E54" w:rsidP="000B14A8">
            <w:pPr>
              <w:cnfStyle w:val="000000100000" w:firstRow="0" w:lastRow="0" w:firstColumn="0" w:lastColumn="0" w:oddVBand="0" w:evenVBand="0" w:oddHBand="1" w:evenHBand="0" w:firstRowFirstColumn="0" w:firstRowLastColumn="0" w:lastRowFirstColumn="0" w:lastRowLastColumn="0"/>
              <w:rPr>
                <w:rStyle w:val="Intensievebenadrukking"/>
              </w:rPr>
            </w:pPr>
          </w:p>
        </w:tc>
      </w:tr>
    </w:tbl>
    <w:p w:rsidR="00676E54" w:rsidRDefault="00676E54" w:rsidP="00676E54">
      <w:pPr>
        <w:rPr>
          <w:rStyle w:val="Intensievebenadrukking"/>
          <w:b/>
          <w:i w:val="0"/>
          <w:color w:val="00505C" w:themeColor="accent1" w:themeShade="80"/>
          <w:sz w:val="24"/>
        </w:rPr>
      </w:pPr>
    </w:p>
    <w:p w:rsidR="00676E54" w:rsidRDefault="00676E54" w:rsidP="00676E54">
      <w:pPr>
        <w:rPr>
          <w:rStyle w:val="Intensievebenadrukking"/>
          <w:b/>
          <w:i w:val="0"/>
          <w:color w:val="00505C" w:themeColor="accent1" w:themeShade="80"/>
          <w:sz w:val="24"/>
        </w:rPr>
      </w:pPr>
    </w:p>
    <w:tbl>
      <w:tblPr>
        <w:tblStyle w:val="Rastertabel2-Accent31"/>
        <w:tblW w:w="0" w:type="auto"/>
        <w:tblLook w:val="04A0" w:firstRow="1" w:lastRow="0" w:firstColumn="1" w:lastColumn="0" w:noHBand="0" w:noVBand="1"/>
      </w:tblPr>
      <w:tblGrid>
        <w:gridCol w:w="3375"/>
        <w:gridCol w:w="779"/>
        <w:gridCol w:w="4486"/>
      </w:tblGrid>
      <w:tr w:rsidR="00676E54" w:rsidTr="0053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76E54" w:rsidRPr="00962593" w:rsidRDefault="00676E54" w:rsidP="0053210B">
            <w:pPr>
              <w:rPr>
                <w:rStyle w:val="Intensievebenadrukking"/>
                <w:i w:val="0"/>
                <w:color w:val="00505C" w:themeColor="accent1" w:themeShade="80"/>
              </w:rPr>
            </w:pPr>
            <w:r>
              <w:rPr>
                <w:rStyle w:val="Intensievebenadrukking"/>
                <w:color w:val="00505C" w:themeColor="accent1" w:themeShade="80"/>
                <w:sz w:val="24"/>
              </w:rPr>
              <w:t>Onderzoeksvragen</w:t>
            </w:r>
          </w:p>
        </w:tc>
        <w:tc>
          <w:tcPr>
            <w:tcW w:w="1001"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Ja / Nee</w:t>
            </w:r>
          </w:p>
        </w:tc>
        <w:tc>
          <w:tcPr>
            <w:tcW w:w="8329"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Toelichting</w:t>
            </w: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Sluiten de onderzoeksvragen aan op de hoofdvraag?</w:t>
            </w:r>
          </w:p>
        </w:tc>
        <w:tc>
          <w:tcPr>
            <w:tcW w:w="1001" w:type="dxa"/>
          </w:tcPr>
          <w:p w:rsidR="00676E54" w:rsidRPr="00DB32F0"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i w:val="0"/>
              </w:rPr>
            </w:pPr>
            <w:r>
              <w:rPr>
                <w:rStyle w:val="Intensievebenadrukking"/>
              </w:rPr>
              <w:t>Ja</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53210B">
        <w:trPr>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Dekken alle deelvragen de hoofdvraag af?</w:t>
            </w:r>
          </w:p>
        </w:tc>
        <w:tc>
          <w:tcPr>
            <w:tcW w:w="1001"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8329"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Default="00676E54" w:rsidP="0053210B">
            <w:pPr>
              <w:rPr>
                <w:rStyle w:val="Intensievebenadrukking"/>
                <w:i w:val="0"/>
                <w:color w:val="262626" w:themeColor="text1" w:themeTint="D9"/>
              </w:rPr>
            </w:pPr>
            <w:r>
              <w:rPr>
                <w:rStyle w:val="Intensievebenadrukking"/>
                <w:color w:val="262626" w:themeColor="text1" w:themeTint="D9"/>
              </w:rPr>
              <w:t>Zijn de deelvragen correct geformuleerd?</w:t>
            </w:r>
          </w:p>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(denk aan onderzoeksles 2)</w:t>
            </w:r>
          </w:p>
        </w:tc>
        <w:tc>
          <w:tcPr>
            <w:tcW w:w="1001"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p>
        </w:tc>
      </w:tr>
    </w:tbl>
    <w:p w:rsidR="00676E54" w:rsidRDefault="00676E54" w:rsidP="00676E54">
      <w:pPr>
        <w:rPr>
          <w:rStyle w:val="Intensievebenadrukking"/>
        </w:rPr>
      </w:pPr>
    </w:p>
    <w:tbl>
      <w:tblPr>
        <w:tblStyle w:val="Rastertabel2-Accent31"/>
        <w:tblW w:w="0" w:type="auto"/>
        <w:tblLook w:val="04A0" w:firstRow="1" w:lastRow="0" w:firstColumn="1" w:lastColumn="0" w:noHBand="0" w:noVBand="1"/>
      </w:tblPr>
      <w:tblGrid>
        <w:gridCol w:w="3116"/>
        <w:gridCol w:w="793"/>
        <w:gridCol w:w="4731"/>
      </w:tblGrid>
      <w:tr w:rsidR="00676E54" w:rsidTr="0053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76E54" w:rsidRDefault="00676E54" w:rsidP="0053210B">
            <w:pPr>
              <w:rPr>
                <w:rStyle w:val="Intensievebenadrukking"/>
                <w:i w:val="0"/>
                <w:color w:val="00505C" w:themeColor="accent1" w:themeShade="80"/>
                <w:sz w:val="24"/>
              </w:rPr>
            </w:pPr>
          </w:p>
          <w:p w:rsidR="00676E54" w:rsidRPr="00962593" w:rsidRDefault="00676E54" w:rsidP="0053210B">
            <w:pPr>
              <w:rPr>
                <w:rStyle w:val="Intensievebenadrukking"/>
                <w:i w:val="0"/>
                <w:color w:val="00505C" w:themeColor="accent1" w:themeShade="80"/>
              </w:rPr>
            </w:pPr>
            <w:r>
              <w:rPr>
                <w:rStyle w:val="Intensievebenadrukking"/>
                <w:color w:val="00505C" w:themeColor="accent1" w:themeShade="80"/>
                <w:sz w:val="24"/>
              </w:rPr>
              <w:t>Bronnen</w:t>
            </w:r>
          </w:p>
        </w:tc>
        <w:tc>
          <w:tcPr>
            <w:tcW w:w="1001"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Ja / Nee</w:t>
            </w:r>
          </w:p>
        </w:tc>
        <w:tc>
          <w:tcPr>
            <w:tcW w:w="8329"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Toelichting</w:t>
            </w: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Default="00676E54" w:rsidP="0053210B">
            <w:pPr>
              <w:rPr>
                <w:rStyle w:val="Intensievebenadrukking"/>
                <w:i w:val="0"/>
                <w:color w:val="262626" w:themeColor="text1" w:themeTint="D9"/>
              </w:rPr>
            </w:pPr>
            <w:r>
              <w:rPr>
                <w:rStyle w:val="Intensievebenadrukking"/>
                <w:color w:val="262626" w:themeColor="text1" w:themeTint="D9"/>
              </w:rPr>
              <w:t>Meerdere type bronnen gebruikt?</w:t>
            </w:r>
          </w:p>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(boek, artikel, tijdschrift, blog, vendor)</w:t>
            </w:r>
          </w:p>
        </w:tc>
        <w:tc>
          <w:tcPr>
            <w:tcW w:w="1001" w:type="dxa"/>
          </w:tcPr>
          <w:p w:rsidR="00676E54" w:rsidRPr="00DB32F0"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i w:val="0"/>
              </w:rPr>
            </w:pPr>
            <w:r>
              <w:rPr>
                <w:rStyle w:val="Intensievebenadrukking"/>
              </w:rPr>
              <w:t>Ja</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53210B">
        <w:trPr>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Default="00676E54" w:rsidP="0053210B">
            <w:pPr>
              <w:rPr>
                <w:rStyle w:val="Intensievebenadrukking"/>
                <w:i w:val="0"/>
                <w:color w:val="262626" w:themeColor="text1" w:themeTint="D9"/>
              </w:rPr>
            </w:pPr>
            <w:r>
              <w:rPr>
                <w:rStyle w:val="Intensievebenadrukking"/>
                <w:color w:val="262626" w:themeColor="text1" w:themeTint="D9"/>
              </w:rPr>
              <w:t>Zijn de bronnen op kwaliteit gecheckt?</w:t>
            </w:r>
          </w:p>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(denk aan onderzoeksles 2)</w:t>
            </w:r>
          </w:p>
        </w:tc>
        <w:tc>
          <w:tcPr>
            <w:tcW w:w="1001"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8329"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Is correct en volledig naar bronnen gerefereerd volgens APA?</w:t>
            </w:r>
          </w:p>
        </w:tc>
        <w:tc>
          <w:tcPr>
            <w:tcW w:w="1001"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Zie eerder punt over APA</w:t>
            </w:r>
          </w:p>
        </w:tc>
      </w:tr>
      <w:tr w:rsidR="00676E54" w:rsidTr="0053210B">
        <w:trPr>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Default="00676E54" w:rsidP="0053210B">
            <w:pPr>
              <w:rPr>
                <w:rStyle w:val="Intensievebenadrukking"/>
                <w:i w:val="0"/>
                <w:color w:val="262626" w:themeColor="text1" w:themeTint="D9"/>
              </w:rPr>
            </w:pPr>
          </w:p>
        </w:tc>
        <w:tc>
          <w:tcPr>
            <w:tcW w:w="1001"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p>
        </w:tc>
        <w:tc>
          <w:tcPr>
            <w:tcW w:w="8329"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p>
        </w:tc>
      </w:tr>
    </w:tbl>
    <w:p w:rsidR="00676E54" w:rsidRDefault="00676E54" w:rsidP="00676E54">
      <w:pPr>
        <w:rPr>
          <w:rStyle w:val="Intensievebenadrukking"/>
          <w:b/>
          <w:i w:val="0"/>
          <w:color w:val="00505C" w:themeColor="accent1" w:themeShade="80"/>
          <w:sz w:val="24"/>
        </w:rPr>
      </w:pPr>
      <w:r>
        <w:rPr>
          <w:rStyle w:val="Intensievebenadrukking"/>
          <w:b/>
          <w:color w:val="00505C" w:themeColor="accent1" w:themeShade="80"/>
          <w:sz w:val="24"/>
        </w:rPr>
        <w:br w:type="page"/>
      </w:r>
    </w:p>
    <w:tbl>
      <w:tblPr>
        <w:tblStyle w:val="Rastertabel2-Accent31"/>
        <w:tblW w:w="0" w:type="auto"/>
        <w:tblLook w:val="04A0" w:firstRow="1" w:lastRow="0" w:firstColumn="1" w:lastColumn="0" w:noHBand="0" w:noVBand="1"/>
      </w:tblPr>
      <w:tblGrid>
        <w:gridCol w:w="3232"/>
        <w:gridCol w:w="787"/>
        <w:gridCol w:w="4621"/>
      </w:tblGrid>
      <w:tr w:rsidR="00676E54" w:rsidTr="0053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76E54" w:rsidRPr="00962593" w:rsidRDefault="00676E54" w:rsidP="0053210B">
            <w:pPr>
              <w:rPr>
                <w:rStyle w:val="Intensievebenadrukking"/>
                <w:i w:val="0"/>
                <w:color w:val="00505C" w:themeColor="accent1" w:themeShade="80"/>
              </w:rPr>
            </w:pPr>
            <w:r>
              <w:rPr>
                <w:rStyle w:val="Intensievebenadrukking"/>
                <w:color w:val="00505C" w:themeColor="accent1" w:themeShade="80"/>
                <w:sz w:val="24"/>
              </w:rPr>
              <w:lastRenderedPageBreak/>
              <w:t>Aanpak</w:t>
            </w:r>
          </w:p>
        </w:tc>
        <w:tc>
          <w:tcPr>
            <w:tcW w:w="1001"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Ja / Nee</w:t>
            </w:r>
          </w:p>
        </w:tc>
        <w:tc>
          <w:tcPr>
            <w:tcW w:w="8329"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Toelichting</w:t>
            </w: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Is er voor iedere onderzoeksvraag een passende aanpak gekozen? (bv opzoeken, experiment)</w:t>
            </w:r>
          </w:p>
        </w:tc>
        <w:tc>
          <w:tcPr>
            <w:tcW w:w="1001" w:type="dxa"/>
          </w:tcPr>
          <w:p w:rsidR="00676E54" w:rsidRPr="00DB32F0"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i w:val="0"/>
              </w:rPr>
            </w:pPr>
            <w:r>
              <w:rPr>
                <w:rStyle w:val="Intensievebenadrukking"/>
              </w:rPr>
              <w:t>Ja</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53210B">
        <w:trPr>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Zijn de gebruikte selectiecriteria gemotiveerd en correct gebruikt?</w:t>
            </w:r>
          </w:p>
        </w:tc>
        <w:tc>
          <w:tcPr>
            <w:tcW w:w="1001"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8329"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p>
        </w:tc>
      </w:tr>
    </w:tbl>
    <w:p w:rsidR="00676E54" w:rsidRDefault="00676E54" w:rsidP="00676E54">
      <w:pPr>
        <w:rPr>
          <w:rStyle w:val="Intensievebenadrukking"/>
        </w:rPr>
      </w:pPr>
    </w:p>
    <w:tbl>
      <w:tblPr>
        <w:tblStyle w:val="Rastertabel2-Accent31"/>
        <w:tblW w:w="0" w:type="auto"/>
        <w:tblLook w:val="04A0" w:firstRow="1" w:lastRow="0" w:firstColumn="1" w:lastColumn="0" w:noHBand="0" w:noVBand="1"/>
      </w:tblPr>
      <w:tblGrid>
        <w:gridCol w:w="3149"/>
        <w:gridCol w:w="791"/>
        <w:gridCol w:w="4700"/>
      </w:tblGrid>
      <w:tr w:rsidR="00676E54" w:rsidTr="0053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76E54" w:rsidRPr="00962593" w:rsidRDefault="00676E54" w:rsidP="0053210B">
            <w:pPr>
              <w:rPr>
                <w:rStyle w:val="Intensievebenadrukking"/>
                <w:i w:val="0"/>
                <w:color w:val="00505C" w:themeColor="accent1" w:themeShade="80"/>
              </w:rPr>
            </w:pPr>
            <w:r>
              <w:rPr>
                <w:rStyle w:val="Intensievebenadrukking"/>
                <w:color w:val="00505C" w:themeColor="accent1" w:themeShade="80"/>
                <w:sz w:val="24"/>
              </w:rPr>
              <w:t>Resultaten</w:t>
            </w:r>
          </w:p>
        </w:tc>
        <w:tc>
          <w:tcPr>
            <w:tcW w:w="1001"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Ja / Nee</w:t>
            </w:r>
          </w:p>
        </w:tc>
        <w:tc>
          <w:tcPr>
            <w:tcW w:w="8329"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Toelichting</w:t>
            </w: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Komen de resultaten logischerwijs voort uit de aanpak?</w:t>
            </w:r>
          </w:p>
        </w:tc>
        <w:tc>
          <w:tcPr>
            <w:tcW w:w="1001" w:type="dxa"/>
          </w:tcPr>
          <w:p w:rsidR="00676E54" w:rsidRPr="00DB32F0"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i w:val="0"/>
              </w:rPr>
            </w:pPr>
            <w:r>
              <w:rPr>
                <w:rStyle w:val="Intensievebenadrukking"/>
              </w:rPr>
              <w:t>Ja</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p>
        </w:tc>
      </w:tr>
      <w:tr w:rsidR="00676E54" w:rsidTr="0053210B">
        <w:trPr>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Leiden de selectiecriteria logischerwijs tot de resultaten?</w:t>
            </w:r>
          </w:p>
        </w:tc>
        <w:tc>
          <w:tcPr>
            <w:tcW w:w="1001"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r>
              <w:rPr>
                <w:rStyle w:val="Intensievebenadrukking"/>
              </w:rPr>
              <w:t>Ja</w:t>
            </w:r>
          </w:p>
        </w:tc>
        <w:tc>
          <w:tcPr>
            <w:tcW w:w="8329"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Default="00676E54" w:rsidP="0053210B">
            <w:pPr>
              <w:rPr>
                <w:rStyle w:val="Intensievebenadrukking"/>
                <w:i w:val="0"/>
                <w:color w:val="262626" w:themeColor="text1" w:themeTint="D9"/>
              </w:rPr>
            </w:pPr>
            <w:r>
              <w:rPr>
                <w:rStyle w:val="Intensievebenadrukking"/>
                <w:color w:val="262626" w:themeColor="text1" w:themeTint="D9"/>
              </w:rPr>
              <w:t>De conclusie refereert aan de resultaten?</w:t>
            </w:r>
          </w:p>
        </w:tc>
        <w:tc>
          <w:tcPr>
            <w:tcW w:w="1001"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Nee</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De hoofdvraag wordt niet herhaald, verder weinig gerefereerd aan andere deelvragen</w:t>
            </w:r>
          </w:p>
        </w:tc>
      </w:tr>
    </w:tbl>
    <w:p w:rsidR="00676E54" w:rsidRDefault="00676E54" w:rsidP="00676E54">
      <w:pPr>
        <w:rPr>
          <w:rStyle w:val="Intensievebenadrukking"/>
        </w:rPr>
      </w:pPr>
    </w:p>
    <w:tbl>
      <w:tblPr>
        <w:tblStyle w:val="Rastertabel2-Accent31"/>
        <w:tblW w:w="0" w:type="auto"/>
        <w:tblLook w:val="04A0" w:firstRow="1" w:lastRow="0" w:firstColumn="1" w:lastColumn="0" w:noHBand="0" w:noVBand="1"/>
      </w:tblPr>
      <w:tblGrid>
        <w:gridCol w:w="3370"/>
        <w:gridCol w:w="779"/>
        <w:gridCol w:w="4491"/>
      </w:tblGrid>
      <w:tr w:rsidR="00676E54" w:rsidTr="0053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76E54" w:rsidRPr="00962593" w:rsidRDefault="00676E54" w:rsidP="0053210B">
            <w:pPr>
              <w:rPr>
                <w:rStyle w:val="Intensievebenadrukking"/>
                <w:i w:val="0"/>
                <w:color w:val="00505C" w:themeColor="accent1" w:themeShade="80"/>
              </w:rPr>
            </w:pPr>
            <w:r>
              <w:rPr>
                <w:rStyle w:val="Intensievebenadrukking"/>
                <w:color w:val="00505C" w:themeColor="accent1" w:themeShade="80"/>
                <w:sz w:val="24"/>
              </w:rPr>
              <w:t>Terugblik (groepsgewijs)</w:t>
            </w:r>
          </w:p>
        </w:tc>
        <w:tc>
          <w:tcPr>
            <w:tcW w:w="1001"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Ja / Nee</w:t>
            </w:r>
          </w:p>
        </w:tc>
        <w:tc>
          <w:tcPr>
            <w:tcW w:w="8329" w:type="dxa"/>
          </w:tcPr>
          <w:p w:rsidR="00676E54" w:rsidRPr="00962593" w:rsidRDefault="00676E54" w:rsidP="0053210B">
            <w:pPr>
              <w:cnfStyle w:val="100000000000" w:firstRow="1" w:lastRow="0" w:firstColumn="0" w:lastColumn="0" w:oddVBand="0" w:evenVBand="0" w:oddHBand="0" w:evenHBand="0" w:firstRowFirstColumn="0" w:firstRowLastColumn="0" w:lastRowFirstColumn="0" w:lastRowLastColumn="0"/>
              <w:rPr>
                <w:rStyle w:val="Intensievebenadrukking"/>
                <w:i w:val="0"/>
                <w:color w:val="00505C" w:themeColor="accent1" w:themeShade="80"/>
              </w:rPr>
            </w:pPr>
            <w:r w:rsidRPr="00962593">
              <w:rPr>
                <w:rStyle w:val="Intensievebenadrukking"/>
                <w:color w:val="00505C" w:themeColor="accent1" w:themeShade="80"/>
              </w:rPr>
              <w:t>Toelichting</w:t>
            </w:r>
          </w:p>
        </w:tc>
      </w:tr>
      <w:tr w:rsidR="00676E54" w:rsidTr="0053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76E54" w:rsidRPr="00962593" w:rsidRDefault="00676E54" w:rsidP="0053210B">
            <w:pPr>
              <w:rPr>
                <w:rStyle w:val="Intensievebenadrukking"/>
                <w:i w:val="0"/>
                <w:color w:val="00505C" w:themeColor="accent1" w:themeShade="80"/>
              </w:rPr>
            </w:pPr>
            <w:r w:rsidRPr="00EE5E2D">
              <w:rPr>
                <w:rStyle w:val="Intensievebenadrukking"/>
                <w:color w:val="262626" w:themeColor="text1" w:themeTint="D9"/>
              </w:rPr>
              <w:t>Aangegeven hoe de onderzoekscyclus is gebruikt en welke onderzoeksgebieden er zijn geraakt? (denk aan onderzoeksles 1)</w:t>
            </w:r>
          </w:p>
        </w:tc>
        <w:tc>
          <w:tcPr>
            <w:tcW w:w="1001" w:type="dxa"/>
          </w:tcPr>
          <w:p w:rsidR="00676E54" w:rsidRPr="00962593"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i w:val="0"/>
                <w:color w:val="00505C" w:themeColor="accent1" w:themeShade="80"/>
              </w:rPr>
            </w:pPr>
            <w:r>
              <w:rPr>
                <w:rStyle w:val="Intensievebenadrukking"/>
                <w:color w:val="00505C" w:themeColor="accent1" w:themeShade="80"/>
              </w:rPr>
              <w:t>Ja</w:t>
            </w:r>
          </w:p>
        </w:tc>
        <w:tc>
          <w:tcPr>
            <w:tcW w:w="8329" w:type="dxa"/>
          </w:tcPr>
          <w:p w:rsidR="00676E54" w:rsidRPr="00962593"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i w:val="0"/>
                <w:color w:val="00505C" w:themeColor="accent1" w:themeShade="80"/>
              </w:rPr>
            </w:pPr>
          </w:p>
        </w:tc>
      </w:tr>
      <w:tr w:rsidR="00676E54" w:rsidTr="0053210B">
        <w:trPr>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Kijkt evaluerend en kritisch terug op het gelopen proces en de onderlinge samenwerking?</w:t>
            </w:r>
          </w:p>
        </w:tc>
        <w:tc>
          <w:tcPr>
            <w:tcW w:w="1001" w:type="dxa"/>
          </w:tcPr>
          <w:p w:rsidR="00676E54" w:rsidRPr="00DB32F0"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i w:val="0"/>
              </w:rPr>
            </w:pPr>
            <w:r>
              <w:rPr>
                <w:rStyle w:val="Intensievebenadrukking"/>
              </w:rPr>
              <w:t>Ja</w:t>
            </w:r>
          </w:p>
        </w:tc>
        <w:tc>
          <w:tcPr>
            <w:tcW w:w="8329" w:type="dxa"/>
          </w:tcPr>
          <w:p w:rsidR="00676E54" w:rsidRDefault="00676E54" w:rsidP="0053210B">
            <w:pPr>
              <w:cnfStyle w:val="000000000000" w:firstRow="0" w:lastRow="0" w:firstColumn="0" w:lastColumn="0" w:oddVBand="0" w:evenVBand="0" w:oddHBand="0" w:evenHBand="0" w:firstRowFirstColumn="0" w:firstRowLastColumn="0" w:lastRowFirstColumn="0" w:lastRowLastColumn="0"/>
              <w:rPr>
                <w:rStyle w:val="Intensievebenadrukking"/>
              </w:rPr>
            </w:pPr>
          </w:p>
        </w:tc>
      </w:tr>
      <w:tr w:rsidR="00676E54" w:rsidTr="0053210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64" w:type="dxa"/>
            <w:vAlign w:val="center"/>
          </w:tcPr>
          <w:p w:rsidR="00676E54" w:rsidRPr="000617EF" w:rsidRDefault="00676E54" w:rsidP="0053210B">
            <w:pPr>
              <w:rPr>
                <w:rStyle w:val="Intensievebenadrukking"/>
                <w:i w:val="0"/>
                <w:color w:val="262626" w:themeColor="text1" w:themeTint="D9"/>
              </w:rPr>
            </w:pPr>
            <w:r>
              <w:rPr>
                <w:rStyle w:val="Intensievebenadrukking"/>
                <w:color w:val="262626" w:themeColor="text1" w:themeTint="D9"/>
              </w:rPr>
              <w:t>Formuleert een duidelijke mening over het doen van onderzoek, het maken van een rapportage en het vakgebied in het algemeen?</w:t>
            </w:r>
          </w:p>
        </w:tc>
        <w:tc>
          <w:tcPr>
            <w:tcW w:w="1001"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r>
              <w:rPr>
                <w:rStyle w:val="Intensievebenadrukking"/>
              </w:rPr>
              <w:t>ja</w:t>
            </w:r>
          </w:p>
        </w:tc>
        <w:tc>
          <w:tcPr>
            <w:tcW w:w="8329" w:type="dxa"/>
          </w:tcPr>
          <w:p w:rsidR="00676E54" w:rsidRDefault="00676E54" w:rsidP="0053210B">
            <w:pPr>
              <w:cnfStyle w:val="000000100000" w:firstRow="0" w:lastRow="0" w:firstColumn="0" w:lastColumn="0" w:oddVBand="0" w:evenVBand="0" w:oddHBand="1" w:evenHBand="0" w:firstRowFirstColumn="0" w:firstRowLastColumn="0" w:lastRowFirstColumn="0" w:lastRowLastColumn="0"/>
              <w:rPr>
                <w:rStyle w:val="Intensievebenadrukking"/>
              </w:rPr>
            </w:pPr>
          </w:p>
        </w:tc>
      </w:tr>
    </w:tbl>
    <w:p w:rsidR="00676E54" w:rsidRDefault="00676E54" w:rsidP="00676E54">
      <w:pPr>
        <w:rPr>
          <w:rStyle w:val="Intensievebenadrukking"/>
        </w:rPr>
      </w:pPr>
    </w:p>
    <w:p w:rsidR="00676E54" w:rsidRDefault="00676E54" w:rsidP="00676E54">
      <w:pPr>
        <w:rPr>
          <w:rStyle w:val="Intensievebenadrukking"/>
        </w:rPr>
      </w:pPr>
    </w:p>
    <w:p w:rsidR="00B5615A" w:rsidRPr="006D370F" w:rsidRDefault="00B5615A" w:rsidP="009B114B"/>
    <w:sectPr w:rsidR="00B5615A" w:rsidRPr="006D370F">
      <w:footerReference w:type="default" r:id="rId5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4B6" w:rsidRDefault="00C134B6">
      <w:pPr>
        <w:spacing w:before="0" w:after="0" w:line="240" w:lineRule="auto"/>
      </w:pPr>
      <w:r>
        <w:separator/>
      </w:r>
    </w:p>
  </w:endnote>
  <w:endnote w:type="continuationSeparator" w:id="0">
    <w:p w:rsidR="00C134B6" w:rsidRDefault="00C134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Voettekst"/>
    </w:pPr>
    <w:r>
      <w:t xml:space="preserve">Page </w:t>
    </w:r>
    <w:r>
      <w:fldChar w:fldCharType="begin"/>
    </w:r>
    <w:r>
      <w:instrText xml:space="preserve"> PAGE  \* Arabic  \* MERGEFORMAT </w:instrText>
    </w:r>
    <w:r>
      <w:fldChar w:fldCharType="separate"/>
    </w:r>
    <w:r w:rsidR="006A22B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4B6" w:rsidRDefault="00C134B6">
      <w:pPr>
        <w:spacing w:before="0" w:after="0" w:line="240" w:lineRule="auto"/>
      </w:pPr>
      <w:r>
        <w:separator/>
      </w:r>
    </w:p>
  </w:footnote>
  <w:footnote w:type="continuationSeparator" w:id="0">
    <w:p w:rsidR="00C134B6" w:rsidRDefault="00C134B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2">
    <w:nsid w:val="039F10EE"/>
    <w:multiLevelType w:val="hybridMultilevel"/>
    <w:tmpl w:val="403EE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E42610"/>
    <w:multiLevelType w:val="hybridMultilevel"/>
    <w:tmpl w:val="8CB8DC4E"/>
    <w:lvl w:ilvl="0" w:tplc="DE44761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0E6A3A64"/>
    <w:multiLevelType w:val="hybridMultilevel"/>
    <w:tmpl w:val="BFD60430"/>
    <w:lvl w:ilvl="0" w:tplc="6430E340">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AF5BE7"/>
    <w:multiLevelType w:val="hybridMultilevel"/>
    <w:tmpl w:val="9C389ED2"/>
    <w:lvl w:ilvl="0" w:tplc="6430E34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3A37BE3"/>
    <w:multiLevelType w:val="hybridMultilevel"/>
    <w:tmpl w:val="E8BE7164"/>
    <w:lvl w:ilvl="0" w:tplc="6430E34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B2639EB"/>
    <w:multiLevelType w:val="hybridMultilevel"/>
    <w:tmpl w:val="DD660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308664D"/>
    <w:multiLevelType w:val="hybridMultilevel"/>
    <w:tmpl w:val="CD8033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3160117"/>
    <w:multiLevelType w:val="hybridMultilevel"/>
    <w:tmpl w:val="156296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E1B5328"/>
    <w:multiLevelType w:val="hybridMultilevel"/>
    <w:tmpl w:val="1D8259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5C84223"/>
    <w:multiLevelType w:val="hybridMultilevel"/>
    <w:tmpl w:val="D4847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6FF5658"/>
    <w:multiLevelType w:val="hybridMultilevel"/>
    <w:tmpl w:val="4DB8DE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4A8804C8"/>
    <w:multiLevelType w:val="hybridMultilevel"/>
    <w:tmpl w:val="00868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DEB79DB"/>
    <w:multiLevelType w:val="hybridMultilevel"/>
    <w:tmpl w:val="466AC08A"/>
    <w:lvl w:ilvl="0" w:tplc="C986CC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59C183F"/>
    <w:multiLevelType w:val="hybridMultilevel"/>
    <w:tmpl w:val="96747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68200EB"/>
    <w:multiLevelType w:val="hybridMultilevel"/>
    <w:tmpl w:val="B75CD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B633036"/>
    <w:multiLevelType w:val="hybridMultilevel"/>
    <w:tmpl w:val="753E4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74D3726"/>
    <w:multiLevelType w:val="hybridMultilevel"/>
    <w:tmpl w:val="D3166A72"/>
    <w:lvl w:ilvl="0" w:tplc="C986CC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120366F"/>
    <w:multiLevelType w:val="hybridMultilevel"/>
    <w:tmpl w:val="DBE0D4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nsid w:val="743B4517"/>
    <w:multiLevelType w:val="hybridMultilevel"/>
    <w:tmpl w:val="90EE6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E997E86"/>
    <w:multiLevelType w:val="hybridMultilevel"/>
    <w:tmpl w:val="69B23D2C"/>
    <w:lvl w:ilvl="0" w:tplc="6430E340">
      <w:start w:val="1"/>
      <w:numFmt w:val="decimal"/>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0"/>
  </w:num>
  <w:num w:numId="8">
    <w:abstractNumId w:val="13"/>
  </w:num>
  <w:num w:numId="9">
    <w:abstractNumId w:val="17"/>
  </w:num>
  <w:num w:numId="10">
    <w:abstractNumId w:val="5"/>
  </w:num>
  <w:num w:numId="11">
    <w:abstractNumId w:val="16"/>
  </w:num>
  <w:num w:numId="12">
    <w:abstractNumId w:val="7"/>
  </w:num>
  <w:num w:numId="13">
    <w:abstractNumId w:val="21"/>
  </w:num>
  <w:num w:numId="14">
    <w:abstractNumId w:val="15"/>
  </w:num>
  <w:num w:numId="15">
    <w:abstractNumId w:val="4"/>
  </w:num>
  <w:num w:numId="16">
    <w:abstractNumId w:val="3"/>
  </w:num>
  <w:num w:numId="17">
    <w:abstractNumId w:val="6"/>
  </w:num>
  <w:num w:numId="18">
    <w:abstractNumId w:val="2"/>
  </w:num>
  <w:num w:numId="19">
    <w:abstractNumId w:val="9"/>
  </w:num>
  <w:num w:numId="20">
    <w:abstractNumId w:val="8"/>
  </w:num>
  <w:num w:numId="21">
    <w:abstractNumId w:val="20"/>
  </w:num>
  <w:num w:numId="22">
    <w:abstractNumId w:val="11"/>
  </w:num>
  <w:num w:numId="23">
    <w:abstractNumId w:val="12"/>
  </w:num>
  <w:num w:numId="24">
    <w:abstractNumId w:val="19"/>
  </w:num>
  <w:num w:numId="25">
    <w:abstractNumId w:val="18"/>
  </w:num>
  <w:num w:numId="26">
    <w:abstractNumId w:val="14"/>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58"/>
    <w:rsid w:val="00020FF4"/>
    <w:rsid w:val="00072497"/>
    <w:rsid w:val="00077A87"/>
    <w:rsid w:val="00091FAE"/>
    <w:rsid w:val="000B14A8"/>
    <w:rsid w:val="000B31E4"/>
    <w:rsid w:val="000D33B7"/>
    <w:rsid w:val="000F4FB4"/>
    <w:rsid w:val="0010519B"/>
    <w:rsid w:val="001061AB"/>
    <w:rsid w:val="00107E1B"/>
    <w:rsid w:val="00110C66"/>
    <w:rsid w:val="00115B42"/>
    <w:rsid w:val="0012679C"/>
    <w:rsid w:val="001659B8"/>
    <w:rsid w:val="001768B5"/>
    <w:rsid w:val="00177F88"/>
    <w:rsid w:val="0018033B"/>
    <w:rsid w:val="0019549C"/>
    <w:rsid w:val="001A38F7"/>
    <w:rsid w:val="001C7D57"/>
    <w:rsid w:val="001E6609"/>
    <w:rsid w:val="001F092B"/>
    <w:rsid w:val="001F2DAF"/>
    <w:rsid w:val="001F2F23"/>
    <w:rsid w:val="00212E3E"/>
    <w:rsid w:val="00215346"/>
    <w:rsid w:val="002163EE"/>
    <w:rsid w:val="002221EF"/>
    <w:rsid w:val="002463D8"/>
    <w:rsid w:val="002507A8"/>
    <w:rsid w:val="00253551"/>
    <w:rsid w:val="0026797D"/>
    <w:rsid w:val="002721D2"/>
    <w:rsid w:val="00281061"/>
    <w:rsid w:val="00292544"/>
    <w:rsid w:val="002B3435"/>
    <w:rsid w:val="002B6423"/>
    <w:rsid w:val="002B6B74"/>
    <w:rsid w:val="002D5A36"/>
    <w:rsid w:val="002D5B90"/>
    <w:rsid w:val="002D66A0"/>
    <w:rsid w:val="002E5E2C"/>
    <w:rsid w:val="002E7A95"/>
    <w:rsid w:val="003162C3"/>
    <w:rsid w:val="003401F4"/>
    <w:rsid w:val="003806E6"/>
    <w:rsid w:val="003A374E"/>
    <w:rsid w:val="003B00F1"/>
    <w:rsid w:val="003B164B"/>
    <w:rsid w:val="003C66BE"/>
    <w:rsid w:val="003F15BD"/>
    <w:rsid w:val="004019D1"/>
    <w:rsid w:val="004239E8"/>
    <w:rsid w:val="00441BFE"/>
    <w:rsid w:val="0044251E"/>
    <w:rsid w:val="00481155"/>
    <w:rsid w:val="00485C8C"/>
    <w:rsid w:val="00494688"/>
    <w:rsid w:val="004A165B"/>
    <w:rsid w:val="004A1C0B"/>
    <w:rsid w:val="004A58B3"/>
    <w:rsid w:val="004B3562"/>
    <w:rsid w:val="004C18C2"/>
    <w:rsid w:val="004C5A22"/>
    <w:rsid w:val="004D2614"/>
    <w:rsid w:val="004E08B0"/>
    <w:rsid w:val="00517F63"/>
    <w:rsid w:val="0052125C"/>
    <w:rsid w:val="00521542"/>
    <w:rsid w:val="00537DA5"/>
    <w:rsid w:val="005523FF"/>
    <w:rsid w:val="005529E8"/>
    <w:rsid w:val="005703C5"/>
    <w:rsid w:val="00577201"/>
    <w:rsid w:val="005820DF"/>
    <w:rsid w:val="005863FC"/>
    <w:rsid w:val="00590DAE"/>
    <w:rsid w:val="005B0642"/>
    <w:rsid w:val="005B50EE"/>
    <w:rsid w:val="005B74B4"/>
    <w:rsid w:val="005D6012"/>
    <w:rsid w:val="005E103D"/>
    <w:rsid w:val="00643A14"/>
    <w:rsid w:val="00647A93"/>
    <w:rsid w:val="006653BA"/>
    <w:rsid w:val="00665D89"/>
    <w:rsid w:val="006704D8"/>
    <w:rsid w:val="00673926"/>
    <w:rsid w:val="00676E54"/>
    <w:rsid w:val="00685FC5"/>
    <w:rsid w:val="006A22B5"/>
    <w:rsid w:val="006D2984"/>
    <w:rsid w:val="006D370F"/>
    <w:rsid w:val="006D70FE"/>
    <w:rsid w:val="006F6CCA"/>
    <w:rsid w:val="0070032C"/>
    <w:rsid w:val="00700EF9"/>
    <w:rsid w:val="0071770A"/>
    <w:rsid w:val="00723BB0"/>
    <w:rsid w:val="00725152"/>
    <w:rsid w:val="00731A14"/>
    <w:rsid w:val="00741456"/>
    <w:rsid w:val="0074309E"/>
    <w:rsid w:val="007501C5"/>
    <w:rsid w:val="00755AA9"/>
    <w:rsid w:val="00757930"/>
    <w:rsid w:val="0078352F"/>
    <w:rsid w:val="007905DC"/>
    <w:rsid w:val="00794495"/>
    <w:rsid w:val="00795407"/>
    <w:rsid w:val="007B1872"/>
    <w:rsid w:val="007D4840"/>
    <w:rsid w:val="007E471D"/>
    <w:rsid w:val="007E52FE"/>
    <w:rsid w:val="007E7247"/>
    <w:rsid w:val="007F21A1"/>
    <w:rsid w:val="00803DF1"/>
    <w:rsid w:val="00824EF4"/>
    <w:rsid w:val="00825B6C"/>
    <w:rsid w:val="00856F0C"/>
    <w:rsid w:val="00873B6A"/>
    <w:rsid w:val="00884C7E"/>
    <w:rsid w:val="008A1BDC"/>
    <w:rsid w:val="008A66F8"/>
    <w:rsid w:val="008B3EC5"/>
    <w:rsid w:val="008C60CF"/>
    <w:rsid w:val="008E3FF8"/>
    <w:rsid w:val="008E4E4E"/>
    <w:rsid w:val="008F2DDC"/>
    <w:rsid w:val="008F7B80"/>
    <w:rsid w:val="00920102"/>
    <w:rsid w:val="009218EC"/>
    <w:rsid w:val="0092270E"/>
    <w:rsid w:val="00927302"/>
    <w:rsid w:val="00931C42"/>
    <w:rsid w:val="00942241"/>
    <w:rsid w:val="0094471D"/>
    <w:rsid w:val="00951B89"/>
    <w:rsid w:val="00967816"/>
    <w:rsid w:val="00983B67"/>
    <w:rsid w:val="00985B28"/>
    <w:rsid w:val="00986E77"/>
    <w:rsid w:val="00987104"/>
    <w:rsid w:val="009A40D6"/>
    <w:rsid w:val="009B114B"/>
    <w:rsid w:val="009B2CBA"/>
    <w:rsid w:val="009B79BA"/>
    <w:rsid w:val="009C66CB"/>
    <w:rsid w:val="009D2158"/>
    <w:rsid w:val="009E11CE"/>
    <w:rsid w:val="009E3F97"/>
    <w:rsid w:val="009F041A"/>
    <w:rsid w:val="00A24C3C"/>
    <w:rsid w:val="00A32A05"/>
    <w:rsid w:val="00A35FB1"/>
    <w:rsid w:val="00A729CC"/>
    <w:rsid w:val="00A823C9"/>
    <w:rsid w:val="00AC62E0"/>
    <w:rsid w:val="00AD7AFA"/>
    <w:rsid w:val="00AF2722"/>
    <w:rsid w:val="00AF3F94"/>
    <w:rsid w:val="00AF5C02"/>
    <w:rsid w:val="00B1420B"/>
    <w:rsid w:val="00B25A57"/>
    <w:rsid w:val="00B36815"/>
    <w:rsid w:val="00B520CA"/>
    <w:rsid w:val="00B521A8"/>
    <w:rsid w:val="00B5615A"/>
    <w:rsid w:val="00B71063"/>
    <w:rsid w:val="00B75031"/>
    <w:rsid w:val="00B772BB"/>
    <w:rsid w:val="00B818E8"/>
    <w:rsid w:val="00B83A15"/>
    <w:rsid w:val="00BA5CA8"/>
    <w:rsid w:val="00BC59EE"/>
    <w:rsid w:val="00BD1DD0"/>
    <w:rsid w:val="00C05650"/>
    <w:rsid w:val="00C1143E"/>
    <w:rsid w:val="00C118DA"/>
    <w:rsid w:val="00C11E8B"/>
    <w:rsid w:val="00C134B6"/>
    <w:rsid w:val="00C15312"/>
    <w:rsid w:val="00C16499"/>
    <w:rsid w:val="00C24C59"/>
    <w:rsid w:val="00C47D34"/>
    <w:rsid w:val="00C56E35"/>
    <w:rsid w:val="00C57F5E"/>
    <w:rsid w:val="00C71A02"/>
    <w:rsid w:val="00C72933"/>
    <w:rsid w:val="00C86892"/>
    <w:rsid w:val="00CA7350"/>
    <w:rsid w:val="00CC0F75"/>
    <w:rsid w:val="00CE71D5"/>
    <w:rsid w:val="00D124EC"/>
    <w:rsid w:val="00D33F4E"/>
    <w:rsid w:val="00D35FEA"/>
    <w:rsid w:val="00D5458A"/>
    <w:rsid w:val="00D96F52"/>
    <w:rsid w:val="00DA4BD7"/>
    <w:rsid w:val="00DA6650"/>
    <w:rsid w:val="00DC095E"/>
    <w:rsid w:val="00DD3E07"/>
    <w:rsid w:val="00DD7264"/>
    <w:rsid w:val="00DE3156"/>
    <w:rsid w:val="00DE58C7"/>
    <w:rsid w:val="00DF6A18"/>
    <w:rsid w:val="00DF7591"/>
    <w:rsid w:val="00E13AC9"/>
    <w:rsid w:val="00E15421"/>
    <w:rsid w:val="00E22BC7"/>
    <w:rsid w:val="00E2381B"/>
    <w:rsid w:val="00E27929"/>
    <w:rsid w:val="00E32732"/>
    <w:rsid w:val="00E36560"/>
    <w:rsid w:val="00E4174F"/>
    <w:rsid w:val="00E62791"/>
    <w:rsid w:val="00E7430C"/>
    <w:rsid w:val="00E74766"/>
    <w:rsid w:val="00EA373C"/>
    <w:rsid w:val="00EC0085"/>
    <w:rsid w:val="00EE02EC"/>
    <w:rsid w:val="00EF12FA"/>
    <w:rsid w:val="00F154C6"/>
    <w:rsid w:val="00F23E8C"/>
    <w:rsid w:val="00F24313"/>
    <w:rsid w:val="00F25258"/>
    <w:rsid w:val="00F46642"/>
    <w:rsid w:val="00F80058"/>
    <w:rsid w:val="00F83569"/>
    <w:rsid w:val="00FB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90829BE-1465-41F0-90E2-7D648015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Kop2">
    <w:name w:val="heading 2"/>
    <w:basedOn w:val="Standaard"/>
    <w:next w:val="Standaard"/>
    <w:link w:val="Kop2Char"/>
    <w:uiPriority w:val="9"/>
    <w:unhideWhenUsed/>
    <w:qFormat/>
    <w:rsid w:val="00177F88"/>
    <w:pPr>
      <w:keepNext/>
      <w:keepLines/>
      <w:spacing w:before="240" w:after="0"/>
      <w:outlineLvl w:val="1"/>
    </w:pPr>
    <w:rPr>
      <w:rFonts w:eastAsiaTheme="majorEastAsia" w:cstheme="majorBidi"/>
      <w:color w:val="00A0B8" w:themeColor="accent1"/>
      <w:sz w:val="22"/>
    </w:rPr>
  </w:style>
  <w:style w:type="paragraph" w:styleId="Kop3">
    <w:name w:val="heading 3"/>
    <w:basedOn w:val="Standaard"/>
    <w:next w:val="Standaard"/>
    <w:link w:val="Kop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Standaard"/>
    <w:uiPriority w:val="99"/>
    <w:qFormat/>
    <w:pPr>
      <w:spacing w:before="0" w:after="0"/>
      <w:jc w:val="center"/>
    </w:pPr>
  </w:style>
  <w:style w:type="character" w:customStyle="1" w:styleId="Kop1Char">
    <w:name w:val="Kop 1 Char"/>
    <w:basedOn w:val="Standaardalinea-lettertype"/>
    <w:link w:val="Kop1"/>
    <w:uiPriority w:val="1"/>
    <w:rPr>
      <w:rFonts w:asciiTheme="majorHAnsi" w:eastAsiaTheme="majorEastAsia" w:hAnsiTheme="majorHAnsi" w:cstheme="majorBidi"/>
      <w:color w:val="00A0B8" w:themeColor="accent1"/>
      <w:sz w:val="30"/>
    </w:rPr>
  </w:style>
  <w:style w:type="character" w:customStyle="1" w:styleId="Kop2Char">
    <w:name w:val="Kop 2 Char"/>
    <w:basedOn w:val="Standaardalinea-lettertype"/>
    <w:link w:val="Kop2"/>
    <w:uiPriority w:val="9"/>
    <w:rsid w:val="00177F88"/>
    <w:rPr>
      <w:rFonts w:eastAsiaTheme="majorEastAsia" w:cstheme="majorBidi"/>
      <w:color w:val="00A0B8" w:themeColor="accent1"/>
      <w:sz w:val="22"/>
      <w:lang w:val="nl-NL"/>
    </w:rPr>
  </w:style>
  <w:style w:type="character" w:customStyle="1" w:styleId="Kop3Char">
    <w:name w:val="Kop 3 Char"/>
    <w:basedOn w:val="Standaardalinea-lettertype"/>
    <w:link w:val="Kop3"/>
    <w:uiPriority w:val="1"/>
    <w:rPr>
      <w:rFonts w:asciiTheme="majorHAnsi" w:eastAsiaTheme="majorEastAsia" w:hAnsiTheme="majorHAnsi" w:cstheme="majorBidi"/>
      <w:color w:val="00A0B8" w:themeColor="accent1"/>
      <w:sz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00A0B8"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505C"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4F5B" w:themeColor="accent1" w:themeShade="7F"/>
    </w:rPr>
  </w:style>
  <w:style w:type="paragraph" w:styleId="Bijschrift">
    <w:name w:val="caption"/>
    <w:basedOn w:val="Standaard"/>
    <w:next w:val="Standaard"/>
    <w:uiPriority w:val="10"/>
    <w:unhideWhenUsed/>
    <w:qFormat/>
    <w:pPr>
      <w:spacing w:before="200" w:after="120" w:line="240" w:lineRule="auto"/>
    </w:pPr>
    <w:rPr>
      <w:i/>
      <w:iCs/>
    </w:rPr>
  </w:style>
  <w:style w:type="paragraph" w:styleId="Lijstopsomteken">
    <w:name w:val="List Bullet"/>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007789" w:themeColor="accent1" w:themeShade="BF"/>
      <w:kern w:val="28"/>
      <w:sz w:val="60"/>
    </w:rPr>
  </w:style>
  <w:style w:type="paragraph" w:styleId="Ondertitel">
    <w:name w:val="Subtitle"/>
    <w:basedOn w:val="Standaard"/>
    <w:next w:val="Standaard"/>
    <w:link w:val="Ondertitel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007789"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00A0B8" w:themeColor="accent1"/>
      <w:sz w:val="26"/>
      <w14:textFill>
        <w14:solidFill>
          <w14:schemeClr w14:val="accent1">
            <w14:alpha w14:val="30000"/>
          </w14:schemeClr>
        </w14:solidFill>
      </w14:textFill>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Char"/>
    <w:uiPriority w:val="99"/>
    <w:unhideWhenUsed/>
    <w:pPr>
      <w:spacing w:before="0" w:after="0" w:line="240" w:lineRule="auto"/>
      <w:jc w:val="right"/>
    </w:pPr>
    <w:rPr>
      <w:caps/>
      <w:sz w:val="16"/>
    </w:rPr>
  </w:style>
  <w:style w:type="character" w:customStyle="1" w:styleId="VoettekstChar">
    <w:name w:val="Voettekst Char"/>
    <w:basedOn w:val="Standaardalinea-lettertype"/>
    <w:link w:val="Voettekst"/>
    <w:uiPriority w:val="99"/>
    <w:rPr>
      <w:caps/>
      <w:sz w:val="16"/>
    </w:rPr>
  </w:style>
  <w:style w:type="paragraph" w:styleId="Inhopg3">
    <w:name w:val="toc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EB8803"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styleId="Koptekst">
    <w:name w:val="header"/>
    <w:basedOn w:val="Standaard"/>
    <w:link w:val="KoptekstChar"/>
    <w:uiPriority w:val="99"/>
    <w:unhideWhenUsed/>
    <w:pPr>
      <w:spacing w:before="0" w:after="0" w:line="240" w:lineRule="auto"/>
    </w:pPr>
  </w:style>
  <w:style w:type="character" w:customStyle="1" w:styleId="KoptekstChar">
    <w:name w:val="Koptekst Char"/>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eportTable">
    <w:name w:val="Report Table"/>
    <w:basedOn w:val="Standaardtabe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Standaardalinea-lettertype"/>
    <w:uiPriority w:val="99"/>
    <w:semiHidden/>
    <w:unhideWhenUsed/>
    <w:rsid w:val="00DC095E"/>
    <w:rPr>
      <w:rFonts w:ascii="Courier New" w:eastAsia="Times New Roman" w:hAnsi="Courier New" w:cs="Courier New"/>
      <w:sz w:val="20"/>
      <w:szCs w:val="20"/>
    </w:rPr>
  </w:style>
  <w:style w:type="paragraph" w:styleId="Normaalweb">
    <w:name w:val="Normal (Web)"/>
    <w:basedOn w:val="Standaard"/>
    <w:uiPriority w:val="99"/>
    <w:semiHidden/>
    <w:unhideWhenUsed/>
    <w:rsid w:val="00DC095E"/>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apple-converted-space">
    <w:name w:val="apple-converted-space"/>
    <w:basedOn w:val="Standaardalinea-lettertype"/>
    <w:rsid w:val="00DC095E"/>
  </w:style>
  <w:style w:type="paragraph" w:styleId="Lijstalinea">
    <w:name w:val="List Paragraph"/>
    <w:basedOn w:val="Standaard"/>
    <w:uiPriority w:val="34"/>
    <w:qFormat/>
    <w:rsid w:val="006D70FE"/>
    <w:pPr>
      <w:ind w:left="720"/>
      <w:contextualSpacing/>
    </w:pPr>
  </w:style>
  <w:style w:type="paragraph" w:styleId="HTML-voorafopgemaakt">
    <w:name w:val="HTML Preformatted"/>
    <w:basedOn w:val="Standaard"/>
    <w:link w:val="HTML-voorafopgemaaktChar"/>
    <w:uiPriority w:val="99"/>
    <w:semiHidden/>
    <w:unhideWhenUsed/>
    <w:rsid w:val="00BC5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nl-NL"/>
    </w:rPr>
  </w:style>
  <w:style w:type="character" w:customStyle="1" w:styleId="HTML-voorafopgemaaktChar">
    <w:name w:val="HTML - vooraf opgemaakt Char"/>
    <w:basedOn w:val="Standaardalinea-lettertype"/>
    <w:link w:val="HTML-voorafopgemaakt"/>
    <w:uiPriority w:val="99"/>
    <w:semiHidden/>
    <w:rsid w:val="00BC59EE"/>
    <w:rPr>
      <w:rFonts w:ascii="Courier New" w:eastAsia="Times New Roman" w:hAnsi="Courier New" w:cs="Courier New"/>
      <w:color w:val="auto"/>
      <w:lang w:val="nl-NL" w:eastAsia="nl-NL"/>
    </w:rPr>
  </w:style>
  <w:style w:type="character" w:styleId="GevolgdeHyperlink">
    <w:name w:val="FollowedHyperlink"/>
    <w:basedOn w:val="Standaardalinea-lettertype"/>
    <w:uiPriority w:val="99"/>
    <w:semiHidden/>
    <w:unhideWhenUsed/>
    <w:rsid w:val="00AD7AFA"/>
    <w:rPr>
      <w:color w:val="5F7791" w:themeColor="followedHyperlink"/>
      <w:u w:val="single"/>
    </w:rPr>
  </w:style>
  <w:style w:type="character" w:styleId="Intensievebenadrukking">
    <w:name w:val="Intense Emphasis"/>
    <w:basedOn w:val="Standaardalinea-lettertype"/>
    <w:uiPriority w:val="21"/>
    <w:qFormat/>
    <w:rsid w:val="00676E54"/>
    <w:rPr>
      <w:i/>
      <w:iCs/>
      <w:color w:val="00A0B8" w:themeColor="accent1"/>
    </w:rPr>
  </w:style>
  <w:style w:type="table" w:customStyle="1" w:styleId="Rastertabel2-Accent31">
    <w:name w:val="Rastertabel 2 - Accent 31"/>
    <w:basedOn w:val="Standaardtabel"/>
    <w:uiPriority w:val="47"/>
    <w:rsid w:val="00676E54"/>
    <w:pPr>
      <w:spacing w:before="0" w:after="0" w:line="240" w:lineRule="auto"/>
    </w:pPr>
    <w:rPr>
      <w:color w:val="auto"/>
      <w:sz w:val="22"/>
      <w:szCs w:val="22"/>
      <w:lang w:val="nl-NL" w:eastAsia="en-US"/>
    </w:rPr>
    <w:tblPr>
      <w:tblStyleRowBandSize w:val="1"/>
      <w:tblStyleColBandSize w:val="1"/>
      <w:tblInd w:w="0" w:type="dxa"/>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CellMar>
        <w:top w:w="0" w:type="dxa"/>
        <w:left w:w="108" w:type="dxa"/>
        <w:bottom w:w="0" w:type="dxa"/>
        <w:right w:w="108" w:type="dxa"/>
      </w:tblCellMar>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93954">
      <w:bodyDiv w:val="1"/>
      <w:marLeft w:val="0"/>
      <w:marRight w:val="0"/>
      <w:marTop w:val="0"/>
      <w:marBottom w:val="0"/>
      <w:divBdr>
        <w:top w:val="none" w:sz="0" w:space="0" w:color="auto"/>
        <w:left w:val="none" w:sz="0" w:space="0" w:color="auto"/>
        <w:bottom w:val="none" w:sz="0" w:space="0" w:color="auto"/>
        <w:right w:val="none" w:sz="0" w:space="0" w:color="auto"/>
      </w:divBdr>
    </w:div>
    <w:div w:id="786856443">
      <w:bodyDiv w:val="1"/>
      <w:marLeft w:val="0"/>
      <w:marRight w:val="0"/>
      <w:marTop w:val="0"/>
      <w:marBottom w:val="0"/>
      <w:divBdr>
        <w:top w:val="none" w:sz="0" w:space="0" w:color="auto"/>
        <w:left w:val="none" w:sz="0" w:space="0" w:color="auto"/>
        <w:bottom w:val="none" w:sz="0" w:space="0" w:color="auto"/>
        <w:right w:val="none" w:sz="0" w:space="0" w:color="auto"/>
      </w:divBdr>
    </w:div>
    <w:div w:id="839200578">
      <w:bodyDiv w:val="1"/>
      <w:marLeft w:val="0"/>
      <w:marRight w:val="0"/>
      <w:marTop w:val="0"/>
      <w:marBottom w:val="0"/>
      <w:divBdr>
        <w:top w:val="none" w:sz="0" w:space="0" w:color="auto"/>
        <w:left w:val="none" w:sz="0" w:space="0" w:color="auto"/>
        <w:bottom w:val="none" w:sz="0" w:space="0" w:color="auto"/>
        <w:right w:val="none" w:sz="0" w:space="0" w:color="auto"/>
      </w:divBdr>
    </w:div>
    <w:div w:id="893200105">
      <w:bodyDiv w:val="1"/>
      <w:marLeft w:val="0"/>
      <w:marRight w:val="0"/>
      <w:marTop w:val="0"/>
      <w:marBottom w:val="0"/>
      <w:divBdr>
        <w:top w:val="none" w:sz="0" w:space="0" w:color="auto"/>
        <w:left w:val="none" w:sz="0" w:space="0" w:color="auto"/>
        <w:bottom w:val="none" w:sz="0" w:space="0" w:color="auto"/>
        <w:right w:val="none" w:sz="0" w:space="0" w:color="auto"/>
      </w:divBdr>
    </w:div>
    <w:div w:id="1286044182">
      <w:bodyDiv w:val="1"/>
      <w:marLeft w:val="0"/>
      <w:marRight w:val="0"/>
      <w:marTop w:val="0"/>
      <w:marBottom w:val="0"/>
      <w:divBdr>
        <w:top w:val="none" w:sz="0" w:space="0" w:color="auto"/>
        <w:left w:val="none" w:sz="0" w:space="0" w:color="auto"/>
        <w:bottom w:val="none" w:sz="0" w:space="0" w:color="auto"/>
        <w:right w:val="none" w:sz="0" w:space="0" w:color="auto"/>
      </w:divBdr>
      <w:divsChild>
        <w:div w:id="870918866">
          <w:marLeft w:val="0"/>
          <w:marRight w:val="0"/>
          <w:marTop w:val="0"/>
          <w:marBottom w:val="0"/>
          <w:divBdr>
            <w:top w:val="single" w:sz="6" w:space="4" w:color="CCCCCC"/>
            <w:left w:val="single" w:sz="6" w:space="4" w:color="CCCCCC"/>
            <w:bottom w:val="single" w:sz="6" w:space="4" w:color="CCCCCC"/>
            <w:right w:val="single" w:sz="6" w:space="4" w:color="CCCCCC"/>
          </w:divBdr>
        </w:div>
        <w:div w:id="1497191655">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29223531">
      <w:bodyDiv w:val="1"/>
      <w:marLeft w:val="0"/>
      <w:marRight w:val="0"/>
      <w:marTop w:val="0"/>
      <w:marBottom w:val="0"/>
      <w:divBdr>
        <w:top w:val="none" w:sz="0" w:space="0" w:color="auto"/>
        <w:left w:val="none" w:sz="0" w:space="0" w:color="auto"/>
        <w:bottom w:val="none" w:sz="0" w:space="0" w:color="auto"/>
        <w:right w:val="none" w:sz="0" w:space="0" w:color="auto"/>
      </w:divBdr>
    </w:div>
    <w:div w:id="1760713026">
      <w:bodyDiv w:val="1"/>
      <w:marLeft w:val="0"/>
      <w:marRight w:val="0"/>
      <w:marTop w:val="0"/>
      <w:marBottom w:val="0"/>
      <w:divBdr>
        <w:top w:val="none" w:sz="0" w:space="0" w:color="auto"/>
        <w:left w:val="none" w:sz="0" w:space="0" w:color="auto"/>
        <w:bottom w:val="none" w:sz="0" w:space="0" w:color="auto"/>
        <w:right w:val="none" w:sz="0" w:space="0" w:color="auto"/>
      </w:divBdr>
      <w:divsChild>
        <w:div w:id="170880492">
          <w:marLeft w:val="0"/>
          <w:marRight w:val="0"/>
          <w:marTop w:val="0"/>
          <w:marBottom w:val="0"/>
          <w:divBdr>
            <w:top w:val="none" w:sz="0" w:space="0" w:color="auto"/>
            <w:left w:val="none" w:sz="0" w:space="0" w:color="auto"/>
            <w:bottom w:val="none" w:sz="0" w:space="0" w:color="auto"/>
            <w:right w:val="none" w:sz="0" w:space="0" w:color="auto"/>
          </w:divBdr>
          <w:divsChild>
            <w:div w:id="1008751693">
              <w:marLeft w:val="0"/>
              <w:marRight w:val="0"/>
              <w:marTop w:val="0"/>
              <w:marBottom w:val="0"/>
              <w:divBdr>
                <w:top w:val="none" w:sz="0" w:space="0" w:color="auto"/>
                <w:left w:val="none" w:sz="0" w:space="0" w:color="auto"/>
                <w:bottom w:val="none" w:sz="0" w:space="0" w:color="auto"/>
                <w:right w:val="none" w:sz="0" w:space="0" w:color="auto"/>
              </w:divBdr>
            </w:div>
            <w:div w:id="592127843">
              <w:marLeft w:val="0"/>
              <w:marRight w:val="0"/>
              <w:marTop w:val="0"/>
              <w:marBottom w:val="0"/>
              <w:divBdr>
                <w:top w:val="none" w:sz="0" w:space="0" w:color="auto"/>
                <w:left w:val="none" w:sz="0" w:space="0" w:color="auto"/>
                <w:bottom w:val="none" w:sz="0" w:space="0" w:color="auto"/>
                <w:right w:val="none" w:sz="0" w:space="0" w:color="auto"/>
              </w:divBdr>
            </w:div>
            <w:div w:id="350452315">
              <w:marLeft w:val="0"/>
              <w:marRight w:val="0"/>
              <w:marTop w:val="0"/>
              <w:marBottom w:val="0"/>
              <w:divBdr>
                <w:top w:val="none" w:sz="0" w:space="0" w:color="auto"/>
                <w:left w:val="none" w:sz="0" w:space="0" w:color="auto"/>
                <w:bottom w:val="none" w:sz="0" w:space="0" w:color="auto"/>
                <w:right w:val="none" w:sz="0" w:space="0" w:color="auto"/>
              </w:divBdr>
            </w:div>
            <w:div w:id="609238214">
              <w:marLeft w:val="0"/>
              <w:marRight w:val="0"/>
              <w:marTop w:val="0"/>
              <w:marBottom w:val="0"/>
              <w:divBdr>
                <w:top w:val="none" w:sz="0" w:space="0" w:color="auto"/>
                <w:left w:val="none" w:sz="0" w:space="0" w:color="auto"/>
                <w:bottom w:val="none" w:sz="0" w:space="0" w:color="auto"/>
                <w:right w:val="none" w:sz="0" w:space="0" w:color="auto"/>
              </w:divBdr>
            </w:div>
            <w:div w:id="167721241">
              <w:marLeft w:val="0"/>
              <w:marRight w:val="0"/>
              <w:marTop w:val="0"/>
              <w:marBottom w:val="0"/>
              <w:divBdr>
                <w:top w:val="none" w:sz="0" w:space="0" w:color="auto"/>
                <w:left w:val="none" w:sz="0" w:space="0" w:color="auto"/>
                <w:bottom w:val="none" w:sz="0" w:space="0" w:color="auto"/>
                <w:right w:val="none" w:sz="0" w:space="0" w:color="auto"/>
              </w:divBdr>
            </w:div>
            <w:div w:id="79452562">
              <w:marLeft w:val="0"/>
              <w:marRight w:val="0"/>
              <w:marTop w:val="0"/>
              <w:marBottom w:val="0"/>
              <w:divBdr>
                <w:top w:val="none" w:sz="0" w:space="0" w:color="auto"/>
                <w:left w:val="none" w:sz="0" w:space="0" w:color="auto"/>
                <w:bottom w:val="none" w:sz="0" w:space="0" w:color="auto"/>
                <w:right w:val="none" w:sz="0" w:space="0" w:color="auto"/>
              </w:divBdr>
            </w:div>
            <w:div w:id="1667785182">
              <w:marLeft w:val="0"/>
              <w:marRight w:val="0"/>
              <w:marTop w:val="0"/>
              <w:marBottom w:val="0"/>
              <w:divBdr>
                <w:top w:val="none" w:sz="0" w:space="0" w:color="auto"/>
                <w:left w:val="none" w:sz="0" w:space="0" w:color="auto"/>
                <w:bottom w:val="none" w:sz="0" w:space="0" w:color="auto"/>
                <w:right w:val="none" w:sz="0" w:space="0" w:color="auto"/>
              </w:divBdr>
            </w:div>
            <w:div w:id="600378168">
              <w:marLeft w:val="0"/>
              <w:marRight w:val="0"/>
              <w:marTop w:val="0"/>
              <w:marBottom w:val="0"/>
              <w:divBdr>
                <w:top w:val="none" w:sz="0" w:space="0" w:color="auto"/>
                <w:left w:val="none" w:sz="0" w:space="0" w:color="auto"/>
                <w:bottom w:val="none" w:sz="0" w:space="0" w:color="auto"/>
                <w:right w:val="none" w:sz="0" w:space="0" w:color="auto"/>
              </w:divBdr>
            </w:div>
            <w:div w:id="1866870236">
              <w:marLeft w:val="0"/>
              <w:marRight w:val="0"/>
              <w:marTop w:val="0"/>
              <w:marBottom w:val="0"/>
              <w:divBdr>
                <w:top w:val="none" w:sz="0" w:space="0" w:color="auto"/>
                <w:left w:val="none" w:sz="0" w:space="0" w:color="auto"/>
                <w:bottom w:val="none" w:sz="0" w:space="0" w:color="auto"/>
                <w:right w:val="none" w:sz="0" w:space="0" w:color="auto"/>
              </w:divBdr>
            </w:div>
            <w:div w:id="1701585999">
              <w:marLeft w:val="0"/>
              <w:marRight w:val="0"/>
              <w:marTop w:val="0"/>
              <w:marBottom w:val="0"/>
              <w:divBdr>
                <w:top w:val="none" w:sz="0" w:space="0" w:color="auto"/>
                <w:left w:val="none" w:sz="0" w:space="0" w:color="auto"/>
                <w:bottom w:val="none" w:sz="0" w:space="0" w:color="auto"/>
                <w:right w:val="none" w:sz="0" w:space="0" w:color="auto"/>
              </w:divBdr>
            </w:div>
            <w:div w:id="2090273517">
              <w:marLeft w:val="0"/>
              <w:marRight w:val="0"/>
              <w:marTop w:val="0"/>
              <w:marBottom w:val="0"/>
              <w:divBdr>
                <w:top w:val="none" w:sz="0" w:space="0" w:color="auto"/>
                <w:left w:val="none" w:sz="0" w:space="0" w:color="auto"/>
                <w:bottom w:val="none" w:sz="0" w:space="0" w:color="auto"/>
                <w:right w:val="none" w:sz="0" w:space="0" w:color="auto"/>
              </w:divBdr>
            </w:div>
            <w:div w:id="646785102">
              <w:marLeft w:val="0"/>
              <w:marRight w:val="0"/>
              <w:marTop w:val="0"/>
              <w:marBottom w:val="0"/>
              <w:divBdr>
                <w:top w:val="none" w:sz="0" w:space="0" w:color="auto"/>
                <w:left w:val="none" w:sz="0" w:space="0" w:color="auto"/>
                <w:bottom w:val="none" w:sz="0" w:space="0" w:color="auto"/>
                <w:right w:val="none" w:sz="0" w:space="0" w:color="auto"/>
              </w:divBdr>
            </w:div>
            <w:div w:id="1118328510">
              <w:marLeft w:val="0"/>
              <w:marRight w:val="0"/>
              <w:marTop w:val="0"/>
              <w:marBottom w:val="0"/>
              <w:divBdr>
                <w:top w:val="none" w:sz="0" w:space="0" w:color="auto"/>
                <w:left w:val="none" w:sz="0" w:space="0" w:color="auto"/>
                <w:bottom w:val="none" w:sz="0" w:space="0" w:color="auto"/>
                <w:right w:val="none" w:sz="0" w:space="0" w:color="auto"/>
              </w:divBdr>
            </w:div>
            <w:div w:id="1294099176">
              <w:marLeft w:val="0"/>
              <w:marRight w:val="0"/>
              <w:marTop w:val="0"/>
              <w:marBottom w:val="0"/>
              <w:divBdr>
                <w:top w:val="none" w:sz="0" w:space="0" w:color="auto"/>
                <w:left w:val="none" w:sz="0" w:space="0" w:color="auto"/>
                <w:bottom w:val="none" w:sz="0" w:space="0" w:color="auto"/>
                <w:right w:val="none" w:sz="0" w:space="0" w:color="auto"/>
              </w:divBdr>
            </w:div>
            <w:div w:id="2064332529">
              <w:marLeft w:val="0"/>
              <w:marRight w:val="0"/>
              <w:marTop w:val="0"/>
              <w:marBottom w:val="0"/>
              <w:divBdr>
                <w:top w:val="none" w:sz="0" w:space="0" w:color="auto"/>
                <w:left w:val="none" w:sz="0" w:space="0" w:color="auto"/>
                <w:bottom w:val="none" w:sz="0" w:space="0" w:color="auto"/>
                <w:right w:val="none" w:sz="0" w:space="0" w:color="auto"/>
              </w:divBdr>
            </w:div>
            <w:div w:id="1251695452">
              <w:marLeft w:val="0"/>
              <w:marRight w:val="0"/>
              <w:marTop w:val="0"/>
              <w:marBottom w:val="0"/>
              <w:divBdr>
                <w:top w:val="none" w:sz="0" w:space="0" w:color="auto"/>
                <w:left w:val="none" w:sz="0" w:space="0" w:color="auto"/>
                <w:bottom w:val="none" w:sz="0" w:space="0" w:color="auto"/>
                <w:right w:val="none" w:sz="0" w:space="0" w:color="auto"/>
              </w:divBdr>
            </w:div>
            <w:div w:id="127553396">
              <w:marLeft w:val="0"/>
              <w:marRight w:val="0"/>
              <w:marTop w:val="0"/>
              <w:marBottom w:val="0"/>
              <w:divBdr>
                <w:top w:val="none" w:sz="0" w:space="0" w:color="auto"/>
                <w:left w:val="none" w:sz="0" w:space="0" w:color="auto"/>
                <w:bottom w:val="none" w:sz="0" w:space="0" w:color="auto"/>
                <w:right w:val="none" w:sz="0" w:space="0" w:color="auto"/>
              </w:divBdr>
            </w:div>
            <w:div w:id="1029641176">
              <w:marLeft w:val="0"/>
              <w:marRight w:val="0"/>
              <w:marTop w:val="0"/>
              <w:marBottom w:val="0"/>
              <w:divBdr>
                <w:top w:val="none" w:sz="0" w:space="0" w:color="auto"/>
                <w:left w:val="none" w:sz="0" w:space="0" w:color="auto"/>
                <w:bottom w:val="none" w:sz="0" w:space="0" w:color="auto"/>
                <w:right w:val="none" w:sz="0" w:space="0" w:color="auto"/>
              </w:divBdr>
            </w:div>
            <w:div w:id="1450195909">
              <w:marLeft w:val="0"/>
              <w:marRight w:val="0"/>
              <w:marTop w:val="0"/>
              <w:marBottom w:val="0"/>
              <w:divBdr>
                <w:top w:val="none" w:sz="0" w:space="0" w:color="auto"/>
                <w:left w:val="none" w:sz="0" w:space="0" w:color="auto"/>
                <w:bottom w:val="none" w:sz="0" w:space="0" w:color="auto"/>
                <w:right w:val="none" w:sz="0" w:space="0" w:color="auto"/>
              </w:divBdr>
            </w:div>
            <w:div w:id="2078432170">
              <w:marLeft w:val="0"/>
              <w:marRight w:val="0"/>
              <w:marTop w:val="0"/>
              <w:marBottom w:val="0"/>
              <w:divBdr>
                <w:top w:val="none" w:sz="0" w:space="0" w:color="auto"/>
                <w:left w:val="none" w:sz="0" w:space="0" w:color="auto"/>
                <w:bottom w:val="none" w:sz="0" w:space="0" w:color="auto"/>
                <w:right w:val="none" w:sz="0" w:space="0" w:color="auto"/>
              </w:divBdr>
            </w:div>
            <w:div w:id="615984797">
              <w:marLeft w:val="0"/>
              <w:marRight w:val="0"/>
              <w:marTop w:val="0"/>
              <w:marBottom w:val="0"/>
              <w:divBdr>
                <w:top w:val="none" w:sz="0" w:space="0" w:color="auto"/>
                <w:left w:val="none" w:sz="0" w:space="0" w:color="auto"/>
                <w:bottom w:val="none" w:sz="0" w:space="0" w:color="auto"/>
                <w:right w:val="none" w:sz="0" w:space="0" w:color="auto"/>
              </w:divBdr>
            </w:div>
            <w:div w:id="1364138604">
              <w:marLeft w:val="0"/>
              <w:marRight w:val="0"/>
              <w:marTop w:val="0"/>
              <w:marBottom w:val="0"/>
              <w:divBdr>
                <w:top w:val="none" w:sz="0" w:space="0" w:color="auto"/>
                <w:left w:val="none" w:sz="0" w:space="0" w:color="auto"/>
                <w:bottom w:val="none" w:sz="0" w:space="0" w:color="auto"/>
                <w:right w:val="none" w:sz="0" w:space="0" w:color="auto"/>
              </w:divBdr>
            </w:div>
            <w:div w:id="869874811">
              <w:marLeft w:val="0"/>
              <w:marRight w:val="0"/>
              <w:marTop w:val="0"/>
              <w:marBottom w:val="0"/>
              <w:divBdr>
                <w:top w:val="none" w:sz="0" w:space="0" w:color="auto"/>
                <w:left w:val="none" w:sz="0" w:space="0" w:color="auto"/>
                <w:bottom w:val="none" w:sz="0" w:space="0" w:color="auto"/>
                <w:right w:val="none" w:sz="0" w:space="0" w:color="auto"/>
              </w:divBdr>
            </w:div>
            <w:div w:id="1303854278">
              <w:marLeft w:val="0"/>
              <w:marRight w:val="0"/>
              <w:marTop w:val="0"/>
              <w:marBottom w:val="0"/>
              <w:divBdr>
                <w:top w:val="none" w:sz="0" w:space="0" w:color="auto"/>
                <w:left w:val="none" w:sz="0" w:space="0" w:color="auto"/>
                <w:bottom w:val="none" w:sz="0" w:space="0" w:color="auto"/>
                <w:right w:val="none" w:sz="0" w:space="0" w:color="auto"/>
              </w:divBdr>
            </w:div>
            <w:div w:id="396244440">
              <w:marLeft w:val="0"/>
              <w:marRight w:val="0"/>
              <w:marTop w:val="0"/>
              <w:marBottom w:val="0"/>
              <w:divBdr>
                <w:top w:val="none" w:sz="0" w:space="0" w:color="auto"/>
                <w:left w:val="none" w:sz="0" w:space="0" w:color="auto"/>
                <w:bottom w:val="none" w:sz="0" w:space="0" w:color="auto"/>
                <w:right w:val="none" w:sz="0" w:space="0" w:color="auto"/>
              </w:divBdr>
            </w:div>
            <w:div w:id="6785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29889">
      <w:bodyDiv w:val="1"/>
      <w:marLeft w:val="0"/>
      <w:marRight w:val="0"/>
      <w:marTop w:val="0"/>
      <w:marBottom w:val="0"/>
      <w:divBdr>
        <w:top w:val="none" w:sz="0" w:space="0" w:color="auto"/>
        <w:left w:val="none" w:sz="0" w:space="0" w:color="auto"/>
        <w:bottom w:val="none" w:sz="0" w:space="0" w:color="auto"/>
        <w:right w:val="none" w:sz="0" w:space="0" w:color="auto"/>
      </w:divBdr>
    </w:div>
    <w:div w:id="2071345598">
      <w:bodyDiv w:val="1"/>
      <w:marLeft w:val="0"/>
      <w:marRight w:val="0"/>
      <w:marTop w:val="0"/>
      <w:marBottom w:val="0"/>
      <w:divBdr>
        <w:top w:val="none" w:sz="0" w:space="0" w:color="auto"/>
        <w:left w:val="none" w:sz="0" w:space="0" w:color="auto"/>
        <w:bottom w:val="none" w:sz="0" w:space="0" w:color="auto"/>
        <w:right w:val="none" w:sz="0" w:space="0" w:color="auto"/>
      </w:divBdr>
    </w:div>
    <w:div w:id="20976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pbusinesstips.com/2015/01/complexity-web-development-simple-guide/" TargetMode="External"/><Relationship Id="rId18" Type="http://schemas.openxmlformats.org/officeDocument/2006/relationships/hyperlink" Target="http://lesscss.org/" TargetMode="External"/><Relationship Id="rId26" Type="http://schemas.openxmlformats.org/officeDocument/2006/relationships/hyperlink" Target="https://www.urbaninsight.com/2012/04/12/ten-reasons-you-should-be-using-css-preprocessor" TargetMode="External"/><Relationship Id="rId39" Type="http://schemas.openxmlformats.org/officeDocument/2006/relationships/hyperlink" Target="http://www.less.org" TargetMode="External"/><Relationship Id="rId21" Type="http://schemas.openxmlformats.org/officeDocument/2006/relationships/hyperlink" Target="http://stylus-lang.com/try.html" TargetMode="External"/><Relationship Id="rId34" Type="http://schemas.openxmlformats.org/officeDocument/2006/relationships/hyperlink" Target="http://www.stubbornella.org/content/2009/02/12/css-doesn%E2%80%99t-suck-you%E2%80%99re-just-doing-it-wrong/" TargetMode="External"/><Relationship Id="rId42" Type="http://schemas.openxmlformats.org/officeDocument/2006/relationships/hyperlink" Target="http://blog.millermedeiros.com/the-problem-with-css-pre-processors/" TargetMode="External"/><Relationship Id="rId47" Type="http://schemas.openxmlformats.org/officeDocument/2006/relationships/hyperlink" Target="http://htmlmag.com/article/an-introduction-to-css-preprocessors-sass-less-stylus" TargetMode="External"/><Relationship Id="rId50" Type="http://schemas.openxmlformats.org/officeDocument/2006/relationships/hyperlink" Target="http://sass-lang.com/"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archwindowsserver.techtarget.com/definition/command-line-interface-CLI" TargetMode="External"/><Relationship Id="rId29" Type="http://schemas.openxmlformats.org/officeDocument/2006/relationships/hyperlink" Target="https://www.urbaninsight.com/2012/04/12/ten-reasons-you-should-be-using-css-preprocessor" TargetMode="External"/><Relationship Id="rId11" Type="http://schemas.openxmlformats.org/officeDocument/2006/relationships/hyperlink" Target="http://htmlmag.com/article/an-introduction-to-css-preprocessors-sass-less-stylus" TargetMode="External"/><Relationship Id="rId24" Type="http://schemas.openxmlformats.org/officeDocument/2006/relationships/hyperlink" Target="http://htmlmag.com/article/an-introduction-to-css-preprocessors-sass-less-stylus" TargetMode="External"/><Relationship Id="rId32" Type="http://schemas.openxmlformats.org/officeDocument/2006/relationships/hyperlink" Target="http://www.pcmag.com/article2/0,2817,1987181,00.asp" TargetMode="External"/><Relationship Id="rId37" Type="http://schemas.openxmlformats.org/officeDocument/2006/relationships/hyperlink" Target="https://csspre.com/compare/" TargetMode="External"/><Relationship Id="rId40" Type="http://schemas.openxmlformats.org/officeDocument/2006/relationships/hyperlink" Target="http://www.stylus-lang.com" TargetMode="External"/><Relationship Id="rId45" Type="http://schemas.openxmlformats.org/officeDocument/2006/relationships/hyperlink" Target="http://jaketrent.com/post/cons-css-preprocessors/" TargetMode="Externa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learn.shayhowe.com/advanced-html-css/preprocessors/" TargetMode="External"/><Relationship Id="rId19" Type="http://schemas.openxmlformats.org/officeDocument/2006/relationships/hyperlink" Target="https://css-tricks.com/poll-results-popularity-of-css-preprocessors/%20" TargetMode="External"/><Relationship Id="rId31" Type="http://schemas.openxmlformats.org/officeDocument/2006/relationships/hyperlink" Target="http://www.sitepoint.com/the-problem-with-css-is/" TargetMode="External"/><Relationship Id="rId44" Type="http://schemas.openxmlformats.org/officeDocument/2006/relationships/hyperlink" Target="http://stackoverflow.com/questions/28570752/what-are-the-advantages-disadvantages-of-using-css-preprocessors-e-g-sass-less" TargetMode="Externa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aketrent.com/post/cons-css-preprocessors/" TargetMode="External"/><Relationship Id="rId22" Type="http://schemas.openxmlformats.org/officeDocument/2006/relationships/hyperlink" Target="http://blog.millermedeiros.com/the-problem-with-css-pre-processors/" TargetMode="External"/><Relationship Id="rId27" Type="http://schemas.openxmlformats.org/officeDocument/2006/relationships/hyperlink" Target="http://vanseodesign.com/css/css-preprocessors/" TargetMode="External"/><Relationship Id="rId30" Type="http://schemas.openxmlformats.org/officeDocument/2006/relationships/hyperlink" Target="https://www.urbaninsight.com/2012/04/12/ten-reasons-you-should-be-using-css-preprocessor" TargetMode="External"/><Relationship Id="rId35" Type="http://schemas.openxmlformats.org/officeDocument/2006/relationships/hyperlink" Target="https://www.quora.com/What-is-the-difference-between-LESS-and-CSS-Which-is-a-better-one" TargetMode="External"/><Relationship Id="rId43" Type="http://schemas.openxmlformats.org/officeDocument/2006/relationships/hyperlink" Target="http://blog.blakesimpson.co.uk/read/37-less-sass-the-advantages-of-css-preprocessing-explained" TargetMode="External"/><Relationship Id="rId48" Type="http://schemas.openxmlformats.org/officeDocument/2006/relationships/hyperlink" Target="http://learn.shayhowe.com/advanced-html-css/preprocessors/" TargetMode="External"/><Relationship Id="rId8" Type="http://schemas.openxmlformats.org/officeDocument/2006/relationships/footnotes" Target="footnotes.xml"/><Relationship Id="rId51" Type="http://schemas.openxmlformats.org/officeDocument/2006/relationships/hyperlink" Target="http://stylus-lang.com/" TargetMode="External"/><Relationship Id="rId3" Type="http://schemas.openxmlformats.org/officeDocument/2006/relationships/customXml" Target="../customXml/item3.xml"/><Relationship Id="rId12" Type="http://schemas.openxmlformats.org/officeDocument/2006/relationships/hyperlink" Target="https://www.csspre.com/compare/%20" TargetMode="External"/><Relationship Id="rId17" Type="http://schemas.openxmlformats.org/officeDocument/2006/relationships/hyperlink" Target="http://adamsilver.io/articles/the-disadvantages-of-css-preprocessors/" TargetMode="External"/><Relationship Id="rId25" Type="http://schemas.openxmlformats.org/officeDocument/2006/relationships/hyperlink" Target="https://drupalize.me/videos/what-css-preprocessor?p=1175" TargetMode="External"/><Relationship Id="rId33" Type="http://schemas.openxmlformats.org/officeDocument/2006/relationships/hyperlink" Target="http://blog.codinghorror.com/whats-wrong-with-css/" TargetMode="External"/><Relationship Id="rId38" Type="http://schemas.openxmlformats.org/officeDocument/2006/relationships/hyperlink" Target="http://www.sass-lang.com" TargetMode="External"/><Relationship Id="rId46" Type="http://schemas.openxmlformats.org/officeDocument/2006/relationships/hyperlink" Target="http://adamsilver.io/articles/the-disadvantages-of-css-preprocessors/" TargetMode="External"/><Relationship Id="rId20" Type="http://schemas.openxmlformats.org/officeDocument/2006/relationships/hyperlink" Target="http://blog.millermedeiros.com/the-problem-with-css-pre-processors/" TargetMode="External"/><Relationship Id="rId41" Type="http://schemas.openxmlformats.org/officeDocument/2006/relationships/hyperlink" Target="https://csspre.com/compa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catswhocode.com/blog/8-css-preprocessors-to-speed-up-development-time" TargetMode="External"/><Relationship Id="rId23" Type="http://schemas.openxmlformats.org/officeDocument/2006/relationships/hyperlink" Target="https://drupalize.me/videos/what-css-preprocessor?p=1175" TargetMode="External"/><Relationship Id="rId28" Type="http://schemas.openxmlformats.org/officeDocument/2006/relationships/hyperlink" Target="http://wpbusinesstips.com/2015/01/complexity-web-development-simple-guide/" TargetMode="External"/><Relationship Id="rId36" Type="http://schemas.openxmlformats.org/officeDocument/2006/relationships/hyperlink" Target="https://css-tricks.com/poll-results-popularity-of-css-preprocessors/" TargetMode="External"/><Relationship Id="rId49" Type="http://schemas.openxmlformats.org/officeDocument/2006/relationships/hyperlink" Target="http://lesscs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r\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D519E9B-7D15-4FCD-9220-0B04B1E7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TotalTime>
  <Pages>31</Pages>
  <Words>6189</Words>
  <Characters>34040</Characters>
  <Application>Microsoft Office Word</Application>
  <DocSecurity>0</DocSecurity>
  <Lines>283</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Onderzoeksrapport CSS-Preprocessors</vt:lpstr>
      <vt:lpstr>Onderzoeksrapport CSS-Preprocessors</vt:lpstr>
    </vt:vector>
  </TitlesOfParts>
  <Company/>
  <LinksUpToDate>false</LinksUpToDate>
  <CharactersWithSpaces>40149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Onderzoeksrapport CSS-Preprocessors</dc:title>
  <dc:subject>Webdevs</dc:subject>
  <dc:creator>Sander Karsten 568999| Ege Saraydar 547873|Niels Kooij 579211|Ruben Jansen 540427</dc:creator>
  <cp:lastModifiedBy>nymtesx</cp:lastModifiedBy>
  <cp:revision>2</cp:revision>
  <dcterms:created xsi:type="dcterms:W3CDTF">2016-11-07T13:45:00Z</dcterms:created>
  <dcterms:modified xsi:type="dcterms:W3CDTF">2016-11-07T13:45:00Z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